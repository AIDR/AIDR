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E0D40" w14:textId="01D80A34" w:rsidR="001C6A31" w:rsidRPr="00454801" w:rsidRDefault="00176BF6" w:rsidP="00DF4B25">
      <w:pPr>
        <w:pStyle w:val="Title1"/>
        <w:rPr>
          <w:rFonts w:asciiTheme="majorHAnsi" w:hAnsiTheme="majorHAnsi"/>
        </w:rPr>
      </w:pPr>
      <w:r w:rsidRPr="00454801">
        <w:rPr>
          <w:rFonts w:asciiTheme="majorHAnsi" w:hAnsiTheme="majorHAnsi"/>
        </w:rPr>
        <w:t>MicroMappers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368"/>
        <w:gridCol w:w="8496"/>
      </w:tblGrid>
      <w:tr w:rsidR="004C6FB7" w:rsidRPr="00454801" w14:paraId="116F58AD" w14:textId="77777777" w:rsidTr="00C0710A">
        <w:tc>
          <w:tcPr>
            <w:tcW w:w="1368" w:type="dxa"/>
            <w:shd w:val="clear" w:color="auto" w:fill="auto"/>
          </w:tcPr>
          <w:p w14:paraId="349F0D18" w14:textId="77777777" w:rsidR="004C6FB7" w:rsidRPr="00454801" w:rsidRDefault="004C6FB7" w:rsidP="00DF4B25">
            <w:pPr>
              <w:pStyle w:val="Title2"/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REQ No.</w:t>
            </w:r>
          </w:p>
          <w:p w14:paraId="54C61813" w14:textId="77777777" w:rsidR="005F3916" w:rsidRPr="00454801" w:rsidRDefault="00797124" w:rsidP="00DF4B25">
            <w:pPr>
              <w:pStyle w:val="Title3"/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1</w:t>
            </w:r>
          </w:p>
        </w:tc>
        <w:tc>
          <w:tcPr>
            <w:tcW w:w="8496" w:type="dxa"/>
            <w:shd w:val="clear" w:color="auto" w:fill="auto"/>
          </w:tcPr>
          <w:p w14:paraId="4E96803F" w14:textId="77777777" w:rsidR="004C6FB7" w:rsidRPr="00454801" w:rsidRDefault="004F05DB" w:rsidP="00DF4B25">
            <w:pPr>
              <w:pStyle w:val="Title2"/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Project</w:t>
            </w:r>
          </w:p>
          <w:p w14:paraId="7EC2C793" w14:textId="698691F5" w:rsidR="005F3916" w:rsidRPr="00454801" w:rsidRDefault="00176BF6" w:rsidP="00C92710">
            <w:pPr>
              <w:pStyle w:val="Title3"/>
              <w:rPr>
                <w:rFonts w:asciiTheme="majorHAnsi" w:hAnsiTheme="majorHAnsi"/>
                <w:color w:val="000000"/>
              </w:rPr>
            </w:pPr>
            <w:r w:rsidRPr="00454801">
              <w:rPr>
                <w:rFonts w:asciiTheme="majorHAnsi" w:hAnsiTheme="majorHAnsi"/>
                <w:color w:val="000000"/>
              </w:rPr>
              <w:t>MicroMappers</w:t>
            </w:r>
          </w:p>
        </w:tc>
      </w:tr>
    </w:tbl>
    <w:p w14:paraId="77A9AB81" w14:textId="77777777" w:rsidR="007B589E" w:rsidRPr="00454801" w:rsidRDefault="007B589E" w:rsidP="00DF4B25">
      <w:pPr>
        <w:pStyle w:val="BodyText"/>
        <w:pBdr>
          <w:bottom w:val="single" w:sz="18" w:space="1" w:color="auto"/>
        </w:pBdr>
        <w:rPr>
          <w:rFonts w:asciiTheme="majorHAnsi" w:hAnsiTheme="majorHAnsi"/>
        </w:rPr>
      </w:pPr>
    </w:p>
    <w:p w14:paraId="432558B8" w14:textId="77777777" w:rsidR="00CF6A48" w:rsidRPr="00454801" w:rsidRDefault="00CF6A48" w:rsidP="00293E77">
      <w:pPr>
        <w:pStyle w:val="Bodytext0"/>
        <w:rPr>
          <w:rFonts w:asciiTheme="majorHAnsi" w:hAnsiTheme="majorHAnsi"/>
          <w:color w:val="000080"/>
        </w:rPr>
      </w:pPr>
    </w:p>
    <w:p w14:paraId="0AC95134" w14:textId="77777777" w:rsidR="007B589E" w:rsidRPr="00454801" w:rsidRDefault="007B589E" w:rsidP="00293E77">
      <w:pPr>
        <w:pStyle w:val="Bodytext0"/>
        <w:rPr>
          <w:rFonts w:asciiTheme="majorHAnsi" w:hAnsiTheme="majorHAnsi"/>
          <w:color w:val="000080"/>
        </w:rPr>
      </w:pPr>
      <w:r w:rsidRPr="00454801">
        <w:rPr>
          <w:rFonts w:asciiTheme="majorHAnsi" w:hAnsiTheme="majorHAnsi"/>
          <w:color w:val="000080"/>
        </w:rPr>
        <w:t>Abstract</w:t>
      </w:r>
    </w:p>
    <w:p w14:paraId="23B5393C" w14:textId="50E33D47" w:rsidR="002573A9" w:rsidRPr="00454801" w:rsidRDefault="00176BF6" w:rsidP="002573A9">
      <w:pPr>
        <w:rPr>
          <w:rFonts w:asciiTheme="majorHAnsi" w:hAnsiTheme="majorHAnsi"/>
          <w:szCs w:val="20"/>
          <w:lang w:eastAsia="en-US"/>
        </w:rPr>
      </w:pPr>
      <w:r w:rsidRPr="00454801">
        <w:rPr>
          <w:rFonts w:asciiTheme="majorHAnsi" w:hAnsiTheme="majorHAnsi" w:cs="Arial"/>
          <w:color w:val="000000"/>
          <w:sz w:val="23"/>
          <w:szCs w:val="23"/>
          <w:lang w:eastAsia="en-US"/>
        </w:rPr>
        <w:t>MicroMappers is a core applications what contains….</w:t>
      </w:r>
    </w:p>
    <w:p w14:paraId="68C5BA84" w14:textId="77777777" w:rsidR="0082768B" w:rsidRPr="00454801" w:rsidRDefault="0082768B" w:rsidP="00293E77">
      <w:pPr>
        <w:pStyle w:val="Abstract"/>
        <w:rPr>
          <w:rFonts w:asciiTheme="majorHAnsi" w:hAnsiTheme="majorHAnsi"/>
          <w:color w:val="000000"/>
        </w:rPr>
      </w:pPr>
    </w:p>
    <w:p w14:paraId="04914E05" w14:textId="77777777" w:rsidR="0082768B" w:rsidRPr="00454801" w:rsidRDefault="0082768B" w:rsidP="00293E77">
      <w:pPr>
        <w:pStyle w:val="Abstract"/>
        <w:rPr>
          <w:rFonts w:asciiTheme="majorHAnsi" w:hAnsiTheme="majorHAnsi"/>
          <w:color w:val="80808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920"/>
        <w:gridCol w:w="2310"/>
        <w:gridCol w:w="4140"/>
      </w:tblGrid>
      <w:tr w:rsidR="007B79C5" w:rsidRPr="00454801" w14:paraId="74A134EE" w14:textId="77777777" w:rsidTr="00C54C74">
        <w:trPr>
          <w:cantSplit/>
          <w:tblHeader/>
        </w:trPr>
        <w:tc>
          <w:tcPr>
            <w:tcW w:w="1188" w:type="dxa"/>
            <w:shd w:val="clear" w:color="auto" w:fill="D9D9D9"/>
          </w:tcPr>
          <w:p w14:paraId="556AD727" w14:textId="77777777" w:rsidR="007B79C5" w:rsidRPr="00454801" w:rsidRDefault="007B79C5" w:rsidP="00C54C74">
            <w:pPr>
              <w:pStyle w:val="CellBase"/>
              <w:jc w:val="center"/>
              <w:rPr>
                <w:rFonts w:asciiTheme="majorHAnsi" w:hAnsiTheme="majorHAnsi"/>
                <w:b/>
                <w:color w:val="000080"/>
              </w:rPr>
            </w:pPr>
            <w:r w:rsidRPr="00454801">
              <w:rPr>
                <w:rFonts w:asciiTheme="majorHAnsi" w:hAnsiTheme="majorHAnsi"/>
                <w:b/>
                <w:color w:val="000080"/>
              </w:rPr>
              <w:t>Rev</w:t>
            </w:r>
          </w:p>
        </w:tc>
        <w:tc>
          <w:tcPr>
            <w:tcW w:w="1920" w:type="dxa"/>
            <w:shd w:val="clear" w:color="auto" w:fill="D9D9D9"/>
          </w:tcPr>
          <w:p w14:paraId="7ECCDBFD" w14:textId="77777777" w:rsidR="007B79C5" w:rsidRPr="00454801" w:rsidRDefault="007B79C5" w:rsidP="00C54C74">
            <w:pPr>
              <w:pStyle w:val="CellBase"/>
              <w:jc w:val="center"/>
              <w:rPr>
                <w:rFonts w:asciiTheme="majorHAnsi" w:hAnsiTheme="majorHAnsi"/>
                <w:b/>
                <w:color w:val="000080"/>
              </w:rPr>
            </w:pPr>
            <w:r w:rsidRPr="00454801">
              <w:rPr>
                <w:rFonts w:asciiTheme="majorHAnsi" w:hAnsiTheme="majorHAnsi"/>
                <w:b/>
                <w:color w:val="000080"/>
              </w:rPr>
              <w:t>Date</w:t>
            </w:r>
          </w:p>
        </w:tc>
        <w:tc>
          <w:tcPr>
            <w:tcW w:w="2310" w:type="dxa"/>
            <w:shd w:val="clear" w:color="auto" w:fill="D9D9D9"/>
          </w:tcPr>
          <w:p w14:paraId="14207D89" w14:textId="77777777" w:rsidR="007B79C5" w:rsidRPr="00454801" w:rsidRDefault="00A47B59" w:rsidP="00C54C74">
            <w:pPr>
              <w:pStyle w:val="CellBase"/>
              <w:jc w:val="center"/>
              <w:rPr>
                <w:rFonts w:asciiTheme="majorHAnsi" w:hAnsiTheme="majorHAnsi"/>
                <w:b/>
                <w:color w:val="000080"/>
              </w:rPr>
            </w:pPr>
            <w:r w:rsidRPr="00454801">
              <w:rPr>
                <w:rFonts w:asciiTheme="majorHAnsi" w:hAnsiTheme="majorHAnsi"/>
                <w:b/>
                <w:color w:val="000080"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3D7CB7BA" w14:textId="77777777" w:rsidR="007B79C5" w:rsidRPr="00454801" w:rsidRDefault="007B79C5" w:rsidP="00C54C74">
            <w:pPr>
              <w:pStyle w:val="CellBase"/>
              <w:jc w:val="center"/>
              <w:rPr>
                <w:rFonts w:asciiTheme="majorHAnsi" w:hAnsiTheme="majorHAnsi"/>
                <w:b/>
                <w:color w:val="000080"/>
              </w:rPr>
            </w:pPr>
            <w:r w:rsidRPr="00454801">
              <w:rPr>
                <w:rFonts w:asciiTheme="majorHAnsi" w:hAnsiTheme="majorHAnsi"/>
                <w:b/>
                <w:color w:val="000080"/>
              </w:rPr>
              <w:t>Status</w:t>
            </w:r>
          </w:p>
        </w:tc>
      </w:tr>
      <w:tr w:rsidR="007B79C5" w:rsidRPr="00454801" w14:paraId="7F8CBAC2" w14:textId="77777777" w:rsidTr="00C54C74">
        <w:tc>
          <w:tcPr>
            <w:tcW w:w="1188" w:type="dxa"/>
          </w:tcPr>
          <w:p w14:paraId="677890E9" w14:textId="77777777" w:rsidR="007B79C5" w:rsidRPr="00454801" w:rsidRDefault="002B774F" w:rsidP="00C54C74">
            <w:pPr>
              <w:pStyle w:val="CellBase"/>
              <w:jc w:val="center"/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1</w:t>
            </w:r>
          </w:p>
        </w:tc>
        <w:tc>
          <w:tcPr>
            <w:tcW w:w="1920" w:type="dxa"/>
          </w:tcPr>
          <w:p w14:paraId="175C1DA1" w14:textId="309D5824" w:rsidR="007B79C5" w:rsidRPr="00454801" w:rsidRDefault="00176BF6" w:rsidP="00C54C74">
            <w:pPr>
              <w:pStyle w:val="CellBase"/>
              <w:jc w:val="center"/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12/02</w:t>
            </w:r>
            <w:r w:rsidR="00FF0820" w:rsidRPr="00454801">
              <w:rPr>
                <w:rFonts w:asciiTheme="majorHAnsi" w:hAnsiTheme="majorHAnsi"/>
              </w:rPr>
              <w:t>/2015</w:t>
            </w:r>
          </w:p>
        </w:tc>
        <w:tc>
          <w:tcPr>
            <w:tcW w:w="2310" w:type="dxa"/>
          </w:tcPr>
          <w:p w14:paraId="43E95AF1" w14:textId="073B5B5E" w:rsidR="007B79C5" w:rsidRPr="00454801" w:rsidRDefault="007B79C5" w:rsidP="00C54C74">
            <w:pPr>
              <w:pStyle w:val="CellBase"/>
              <w:jc w:val="center"/>
              <w:rPr>
                <w:rFonts w:asciiTheme="majorHAnsi" w:hAnsiTheme="majorHAnsi"/>
              </w:rPr>
            </w:pPr>
          </w:p>
        </w:tc>
        <w:tc>
          <w:tcPr>
            <w:tcW w:w="4140" w:type="dxa"/>
          </w:tcPr>
          <w:p w14:paraId="6A52A4E4" w14:textId="30028079" w:rsidR="007B79C5" w:rsidRPr="00454801" w:rsidRDefault="006563F0" w:rsidP="00C54C74">
            <w:pPr>
              <w:pStyle w:val="CellBase"/>
              <w:jc w:val="center"/>
              <w:rPr>
                <w:rFonts w:asciiTheme="majorHAnsi" w:hAnsiTheme="majorHAnsi"/>
                <w:color w:val="000000"/>
              </w:rPr>
            </w:pPr>
            <w:r w:rsidRPr="00454801">
              <w:rPr>
                <w:rFonts w:asciiTheme="majorHAnsi" w:hAnsiTheme="majorHAnsi"/>
                <w:color w:val="000000"/>
              </w:rPr>
              <w:t>start</w:t>
            </w:r>
          </w:p>
        </w:tc>
      </w:tr>
      <w:tr w:rsidR="00706A19" w:rsidRPr="00454801" w14:paraId="155B85C1" w14:textId="77777777" w:rsidTr="00C54C74">
        <w:tc>
          <w:tcPr>
            <w:tcW w:w="1188" w:type="dxa"/>
          </w:tcPr>
          <w:p w14:paraId="37E5534A" w14:textId="2C53A082" w:rsidR="00706A19" w:rsidRPr="00454801" w:rsidRDefault="000E2709" w:rsidP="00C54C74">
            <w:pPr>
              <w:pStyle w:val="CellBase"/>
              <w:jc w:val="center"/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2</w:t>
            </w:r>
          </w:p>
        </w:tc>
        <w:tc>
          <w:tcPr>
            <w:tcW w:w="1920" w:type="dxa"/>
          </w:tcPr>
          <w:p w14:paraId="73B8FE78" w14:textId="77777777" w:rsidR="00706A19" w:rsidRPr="00454801" w:rsidRDefault="00706A19" w:rsidP="00C54C74">
            <w:pPr>
              <w:pStyle w:val="CellBase"/>
              <w:jc w:val="center"/>
              <w:rPr>
                <w:rFonts w:asciiTheme="majorHAnsi" w:hAnsiTheme="majorHAnsi"/>
              </w:rPr>
            </w:pPr>
          </w:p>
        </w:tc>
        <w:tc>
          <w:tcPr>
            <w:tcW w:w="2310" w:type="dxa"/>
          </w:tcPr>
          <w:p w14:paraId="1B073177" w14:textId="0B2CE0A5" w:rsidR="00706A19" w:rsidRPr="00454801" w:rsidRDefault="00706A19" w:rsidP="00C54C74">
            <w:pPr>
              <w:pStyle w:val="CellBase"/>
              <w:jc w:val="center"/>
              <w:rPr>
                <w:rFonts w:asciiTheme="majorHAnsi" w:hAnsiTheme="majorHAnsi"/>
              </w:rPr>
            </w:pPr>
          </w:p>
        </w:tc>
        <w:tc>
          <w:tcPr>
            <w:tcW w:w="4140" w:type="dxa"/>
          </w:tcPr>
          <w:p w14:paraId="7E015D0C" w14:textId="699F9078" w:rsidR="00706A19" w:rsidRPr="00454801" w:rsidRDefault="00706A19" w:rsidP="00C54C74">
            <w:pPr>
              <w:pStyle w:val="CellBase"/>
              <w:jc w:val="center"/>
              <w:rPr>
                <w:rFonts w:asciiTheme="majorHAnsi" w:hAnsiTheme="majorHAnsi"/>
              </w:rPr>
            </w:pPr>
          </w:p>
        </w:tc>
      </w:tr>
      <w:tr w:rsidR="003D4E1E" w:rsidRPr="00454801" w14:paraId="0B7E9415" w14:textId="77777777" w:rsidTr="00C54C74">
        <w:tc>
          <w:tcPr>
            <w:tcW w:w="1188" w:type="dxa"/>
          </w:tcPr>
          <w:p w14:paraId="3DC07CF6" w14:textId="1203A247" w:rsidR="003D4E1E" w:rsidRPr="00454801" w:rsidRDefault="003D4E1E" w:rsidP="00C54C74">
            <w:pPr>
              <w:pStyle w:val="CellBase"/>
              <w:jc w:val="center"/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3</w:t>
            </w:r>
          </w:p>
        </w:tc>
        <w:tc>
          <w:tcPr>
            <w:tcW w:w="1920" w:type="dxa"/>
          </w:tcPr>
          <w:p w14:paraId="1C86B785" w14:textId="77777777" w:rsidR="003D4E1E" w:rsidRPr="00454801" w:rsidRDefault="003D4E1E" w:rsidP="00C54C74">
            <w:pPr>
              <w:pStyle w:val="CellBase"/>
              <w:jc w:val="center"/>
              <w:rPr>
                <w:rFonts w:asciiTheme="majorHAnsi" w:hAnsiTheme="majorHAnsi"/>
              </w:rPr>
            </w:pPr>
          </w:p>
        </w:tc>
        <w:tc>
          <w:tcPr>
            <w:tcW w:w="2310" w:type="dxa"/>
          </w:tcPr>
          <w:p w14:paraId="773B2E19" w14:textId="53B2D5F5" w:rsidR="003D4E1E" w:rsidRPr="00454801" w:rsidRDefault="003D4E1E" w:rsidP="00C54C74">
            <w:pPr>
              <w:pStyle w:val="CellBase"/>
              <w:jc w:val="center"/>
              <w:rPr>
                <w:rFonts w:asciiTheme="majorHAnsi" w:hAnsiTheme="majorHAnsi"/>
              </w:rPr>
            </w:pPr>
          </w:p>
        </w:tc>
        <w:tc>
          <w:tcPr>
            <w:tcW w:w="4140" w:type="dxa"/>
          </w:tcPr>
          <w:p w14:paraId="34646B8B" w14:textId="0EC2FE39" w:rsidR="003D4E1E" w:rsidRPr="00454801" w:rsidRDefault="003D4E1E" w:rsidP="00C54C74">
            <w:pPr>
              <w:pStyle w:val="CellBase"/>
              <w:jc w:val="center"/>
              <w:rPr>
                <w:rFonts w:asciiTheme="majorHAnsi" w:hAnsiTheme="majorHAnsi"/>
              </w:rPr>
            </w:pPr>
          </w:p>
        </w:tc>
      </w:tr>
      <w:tr w:rsidR="003D4E1E" w:rsidRPr="00454801" w14:paraId="5A44C7B8" w14:textId="77777777" w:rsidTr="00C54C74">
        <w:tc>
          <w:tcPr>
            <w:tcW w:w="1188" w:type="dxa"/>
          </w:tcPr>
          <w:p w14:paraId="0DD2327B" w14:textId="77777777" w:rsidR="003D4E1E" w:rsidRPr="00454801" w:rsidRDefault="003D4E1E" w:rsidP="00C54C74">
            <w:pPr>
              <w:pStyle w:val="CellBase"/>
              <w:jc w:val="center"/>
              <w:rPr>
                <w:rFonts w:asciiTheme="majorHAnsi" w:hAnsiTheme="majorHAnsi"/>
              </w:rPr>
            </w:pPr>
          </w:p>
        </w:tc>
        <w:tc>
          <w:tcPr>
            <w:tcW w:w="1920" w:type="dxa"/>
          </w:tcPr>
          <w:p w14:paraId="53E754C6" w14:textId="77777777" w:rsidR="003D4E1E" w:rsidRPr="00454801" w:rsidRDefault="003D4E1E" w:rsidP="00C54C74">
            <w:pPr>
              <w:pStyle w:val="CellBase"/>
              <w:jc w:val="center"/>
              <w:rPr>
                <w:rFonts w:asciiTheme="majorHAnsi" w:hAnsiTheme="majorHAnsi"/>
              </w:rPr>
            </w:pPr>
          </w:p>
        </w:tc>
        <w:tc>
          <w:tcPr>
            <w:tcW w:w="2310" w:type="dxa"/>
          </w:tcPr>
          <w:p w14:paraId="6CAC23B1" w14:textId="77777777" w:rsidR="003D4E1E" w:rsidRPr="00454801" w:rsidRDefault="003D4E1E" w:rsidP="00C54C74">
            <w:pPr>
              <w:pStyle w:val="CellBase"/>
              <w:jc w:val="center"/>
              <w:rPr>
                <w:rFonts w:asciiTheme="majorHAnsi" w:hAnsiTheme="majorHAnsi"/>
              </w:rPr>
            </w:pPr>
          </w:p>
        </w:tc>
        <w:tc>
          <w:tcPr>
            <w:tcW w:w="4140" w:type="dxa"/>
          </w:tcPr>
          <w:p w14:paraId="22E22F7E" w14:textId="77777777" w:rsidR="003D4E1E" w:rsidRPr="00454801" w:rsidRDefault="003D4E1E" w:rsidP="00C54C74">
            <w:pPr>
              <w:pStyle w:val="CellBase"/>
              <w:jc w:val="center"/>
              <w:rPr>
                <w:rFonts w:asciiTheme="majorHAnsi" w:hAnsiTheme="majorHAnsi"/>
              </w:rPr>
            </w:pPr>
          </w:p>
        </w:tc>
      </w:tr>
      <w:tr w:rsidR="007B79C5" w:rsidRPr="00454801" w14:paraId="12EA19F3" w14:textId="77777777" w:rsidTr="00C54C74">
        <w:tc>
          <w:tcPr>
            <w:tcW w:w="1188" w:type="dxa"/>
          </w:tcPr>
          <w:p w14:paraId="54E58EF3" w14:textId="3A4779C6" w:rsidR="007B79C5" w:rsidRPr="00454801" w:rsidRDefault="007B79C5" w:rsidP="00C54C74">
            <w:pPr>
              <w:pStyle w:val="CellBase"/>
              <w:jc w:val="center"/>
              <w:rPr>
                <w:rFonts w:asciiTheme="majorHAnsi" w:hAnsiTheme="majorHAnsi"/>
              </w:rPr>
            </w:pPr>
          </w:p>
        </w:tc>
        <w:tc>
          <w:tcPr>
            <w:tcW w:w="1920" w:type="dxa"/>
          </w:tcPr>
          <w:p w14:paraId="05A9DE77" w14:textId="77777777" w:rsidR="007B79C5" w:rsidRPr="00454801" w:rsidRDefault="007B79C5" w:rsidP="00C54C74">
            <w:pPr>
              <w:pStyle w:val="CellBase"/>
              <w:jc w:val="center"/>
              <w:rPr>
                <w:rFonts w:asciiTheme="majorHAnsi" w:hAnsiTheme="majorHAnsi"/>
              </w:rPr>
            </w:pPr>
          </w:p>
        </w:tc>
        <w:tc>
          <w:tcPr>
            <w:tcW w:w="2310" w:type="dxa"/>
          </w:tcPr>
          <w:p w14:paraId="60C83B11" w14:textId="77777777" w:rsidR="007B79C5" w:rsidRPr="00454801" w:rsidRDefault="007B79C5" w:rsidP="00C54C74">
            <w:pPr>
              <w:pStyle w:val="CellBase"/>
              <w:jc w:val="center"/>
              <w:rPr>
                <w:rFonts w:asciiTheme="majorHAnsi" w:hAnsiTheme="majorHAnsi"/>
              </w:rPr>
            </w:pPr>
          </w:p>
        </w:tc>
        <w:tc>
          <w:tcPr>
            <w:tcW w:w="4140" w:type="dxa"/>
          </w:tcPr>
          <w:p w14:paraId="7C8EF215" w14:textId="77777777" w:rsidR="007B79C5" w:rsidRPr="00454801" w:rsidRDefault="007B79C5" w:rsidP="00C54C74">
            <w:pPr>
              <w:pStyle w:val="CellBase"/>
              <w:jc w:val="center"/>
              <w:rPr>
                <w:rFonts w:asciiTheme="majorHAnsi" w:hAnsiTheme="majorHAnsi"/>
              </w:rPr>
            </w:pPr>
          </w:p>
        </w:tc>
      </w:tr>
    </w:tbl>
    <w:p w14:paraId="39F23EBE" w14:textId="77777777" w:rsidR="00E03EC0" w:rsidRPr="00454801" w:rsidRDefault="00E03EC0" w:rsidP="00D94A5D">
      <w:pPr>
        <w:pStyle w:val="SectionHeading"/>
        <w:rPr>
          <w:rFonts w:asciiTheme="majorHAnsi" w:hAnsiTheme="majorHAnsi"/>
          <w:color w:val="000080"/>
        </w:rPr>
      </w:pPr>
    </w:p>
    <w:p w14:paraId="1D5DD318" w14:textId="77777777" w:rsidR="005E312B" w:rsidRPr="00454801" w:rsidRDefault="00E03EC0" w:rsidP="00D94A5D">
      <w:pPr>
        <w:pStyle w:val="SectionHeading"/>
        <w:rPr>
          <w:rFonts w:asciiTheme="majorHAnsi" w:hAnsiTheme="majorHAnsi"/>
          <w:color w:val="000080"/>
        </w:rPr>
      </w:pPr>
      <w:r w:rsidRPr="00454801">
        <w:rPr>
          <w:rFonts w:asciiTheme="majorHAnsi" w:hAnsiTheme="majorHAnsi"/>
          <w:color w:val="000080"/>
        </w:rPr>
        <w:br w:type="page"/>
      </w:r>
      <w:r w:rsidR="005E312B" w:rsidRPr="00454801">
        <w:rPr>
          <w:rFonts w:asciiTheme="majorHAnsi" w:hAnsiTheme="majorHAnsi"/>
          <w:color w:val="000080"/>
        </w:rPr>
        <w:lastRenderedPageBreak/>
        <w:t>Distribution List</w:t>
      </w:r>
    </w:p>
    <w:tbl>
      <w:tblPr>
        <w:tblW w:w="48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33"/>
        <w:gridCol w:w="4635"/>
      </w:tblGrid>
      <w:tr w:rsidR="00433418" w:rsidRPr="00454801" w14:paraId="56A2004D" w14:textId="77777777" w:rsidTr="00656CE3">
        <w:tc>
          <w:tcPr>
            <w:tcW w:w="2578" w:type="pct"/>
            <w:shd w:val="clear" w:color="auto" w:fill="D9D9D9"/>
          </w:tcPr>
          <w:p w14:paraId="337811EB" w14:textId="77777777" w:rsidR="00433418" w:rsidRPr="00454801" w:rsidRDefault="00433418" w:rsidP="00656CE3">
            <w:pPr>
              <w:pStyle w:val="CellBase"/>
              <w:jc w:val="center"/>
              <w:rPr>
                <w:rFonts w:asciiTheme="majorHAnsi" w:hAnsiTheme="majorHAnsi"/>
                <w:b/>
                <w:color w:val="000080"/>
              </w:rPr>
            </w:pPr>
            <w:r w:rsidRPr="00454801">
              <w:rPr>
                <w:rFonts w:asciiTheme="majorHAnsi" w:hAnsiTheme="majorHAnsi"/>
                <w:b/>
                <w:color w:val="000080"/>
              </w:rPr>
              <w:t>Reviewers</w:t>
            </w:r>
          </w:p>
        </w:tc>
        <w:tc>
          <w:tcPr>
            <w:tcW w:w="2422" w:type="pct"/>
            <w:shd w:val="clear" w:color="auto" w:fill="D9D9D9"/>
          </w:tcPr>
          <w:p w14:paraId="205421D1" w14:textId="77777777" w:rsidR="00433418" w:rsidRPr="00454801" w:rsidRDefault="00433418" w:rsidP="00656CE3">
            <w:pPr>
              <w:pStyle w:val="CellBase"/>
              <w:jc w:val="center"/>
              <w:rPr>
                <w:rFonts w:asciiTheme="majorHAnsi" w:hAnsiTheme="majorHAnsi"/>
                <w:b/>
                <w:color w:val="000080"/>
              </w:rPr>
            </w:pPr>
            <w:r w:rsidRPr="00454801">
              <w:rPr>
                <w:rFonts w:asciiTheme="majorHAnsi" w:hAnsiTheme="majorHAnsi"/>
                <w:b/>
                <w:color w:val="000080"/>
              </w:rPr>
              <w:t>FYI</w:t>
            </w:r>
          </w:p>
        </w:tc>
      </w:tr>
      <w:tr w:rsidR="00433418" w:rsidRPr="00454801" w14:paraId="78582774" w14:textId="77777777" w:rsidTr="00656CE3">
        <w:tc>
          <w:tcPr>
            <w:tcW w:w="2578" w:type="pct"/>
            <w:shd w:val="clear" w:color="auto" w:fill="auto"/>
          </w:tcPr>
          <w:p w14:paraId="669B9102" w14:textId="7E06B917" w:rsidR="00AA63AC" w:rsidRPr="00454801" w:rsidRDefault="00252893" w:rsidP="006563F0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color w:val="808080"/>
                <w:szCs w:val="20"/>
              </w:rPr>
            </w:pPr>
            <w:r w:rsidRPr="00454801">
              <w:rPr>
                <w:rFonts w:asciiTheme="majorHAnsi" w:hAnsiTheme="majorHAnsi"/>
                <w:color w:val="808080"/>
                <w:szCs w:val="20"/>
              </w:rPr>
              <w:t>Ji Lucas</w:t>
            </w:r>
          </w:p>
          <w:p w14:paraId="7916E2C6" w14:textId="77777777" w:rsidR="004F56BC" w:rsidRPr="00454801" w:rsidRDefault="004F56BC" w:rsidP="006563F0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color w:val="808080"/>
                <w:szCs w:val="20"/>
              </w:rPr>
            </w:pPr>
            <w:r w:rsidRPr="00454801">
              <w:rPr>
                <w:rFonts w:asciiTheme="majorHAnsi" w:hAnsiTheme="majorHAnsi"/>
                <w:color w:val="808080"/>
                <w:szCs w:val="20"/>
              </w:rPr>
              <w:t>Patrick</w:t>
            </w:r>
          </w:p>
          <w:p w14:paraId="34F3E5CF" w14:textId="62F7AE99" w:rsidR="004F56BC" w:rsidRPr="00454801" w:rsidRDefault="004F56BC" w:rsidP="006563F0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color w:val="808080"/>
                <w:szCs w:val="20"/>
              </w:rPr>
            </w:pPr>
            <w:r w:rsidRPr="00454801">
              <w:rPr>
                <w:rFonts w:asciiTheme="majorHAnsi" w:hAnsiTheme="majorHAnsi"/>
                <w:color w:val="808080"/>
                <w:szCs w:val="20"/>
              </w:rPr>
              <w:t>Heather</w:t>
            </w:r>
          </w:p>
        </w:tc>
        <w:tc>
          <w:tcPr>
            <w:tcW w:w="2422" w:type="pct"/>
            <w:shd w:val="clear" w:color="auto" w:fill="auto"/>
          </w:tcPr>
          <w:p w14:paraId="0BC3F9F0" w14:textId="77777777" w:rsidR="006563F0" w:rsidRPr="00454801" w:rsidRDefault="006563F0" w:rsidP="004B1843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color w:val="808080"/>
                <w:szCs w:val="20"/>
              </w:rPr>
            </w:pPr>
          </w:p>
        </w:tc>
      </w:tr>
    </w:tbl>
    <w:p w14:paraId="68EE80FA" w14:textId="74538DCD" w:rsidR="005E312B" w:rsidRPr="00454801" w:rsidRDefault="00541278" w:rsidP="00D94A5D">
      <w:pPr>
        <w:pStyle w:val="SectionHeading"/>
        <w:rPr>
          <w:rFonts w:asciiTheme="majorHAnsi" w:hAnsiTheme="majorHAnsi"/>
          <w:color w:val="000080"/>
        </w:rPr>
      </w:pPr>
      <w:r w:rsidRPr="00454801">
        <w:rPr>
          <w:rFonts w:asciiTheme="majorHAnsi" w:hAnsiTheme="majorHAnsi"/>
        </w:rPr>
        <w:br w:type="page"/>
      </w:r>
      <w:r w:rsidR="005E312B" w:rsidRPr="00454801">
        <w:rPr>
          <w:rFonts w:asciiTheme="majorHAnsi" w:hAnsiTheme="majorHAnsi"/>
          <w:color w:val="000080"/>
        </w:rPr>
        <w:t xml:space="preserve"> </w:t>
      </w:r>
      <w:r w:rsidR="00C73EBC" w:rsidRPr="00454801">
        <w:rPr>
          <w:rFonts w:asciiTheme="majorHAnsi" w:hAnsiTheme="majorHAnsi"/>
          <w:color w:val="000080"/>
        </w:rPr>
        <w:t>Table of Contents</w:t>
      </w:r>
    </w:p>
    <w:p w14:paraId="2540C484" w14:textId="77777777" w:rsidR="009450BD" w:rsidRPr="00454801" w:rsidRDefault="00142401">
      <w:pPr>
        <w:pStyle w:val="TOC1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</w:rPr>
        <w:fldChar w:fldCharType="begin"/>
      </w:r>
      <w:r w:rsidRPr="00454801">
        <w:rPr>
          <w:rFonts w:asciiTheme="majorHAnsi" w:hAnsiTheme="majorHAnsi"/>
        </w:rPr>
        <w:instrText xml:space="preserve"> TOC \o "1-3" \h \z </w:instrText>
      </w:r>
      <w:r w:rsidRPr="00454801">
        <w:rPr>
          <w:rFonts w:asciiTheme="majorHAnsi" w:hAnsiTheme="majorHAnsi"/>
        </w:rPr>
        <w:fldChar w:fldCharType="separate"/>
      </w:r>
      <w:r w:rsidR="009450BD" w:rsidRPr="00454801">
        <w:rPr>
          <w:rFonts w:asciiTheme="majorHAnsi" w:hAnsiTheme="majorHAnsi"/>
          <w:noProof/>
        </w:rPr>
        <w:t>1. Introduction</w:t>
      </w:r>
      <w:r w:rsidR="009450BD" w:rsidRPr="00454801">
        <w:rPr>
          <w:rFonts w:asciiTheme="majorHAnsi" w:hAnsiTheme="majorHAnsi"/>
          <w:noProof/>
        </w:rPr>
        <w:tab/>
      </w:r>
      <w:r w:rsidR="009450BD" w:rsidRPr="00454801">
        <w:rPr>
          <w:rFonts w:asciiTheme="majorHAnsi" w:hAnsiTheme="majorHAnsi"/>
          <w:noProof/>
        </w:rPr>
        <w:fldChar w:fldCharType="begin"/>
      </w:r>
      <w:r w:rsidR="009450BD" w:rsidRPr="00454801">
        <w:rPr>
          <w:rFonts w:asciiTheme="majorHAnsi" w:hAnsiTheme="majorHAnsi"/>
          <w:noProof/>
        </w:rPr>
        <w:instrText xml:space="preserve"> PAGEREF _Toc292611598 \h </w:instrText>
      </w:r>
      <w:r w:rsidR="009450BD" w:rsidRPr="00454801">
        <w:rPr>
          <w:rFonts w:asciiTheme="majorHAnsi" w:hAnsiTheme="majorHAnsi"/>
          <w:noProof/>
        </w:rPr>
      </w:r>
      <w:r w:rsidR="009450BD"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4</w:t>
      </w:r>
      <w:r w:rsidR="009450BD" w:rsidRPr="00454801">
        <w:rPr>
          <w:rFonts w:asciiTheme="majorHAnsi" w:hAnsiTheme="majorHAnsi"/>
          <w:noProof/>
        </w:rPr>
        <w:fldChar w:fldCharType="end"/>
      </w:r>
    </w:p>
    <w:p w14:paraId="40BFBDBE" w14:textId="77777777" w:rsidR="009450BD" w:rsidRPr="00454801" w:rsidRDefault="009450BD">
      <w:pPr>
        <w:pStyle w:val="TOC1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2. Related Documents/Links/People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_Toc292611599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4</w:t>
      </w:r>
      <w:r w:rsidRPr="00454801">
        <w:rPr>
          <w:rFonts w:asciiTheme="majorHAnsi" w:hAnsiTheme="majorHAnsi"/>
          <w:noProof/>
        </w:rPr>
        <w:fldChar w:fldCharType="end"/>
      </w:r>
    </w:p>
    <w:p w14:paraId="16DEE7EF" w14:textId="77777777" w:rsidR="009450BD" w:rsidRPr="00454801" w:rsidRDefault="009450BD">
      <w:pPr>
        <w:pStyle w:val="TOC1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3. Glossary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_Toc292611600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4</w:t>
      </w:r>
      <w:r w:rsidRPr="00454801">
        <w:rPr>
          <w:rFonts w:asciiTheme="majorHAnsi" w:hAnsiTheme="majorHAnsi"/>
          <w:noProof/>
        </w:rPr>
        <w:fldChar w:fldCharType="end"/>
      </w:r>
    </w:p>
    <w:p w14:paraId="0074815D" w14:textId="77777777" w:rsidR="009450BD" w:rsidRPr="00454801" w:rsidRDefault="009450BD">
      <w:pPr>
        <w:pStyle w:val="TOC1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4. Applications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_Toc292611601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4</w:t>
      </w:r>
      <w:r w:rsidRPr="00454801">
        <w:rPr>
          <w:rFonts w:asciiTheme="majorHAnsi" w:hAnsiTheme="majorHAnsi"/>
          <w:noProof/>
        </w:rPr>
        <w:fldChar w:fldCharType="end"/>
      </w:r>
    </w:p>
    <w:p w14:paraId="10936F7B" w14:textId="77777777" w:rsidR="009450BD" w:rsidRPr="00454801" w:rsidRDefault="009450BD">
      <w:pPr>
        <w:pStyle w:val="TOC2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4.1. High Level Design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_Toc292611602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4</w:t>
      </w:r>
      <w:r w:rsidRPr="00454801">
        <w:rPr>
          <w:rFonts w:asciiTheme="majorHAnsi" w:hAnsiTheme="majorHAnsi"/>
          <w:noProof/>
        </w:rPr>
        <w:fldChar w:fldCharType="end"/>
      </w:r>
    </w:p>
    <w:p w14:paraId="032878FC" w14:textId="77777777" w:rsidR="009450BD" w:rsidRPr="00454801" w:rsidRDefault="009450BD">
      <w:pPr>
        <w:pStyle w:val="TOC2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4.2. Modules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_Toc292611603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5</w:t>
      </w:r>
      <w:r w:rsidRPr="00454801">
        <w:rPr>
          <w:rFonts w:asciiTheme="majorHAnsi" w:hAnsiTheme="majorHAnsi"/>
          <w:noProof/>
        </w:rPr>
        <w:fldChar w:fldCharType="end"/>
      </w:r>
    </w:p>
    <w:p w14:paraId="42B61C79" w14:textId="77777777" w:rsidR="009450BD" w:rsidRPr="00454801" w:rsidRDefault="009450BD">
      <w:pPr>
        <w:pStyle w:val="TOC3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4.2.1. Pybossa-Service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_Toc292611604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5</w:t>
      </w:r>
      <w:r w:rsidRPr="00454801">
        <w:rPr>
          <w:rFonts w:asciiTheme="majorHAnsi" w:hAnsiTheme="majorHAnsi"/>
          <w:noProof/>
        </w:rPr>
        <w:fldChar w:fldCharType="end"/>
      </w:r>
    </w:p>
    <w:p w14:paraId="5F6F23A3" w14:textId="77777777" w:rsidR="009450BD" w:rsidRPr="00454801" w:rsidRDefault="009450BD">
      <w:pPr>
        <w:pStyle w:val="TOC3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4.2.2. MM-Pybossa-Scheduler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_Toc292611605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5</w:t>
      </w:r>
      <w:r w:rsidRPr="00454801">
        <w:rPr>
          <w:rFonts w:asciiTheme="majorHAnsi" w:hAnsiTheme="majorHAnsi"/>
          <w:noProof/>
        </w:rPr>
        <w:fldChar w:fldCharType="end"/>
      </w:r>
    </w:p>
    <w:p w14:paraId="45B71CED" w14:textId="77777777" w:rsidR="009450BD" w:rsidRPr="00454801" w:rsidRDefault="009450BD">
      <w:pPr>
        <w:pStyle w:val="TOC3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4.2.3. MM-API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_Toc292611606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6</w:t>
      </w:r>
      <w:r w:rsidRPr="00454801">
        <w:rPr>
          <w:rFonts w:asciiTheme="majorHAnsi" w:hAnsiTheme="majorHAnsi"/>
          <w:noProof/>
        </w:rPr>
        <w:fldChar w:fldCharType="end"/>
      </w:r>
    </w:p>
    <w:p w14:paraId="1CDD7B7A" w14:textId="77777777" w:rsidR="009450BD" w:rsidRPr="00454801" w:rsidRDefault="009450BD">
      <w:pPr>
        <w:pStyle w:val="TOC3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4.2.4. MM-GIS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_Toc292611607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6</w:t>
      </w:r>
      <w:r w:rsidRPr="00454801">
        <w:rPr>
          <w:rFonts w:asciiTheme="majorHAnsi" w:hAnsiTheme="majorHAnsi"/>
          <w:noProof/>
        </w:rPr>
        <w:fldChar w:fldCharType="end"/>
      </w:r>
    </w:p>
    <w:p w14:paraId="77D6C6D1" w14:textId="77777777" w:rsidR="009450BD" w:rsidRPr="00454801" w:rsidRDefault="009450BD">
      <w:pPr>
        <w:pStyle w:val="TOC3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4.2.5. MM-Image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_Toc292611608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6</w:t>
      </w:r>
      <w:r w:rsidRPr="00454801">
        <w:rPr>
          <w:rFonts w:asciiTheme="majorHAnsi" w:hAnsiTheme="majorHAnsi"/>
          <w:noProof/>
        </w:rPr>
        <w:fldChar w:fldCharType="end"/>
      </w:r>
    </w:p>
    <w:p w14:paraId="0596356B" w14:textId="77777777" w:rsidR="009450BD" w:rsidRPr="00454801" w:rsidRDefault="009450BD">
      <w:pPr>
        <w:pStyle w:val="TOC3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4.2.6. GDELT-PLUG-IN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_Toc292611609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6</w:t>
      </w:r>
      <w:r w:rsidRPr="00454801">
        <w:rPr>
          <w:rFonts w:asciiTheme="majorHAnsi" w:hAnsiTheme="majorHAnsi"/>
          <w:noProof/>
        </w:rPr>
        <w:fldChar w:fldCharType="end"/>
      </w:r>
    </w:p>
    <w:p w14:paraId="6E8BF627" w14:textId="77777777" w:rsidR="009450BD" w:rsidRPr="00454801" w:rsidRDefault="009450BD">
      <w:pPr>
        <w:pStyle w:val="TOC3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4.2.7. MicroFilters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_Toc292611610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6</w:t>
      </w:r>
      <w:r w:rsidRPr="00454801">
        <w:rPr>
          <w:rFonts w:asciiTheme="majorHAnsi" w:hAnsiTheme="majorHAnsi"/>
          <w:noProof/>
        </w:rPr>
        <w:fldChar w:fldCharType="end"/>
      </w:r>
    </w:p>
    <w:p w14:paraId="0A6F1D6C" w14:textId="77777777" w:rsidR="009450BD" w:rsidRPr="00454801" w:rsidRDefault="009450BD">
      <w:pPr>
        <w:pStyle w:val="TOC3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4.2.8. Aidr-trainer-api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_Toc292611611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7</w:t>
      </w:r>
      <w:r w:rsidRPr="00454801">
        <w:rPr>
          <w:rFonts w:asciiTheme="majorHAnsi" w:hAnsiTheme="majorHAnsi"/>
          <w:noProof/>
        </w:rPr>
        <w:fldChar w:fldCharType="end"/>
      </w:r>
    </w:p>
    <w:p w14:paraId="63C87766" w14:textId="77777777" w:rsidR="009450BD" w:rsidRPr="00454801" w:rsidRDefault="009450BD">
      <w:pPr>
        <w:pStyle w:val="TOC3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4.2.9. Aidr-trainer-pybossa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_Toc292611612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7</w:t>
      </w:r>
      <w:r w:rsidRPr="00454801">
        <w:rPr>
          <w:rFonts w:asciiTheme="majorHAnsi" w:hAnsiTheme="majorHAnsi"/>
          <w:noProof/>
        </w:rPr>
        <w:fldChar w:fldCharType="end"/>
      </w:r>
    </w:p>
    <w:p w14:paraId="1C99629E" w14:textId="77777777" w:rsidR="009450BD" w:rsidRPr="00454801" w:rsidRDefault="009450BD">
      <w:pPr>
        <w:pStyle w:val="TOC2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4.3. Clickers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_Toc292611613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7</w:t>
      </w:r>
      <w:r w:rsidRPr="00454801">
        <w:rPr>
          <w:rFonts w:asciiTheme="majorHAnsi" w:hAnsiTheme="majorHAnsi"/>
          <w:noProof/>
        </w:rPr>
        <w:fldChar w:fldCharType="end"/>
      </w:r>
    </w:p>
    <w:p w14:paraId="436903B7" w14:textId="77777777" w:rsidR="009450BD" w:rsidRPr="00454801" w:rsidRDefault="009450BD">
      <w:pPr>
        <w:pStyle w:val="TOC3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4.3.1. Text Clicker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_Toc292611614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7</w:t>
      </w:r>
      <w:r w:rsidRPr="00454801">
        <w:rPr>
          <w:rFonts w:asciiTheme="majorHAnsi" w:hAnsiTheme="majorHAnsi"/>
          <w:noProof/>
        </w:rPr>
        <w:fldChar w:fldCharType="end"/>
      </w:r>
    </w:p>
    <w:p w14:paraId="2EC065CA" w14:textId="77777777" w:rsidR="009450BD" w:rsidRPr="00454801" w:rsidRDefault="009450BD">
      <w:pPr>
        <w:pStyle w:val="TOC3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4.3.2. Image Clicker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_Toc292611615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8</w:t>
      </w:r>
      <w:r w:rsidRPr="00454801">
        <w:rPr>
          <w:rFonts w:asciiTheme="majorHAnsi" w:hAnsiTheme="majorHAnsi"/>
          <w:noProof/>
        </w:rPr>
        <w:fldChar w:fldCharType="end"/>
      </w:r>
    </w:p>
    <w:p w14:paraId="260DB5D9" w14:textId="77777777" w:rsidR="009450BD" w:rsidRPr="00454801" w:rsidRDefault="009450BD">
      <w:pPr>
        <w:pStyle w:val="TOC3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4.3.3. 3W Clicker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_Toc292611616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8</w:t>
      </w:r>
      <w:r w:rsidRPr="00454801">
        <w:rPr>
          <w:rFonts w:asciiTheme="majorHAnsi" w:hAnsiTheme="majorHAnsi"/>
          <w:noProof/>
        </w:rPr>
        <w:fldChar w:fldCharType="end"/>
      </w:r>
    </w:p>
    <w:p w14:paraId="770619E6" w14:textId="77777777" w:rsidR="009450BD" w:rsidRPr="00454801" w:rsidRDefault="009450BD">
      <w:pPr>
        <w:pStyle w:val="TOC3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4.3.4. Text Geo Clicker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_Toc292611617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8</w:t>
      </w:r>
      <w:r w:rsidRPr="00454801">
        <w:rPr>
          <w:rFonts w:asciiTheme="majorHAnsi" w:hAnsiTheme="majorHAnsi"/>
          <w:noProof/>
        </w:rPr>
        <w:fldChar w:fldCharType="end"/>
      </w:r>
    </w:p>
    <w:p w14:paraId="401C851D" w14:textId="77777777" w:rsidR="009450BD" w:rsidRPr="00454801" w:rsidRDefault="009450BD">
      <w:pPr>
        <w:pStyle w:val="TOC3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4.3.5. Image Geo Clicker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_Toc292611618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8</w:t>
      </w:r>
      <w:r w:rsidRPr="00454801">
        <w:rPr>
          <w:rFonts w:asciiTheme="majorHAnsi" w:hAnsiTheme="majorHAnsi"/>
          <w:noProof/>
        </w:rPr>
        <w:fldChar w:fldCharType="end"/>
      </w:r>
    </w:p>
    <w:p w14:paraId="212B8D6B" w14:textId="77777777" w:rsidR="009450BD" w:rsidRPr="00454801" w:rsidRDefault="009450BD">
      <w:pPr>
        <w:pStyle w:val="TOC3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4.3.6. Aerial Clicker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_Toc292611619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8</w:t>
      </w:r>
      <w:r w:rsidRPr="00454801">
        <w:rPr>
          <w:rFonts w:asciiTheme="majorHAnsi" w:hAnsiTheme="majorHAnsi"/>
          <w:noProof/>
        </w:rPr>
        <w:fldChar w:fldCharType="end"/>
      </w:r>
    </w:p>
    <w:p w14:paraId="1EDCFA38" w14:textId="77777777" w:rsidR="009450BD" w:rsidRPr="00454801" w:rsidRDefault="009450BD">
      <w:pPr>
        <w:pStyle w:val="TOC3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4.3.7. Satelitte Clicker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_Toc292611620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8</w:t>
      </w:r>
      <w:r w:rsidRPr="00454801">
        <w:rPr>
          <w:rFonts w:asciiTheme="majorHAnsi" w:hAnsiTheme="majorHAnsi"/>
          <w:noProof/>
        </w:rPr>
        <w:fldChar w:fldCharType="end"/>
      </w:r>
    </w:p>
    <w:p w14:paraId="1E78009A" w14:textId="77777777" w:rsidR="009450BD" w:rsidRPr="00454801" w:rsidRDefault="009450BD">
      <w:pPr>
        <w:pStyle w:val="TOC2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4.4. MicroMaps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_Toc292611621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8</w:t>
      </w:r>
      <w:r w:rsidRPr="00454801">
        <w:rPr>
          <w:rFonts w:asciiTheme="majorHAnsi" w:hAnsiTheme="majorHAnsi"/>
          <w:noProof/>
        </w:rPr>
        <w:fldChar w:fldCharType="end"/>
      </w:r>
    </w:p>
    <w:p w14:paraId="7CBBC7A4" w14:textId="77777777" w:rsidR="009450BD" w:rsidRPr="00454801" w:rsidRDefault="009450BD">
      <w:pPr>
        <w:pStyle w:val="TOC1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5. Database Design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_Toc292611622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9</w:t>
      </w:r>
      <w:r w:rsidRPr="00454801">
        <w:rPr>
          <w:rFonts w:asciiTheme="majorHAnsi" w:hAnsiTheme="majorHAnsi"/>
          <w:noProof/>
        </w:rPr>
        <w:fldChar w:fldCharType="end"/>
      </w:r>
    </w:p>
    <w:p w14:paraId="4AE6EB85" w14:textId="77777777" w:rsidR="009450BD" w:rsidRPr="00454801" w:rsidRDefault="009450BD">
      <w:pPr>
        <w:pStyle w:val="TOC2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5.1. Database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_Toc292611623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9</w:t>
      </w:r>
      <w:r w:rsidRPr="00454801">
        <w:rPr>
          <w:rFonts w:asciiTheme="majorHAnsi" w:hAnsiTheme="majorHAnsi"/>
          <w:noProof/>
        </w:rPr>
        <w:fldChar w:fldCharType="end"/>
      </w:r>
    </w:p>
    <w:p w14:paraId="17E61A6C" w14:textId="77777777" w:rsidR="009450BD" w:rsidRPr="00454801" w:rsidRDefault="009450BD">
      <w:pPr>
        <w:pStyle w:val="TOC3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5.1.1. Pybossa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_Toc292611624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9</w:t>
      </w:r>
      <w:r w:rsidRPr="00454801">
        <w:rPr>
          <w:rFonts w:asciiTheme="majorHAnsi" w:hAnsiTheme="majorHAnsi"/>
          <w:noProof/>
        </w:rPr>
        <w:fldChar w:fldCharType="end"/>
      </w:r>
    </w:p>
    <w:p w14:paraId="71905130" w14:textId="77777777" w:rsidR="009450BD" w:rsidRPr="00454801" w:rsidRDefault="009450BD">
      <w:pPr>
        <w:pStyle w:val="TOC3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5.1.2. MM-Scheduler Schema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_Toc292611625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10</w:t>
      </w:r>
      <w:r w:rsidRPr="00454801">
        <w:rPr>
          <w:rFonts w:asciiTheme="majorHAnsi" w:hAnsiTheme="majorHAnsi"/>
          <w:noProof/>
        </w:rPr>
        <w:fldChar w:fldCharType="end"/>
      </w:r>
    </w:p>
    <w:p w14:paraId="488781DE" w14:textId="77777777" w:rsidR="009450BD" w:rsidRPr="00454801" w:rsidRDefault="009450BD">
      <w:pPr>
        <w:pStyle w:val="TOC2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5.2. Application Details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_Toc292611626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11</w:t>
      </w:r>
      <w:r w:rsidRPr="00454801">
        <w:rPr>
          <w:rFonts w:asciiTheme="majorHAnsi" w:hAnsiTheme="majorHAnsi"/>
          <w:noProof/>
        </w:rPr>
        <w:fldChar w:fldCharType="end"/>
      </w:r>
    </w:p>
    <w:p w14:paraId="118DFCFD" w14:textId="77777777" w:rsidR="009450BD" w:rsidRPr="00454801" w:rsidRDefault="009450BD">
      <w:pPr>
        <w:pStyle w:val="TOC3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5.2.1. MM-Pybossa-Scheduler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_Toc292611627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11</w:t>
      </w:r>
      <w:r w:rsidRPr="00454801">
        <w:rPr>
          <w:rFonts w:asciiTheme="majorHAnsi" w:hAnsiTheme="majorHAnsi"/>
          <w:noProof/>
        </w:rPr>
        <w:fldChar w:fldCharType="end"/>
      </w:r>
    </w:p>
    <w:p w14:paraId="0F2F3980" w14:textId="77777777" w:rsidR="009450BD" w:rsidRPr="00454801" w:rsidRDefault="009450BD">
      <w:pPr>
        <w:pStyle w:val="TOC3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5.2.2. MM-API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_Toc292611628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11</w:t>
      </w:r>
      <w:r w:rsidRPr="00454801">
        <w:rPr>
          <w:rFonts w:asciiTheme="majorHAnsi" w:hAnsiTheme="majorHAnsi"/>
          <w:noProof/>
        </w:rPr>
        <w:fldChar w:fldCharType="end"/>
      </w:r>
    </w:p>
    <w:p w14:paraId="21BD90D5" w14:textId="77777777" w:rsidR="009450BD" w:rsidRPr="00454801" w:rsidRDefault="009450BD">
      <w:pPr>
        <w:pStyle w:val="TOC3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5.2.3. MM-Image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_Toc292611629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11</w:t>
      </w:r>
      <w:r w:rsidRPr="00454801">
        <w:rPr>
          <w:rFonts w:asciiTheme="majorHAnsi" w:hAnsiTheme="majorHAnsi"/>
          <w:noProof/>
        </w:rPr>
        <w:fldChar w:fldCharType="end"/>
      </w:r>
    </w:p>
    <w:p w14:paraId="006A111A" w14:textId="77777777" w:rsidR="009450BD" w:rsidRPr="00454801" w:rsidRDefault="009450BD">
      <w:pPr>
        <w:pStyle w:val="TOC3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5.2.4. MM-GIS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_Toc292611630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11</w:t>
      </w:r>
      <w:r w:rsidRPr="00454801">
        <w:rPr>
          <w:rFonts w:asciiTheme="majorHAnsi" w:hAnsiTheme="majorHAnsi"/>
          <w:noProof/>
        </w:rPr>
        <w:fldChar w:fldCharType="end"/>
      </w:r>
    </w:p>
    <w:p w14:paraId="001EBE22" w14:textId="77777777" w:rsidR="009450BD" w:rsidRPr="00454801" w:rsidRDefault="009450BD">
      <w:pPr>
        <w:pStyle w:val="TOC3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5.2.5. GDELT PLUGIN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_Toc292611631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11</w:t>
      </w:r>
      <w:r w:rsidRPr="00454801">
        <w:rPr>
          <w:rFonts w:asciiTheme="majorHAnsi" w:hAnsiTheme="majorHAnsi"/>
          <w:noProof/>
        </w:rPr>
        <w:fldChar w:fldCharType="end"/>
      </w:r>
    </w:p>
    <w:p w14:paraId="3670CDDC" w14:textId="77777777" w:rsidR="009450BD" w:rsidRPr="00454801" w:rsidRDefault="009450BD">
      <w:pPr>
        <w:pStyle w:val="TOC2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5.3. Servers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_Toc292611632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11</w:t>
      </w:r>
      <w:r w:rsidRPr="00454801">
        <w:rPr>
          <w:rFonts w:asciiTheme="majorHAnsi" w:hAnsiTheme="majorHAnsi"/>
          <w:noProof/>
        </w:rPr>
        <w:fldChar w:fldCharType="end"/>
      </w:r>
    </w:p>
    <w:p w14:paraId="2096360B" w14:textId="77777777" w:rsidR="009450BD" w:rsidRPr="00454801" w:rsidRDefault="009450BD">
      <w:pPr>
        <w:pStyle w:val="TOC3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5.3.1. Production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_Toc292611633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11</w:t>
      </w:r>
      <w:r w:rsidRPr="00454801">
        <w:rPr>
          <w:rFonts w:asciiTheme="majorHAnsi" w:hAnsiTheme="majorHAnsi"/>
          <w:noProof/>
        </w:rPr>
        <w:fldChar w:fldCharType="end"/>
      </w:r>
    </w:p>
    <w:p w14:paraId="3DA40C27" w14:textId="77777777" w:rsidR="009450BD" w:rsidRPr="00454801" w:rsidRDefault="009450BD">
      <w:pPr>
        <w:pStyle w:val="TOC3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5.3.2. QA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_Toc292611634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11</w:t>
      </w:r>
      <w:r w:rsidRPr="00454801">
        <w:rPr>
          <w:rFonts w:asciiTheme="majorHAnsi" w:hAnsiTheme="majorHAnsi"/>
          <w:noProof/>
        </w:rPr>
        <w:fldChar w:fldCharType="end"/>
      </w:r>
    </w:p>
    <w:p w14:paraId="59730AEF" w14:textId="77777777" w:rsidR="009450BD" w:rsidRPr="00454801" w:rsidRDefault="009450BD">
      <w:pPr>
        <w:pStyle w:val="TOC3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5.3.3. Development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_Toc292611635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11</w:t>
      </w:r>
      <w:r w:rsidRPr="00454801">
        <w:rPr>
          <w:rFonts w:asciiTheme="majorHAnsi" w:hAnsiTheme="majorHAnsi"/>
          <w:noProof/>
        </w:rPr>
        <w:fldChar w:fldCharType="end"/>
      </w:r>
    </w:p>
    <w:p w14:paraId="2D7759B4" w14:textId="77777777" w:rsidR="009450BD" w:rsidRPr="00454801" w:rsidRDefault="009450BD">
      <w:pPr>
        <w:pStyle w:val="TOC3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5.3.4. Basic Configuration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_Toc292611636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11</w:t>
      </w:r>
      <w:r w:rsidRPr="00454801">
        <w:rPr>
          <w:rFonts w:asciiTheme="majorHAnsi" w:hAnsiTheme="majorHAnsi"/>
          <w:noProof/>
        </w:rPr>
        <w:fldChar w:fldCharType="end"/>
      </w:r>
    </w:p>
    <w:p w14:paraId="56B910ED" w14:textId="77777777" w:rsidR="009450BD" w:rsidRPr="00454801" w:rsidRDefault="009450BD">
      <w:pPr>
        <w:pStyle w:val="TOC2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5.4. Non-functional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_Toc292611637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12</w:t>
      </w:r>
      <w:r w:rsidRPr="00454801">
        <w:rPr>
          <w:rFonts w:asciiTheme="majorHAnsi" w:hAnsiTheme="majorHAnsi"/>
          <w:noProof/>
        </w:rPr>
        <w:fldChar w:fldCharType="end"/>
      </w:r>
    </w:p>
    <w:p w14:paraId="14CB3954" w14:textId="77777777" w:rsidR="009450BD" w:rsidRPr="00454801" w:rsidRDefault="009450BD">
      <w:pPr>
        <w:pStyle w:val="TOC3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5.4.1. Security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_Toc292611638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12</w:t>
      </w:r>
      <w:r w:rsidRPr="00454801">
        <w:rPr>
          <w:rFonts w:asciiTheme="majorHAnsi" w:hAnsiTheme="majorHAnsi"/>
          <w:noProof/>
        </w:rPr>
        <w:fldChar w:fldCharType="end"/>
      </w:r>
    </w:p>
    <w:p w14:paraId="53630E33" w14:textId="77777777" w:rsidR="009450BD" w:rsidRPr="00454801" w:rsidRDefault="009450BD">
      <w:pPr>
        <w:pStyle w:val="TOC3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5.4.2. Testing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_Toc292611639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12</w:t>
      </w:r>
      <w:r w:rsidRPr="00454801">
        <w:rPr>
          <w:rFonts w:asciiTheme="majorHAnsi" w:hAnsiTheme="majorHAnsi"/>
          <w:noProof/>
        </w:rPr>
        <w:fldChar w:fldCharType="end"/>
      </w:r>
    </w:p>
    <w:p w14:paraId="1A24ADB2" w14:textId="77777777" w:rsidR="009450BD" w:rsidRPr="00454801" w:rsidRDefault="009450BD">
      <w:pPr>
        <w:pStyle w:val="TOC1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Issues/Questions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_Toc292611640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12</w:t>
      </w:r>
      <w:r w:rsidRPr="00454801">
        <w:rPr>
          <w:rFonts w:asciiTheme="majorHAnsi" w:hAnsiTheme="majorHAnsi"/>
          <w:noProof/>
        </w:rPr>
        <w:fldChar w:fldCharType="end"/>
      </w:r>
    </w:p>
    <w:p w14:paraId="0C28401D" w14:textId="77777777" w:rsidR="009450BD" w:rsidRPr="00454801" w:rsidRDefault="009450BD">
      <w:pPr>
        <w:pStyle w:val="TOC1"/>
        <w:rPr>
          <w:rFonts w:asciiTheme="majorHAnsi" w:eastAsiaTheme="minorEastAsia" w:hAnsiTheme="majorHAnsi" w:cstheme="minorBidi"/>
          <w:noProof/>
          <w:lang w:eastAsia="ja-JP"/>
        </w:rPr>
      </w:pPr>
      <w:r w:rsidRPr="00454801">
        <w:rPr>
          <w:rFonts w:asciiTheme="majorHAnsi" w:hAnsiTheme="majorHAnsi"/>
          <w:noProof/>
        </w:rPr>
        <w:t>6. Revision History</w:t>
      </w:r>
      <w:r w:rsidRPr="00454801">
        <w:rPr>
          <w:rFonts w:asciiTheme="majorHAnsi" w:hAnsiTheme="majorHAnsi"/>
          <w:noProof/>
        </w:rPr>
        <w:tab/>
      </w:r>
      <w:r w:rsidRPr="00454801">
        <w:rPr>
          <w:rFonts w:asciiTheme="majorHAnsi" w:hAnsiTheme="majorHAnsi"/>
          <w:noProof/>
        </w:rPr>
        <w:fldChar w:fldCharType="begin"/>
      </w:r>
      <w:r w:rsidRPr="00454801">
        <w:rPr>
          <w:rFonts w:asciiTheme="majorHAnsi" w:hAnsiTheme="majorHAnsi"/>
          <w:noProof/>
        </w:rPr>
        <w:instrText xml:space="preserve"> PAGEREF _Toc292611641 \h </w:instrText>
      </w:r>
      <w:r w:rsidRPr="00454801">
        <w:rPr>
          <w:rFonts w:asciiTheme="majorHAnsi" w:hAnsiTheme="majorHAnsi"/>
          <w:noProof/>
        </w:rPr>
      </w:r>
      <w:r w:rsidRPr="00454801">
        <w:rPr>
          <w:rFonts w:asciiTheme="majorHAnsi" w:hAnsiTheme="majorHAnsi"/>
          <w:noProof/>
        </w:rPr>
        <w:fldChar w:fldCharType="separate"/>
      </w:r>
      <w:r w:rsidR="00643189" w:rsidRPr="00454801">
        <w:rPr>
          <w:rFonts w:asciiTheme="majorHAnsi" w:hAnsiTheme="majorHAnsi"/>
          <w:noProof/>
        </w:rPr>
        <w:t>12</w:t>
      </w:r>
      <w:r w:rsidRPr="00454801">
        <w:rPr>
          <w:rFonts w:asciiTheme="majorHAnsi" w:hAnsiTheme="majorHAnsi"/>
          <w:noProof/>
        </w:rPr>
        <w:fldChar w:fldCharType="end"/>
      </w:r>
    </w:p>
    <w:p w14:paraId="5107F56F" w14:textId="77777777" w:rsidR="00C73EBC" w:rsidRPr="00454801" w:rsidRDefault="00142401" w:rsidP="001A3786">
      <w:pPr>
        <w:pStyle w:val="BodyText"/>
        <w:rPr>
          <w:rFonts w:asciiTheme="majorHAnsi" w:hAnsiTheme="majorHAnsi"/>
        </w:rPr>
      </w:pPr>
      <w:r w:rsidRPr="00454801">
        <w:rPr>
          <w:rFonts w:asciiTheme="majorHAnsi" w:hAnsiTheme="majorHAnsi"/>
        </w:rPr>
        <w:fldChar w:fldCharType="end"/>
      </w:r>
    </w:p>
    <w:p w14:paraId="395F8ABA" w14:textId="1F28795A" w:rsidR="00C73EBC" w:rsidRPr="00454801" w:rsidRDefault="00E03EC0" w:rsidP="008F4A83">
      <w:pPr>
        <w:pStyle w:val="Title0"/>
        <w:jc w:val="center"/>
        <w:rPr>
          <w:rFonts w:asciiTheme="majorHAnsi" w:hAnsiTheme="majorHAnsi"/>
        </w:rPr>
      </w:pPr>
      <w:r w:rsidRPr="00454801">
        <w:rPr>
          <w:rFonts w:asciiTheme="majorHAnsi" w:hAnsiTheme="majorHAnsi"/>
        </w:rPr>
        <w:br w:type="page"/>
      </w:r>
      <w:r w:rsidR="00176BF6" w:rsidRPr="00454801">
        <w:rPr>
          <w:rFonts w:asciiTheme="majorHAnsi" w:hAnsiTheme="majorHAnsi"/>
        </w:rPr>
        <w:t>MicroMappers</w:t>
      </w:r>
    </w:p>
    <w:p w14:paraId="2159CE86" w14:textId="77777777" w:rsidR="009D4DF2" w:rsidRPr="00454801" w:rsidRDefault="00C73EBC" w:rsidP="00760DB3">
      <w:pPr>
        <w:pStyle w:val="Heading1"/>
        <w:rPr>
          <w:rFonts w:asciiTheme="majorHAnsi" w:hAnsiTheme="majorHAnsi"/>
        </w:rPr>
      </w:pPr>
      <w:bookmarkStart w:id="0" w:name="_Toc292611598"/>
      <w:r w:rsidRPr="00454801">
        <w:rPr>
          <w:rFonts w:asciiTheme="majorHAnsi" w:hAnsiTheme="majorHAnsi"/>
        </w:rPr>
        <w:t>Introduction</w:t>
      </w:r>
      <w:bookmarkEnd w:id="0"/>
    </w:p>
    <w:p w14:paraId="45B13600" w14:textId="77777777" w:rsidR="00480FF2" w:rsidRPr="00454801" w:rsidRDefault="00480FF2" w:rsidP="00480FF2">
      <w:pPr>
        <w:rPr>
          <w:rFonts w:asciiTheme="majorHAnsi" w:hAnsiTheme="majorHAnsi"/>
          <w:sz w:val="20"/>
          <w:szCs w:val="20"/>
          <w:lang w:eastAsia="en-US"/>
        </w:rPr>
      </w:pPr>
      <w:bookmarkStart w:id="1" w:name="_Toc72549694"/>
      <w:bookmarkStart w:id="2" w:name="_Toc81281991"/>
      <w:r w:rsidRPr="00454801">
        <w:rPr>
          <w:rFonts w:asciiTheme="majorHAnsi" w:hAnsiTheme="majorHAnsi"/>
          <w:color w:val="000000"/>
          <w:sz w:val="23"/>
          <w:szCs w:val="23"/>
          <w:lang w:eastAsia="en-US"/>
        </w:rPr>
        <w:t>The purpose of MicroMappers is to provide humanitarian organizations (and other social good initi</w:t>
      </w:r>
      <w:r w:rsidRPr="00454801">
        <w:rPr>
          <w:rFonts w:asciiTheme="majorHAnsi" w:hAnsiTheme="majorHAnsi"/>
          <w:color w:val="000000"/>
          <w:sz w:val="23"/>
          <w:szCs w:val="23"/>
          <w:lang w:eastAsia="en-US"/>
        </w:rPr>
        <w:t>a</w:t>
      </w:r>
      <w:r w:rsidRPr="00454801">
        <w:rPr>
          <w:rFonts w:asciiTheme="majorHAnsi" w:hAnsiTheme="majorHAnsi"/>
          <w:color w:val="000000"/>
          <w:sz w:val="23"/>
          <w:szCs w:val="23"/>
          <w:lang w:eastAsia="en-US"/>
        </w:rPr>
        <w:t>tives) with a platform that can help them make sense of “Big Data”. This includes making sense of text-based data, pictures, videos, aerial imagery and satellite imagery. MicroMappers is primarily powered by volunteer-based crowdsourcing (or microtasking). The vision for Micr</w:t>
      </w:r>
      <w:r w:rsidRPr="00454801">
        <w:rPr>
          <w:rFonts w:asciiTheme="majorHAnsi" w:hAnsiTheme="majorHAnsi"/>
          <w:color w:val="000000"/>
          <w:sz w:val="23"/>
          <w:szCs w:val="23"/>
          <w:lang w:eastAsia="en-US"/>
        </w:rPr>
        <w:t>o</w:t>
      </w:r>
      <w:r w:rsidRPr="00454801">
        <w:rPr>
          <w:rFonts w:asciiTheme="majorHAnsi" w:hAnsiTheme="majorHAnsi"/>
          <w:color w:val="000000"/>
          <w:sz w:val="23"/>
          <w:szCs w:val="23"/>
          <w:lang w:eastAsia="en-US"/>
        </w:rPr>
        <w:t>Mappers is to combine this human computing approach with machine computing (artificial intell</w:t>
      </w:r>
      <w:r w:rsidRPr="00454801">
        <w:rPr>
          <w:rFonts w:asciiTheme="majorHAnsi" w:hAnsiTheme="majorHAnsi"/>
          <w:color w:val="000000"/>
          <w:sz w:val="23"/>
          <w:szCs w:val="23"/>
          <w:lang w:eastAsia="en-US"/>
        </w:rPr>
        <w:t>i</w:t>
      </w:r>
      <w:r w:rsidRPr="00454801">
        <w:rPr>
          <w:rFonts w:asciiTheme="majorHAnsi" w:hAnsiTheme="majorHAnsi"/>
          <w:color w:val="000000"/>
          <w:sz w:val="23"/>
          <w:szCs w:val="23"/>
          <w:lang w:eastAsia="en-US"/>
        </w:rPr>
        <w:t>gence) in order to speed up the analysis of Big Data. This has already been achieved for text-based information (e.g., tweets) but still needs to be developed for pictures, videos and imagery. Ultimately, MicroMappers should enable an</w:t>
      </w:r>
      <w:r w:rsidRPr="00454801">
        <w:rPr>
          <w:rFonts w:asciiTheme="majorHAnsi" w:hAnsiTheme="majorHAnsi"/>
          <w:color w:val="000000"/>
          <w:sz w:val="23"/>
          <w:szCs w:val="23"/>
          <w:lang w:eastAsia="en-US"/>
        </w:rPr>
        <w:t>y</w:t>
      </w:r>
      <w:r w:rsidRPr="00454801">
        <w:rPr>
          <w:rFonts w:asciiTheme="majorHAnsi" w:hAnsiTheme="majorHAnsi"/>
          <w:color w:val="000000"/>
          <w:sz w:val="23"/>
          <w:szCs w:val="23"/>
          <w:lang w:eastAsia="en-US"/>
        </w:rPr>
        <w:t>one to rapidly make sense of Big Data by deploying the individual MicroMappers Clickers while fusing and mapping the results in near-real time.</w:t>
      </w:r>
    </w:p>
    <w:p w14:paraId="549B26D8" w14:textId="77777777" w:rsidR="00B970B9" w:rsidRPr="00454801" w:rsidRDefault="00B970B9" w:rsidP="00B970B9">
      <w:pPr>
        <w:pStyle w:val="BodyNarrative"/>
        <w:ind w:firstLine="0"/>
        <w:jc w:val="left"/>
        <w:rPr>
          <w:rFonts w:asciiTheme="majorHAnsi" w:hAnsiTheme="majorHAnsi"/>
          <w:szCs w:val="24"/>
          <w:lang w:eastAsia="en-GB"/>
        </w:rPr>
      </w:pPr>
    </w:p>
    <w:p w14:paraId="5F2E21F4" w14:textId="77777777" w:rsidR="00E72BD9" w:rsidRPr="00454801" w:rsidRDefault="00E72BD9" w:rsidP="00760DB3">
      <w:pPr>
        <w:pStyle w:val="Heading1"/>
        <w:rPr>
          <w:rFonts w:asciiTheme="majorHAnsi" w:hAnsiTheme="majorHAnsi"/>
        </w:rPr>
      </w:pPr>
      <w:bookmarkStart w:id="3" w:name="_Toc292611599"/>
      <w:r w:rsidRPr="00454801">
        <w:rPr>
          <w:rFonts w:asciiTheme="majorHAnsi" w:hAnsiTheme="majorHAnsi"/>
        </w:rPr>
        <w:t>Related Documents/Links</w:t>
      </w:r>
      <w:bookmarkEnd w:id="1"/>
      <w:bookmarkEnd w:id="2"/>
      <w:r w:rsidR="006B2048" w:rsidRPr="00454801">
        <w:rPr>
          <w:rFonts w:asciiTheme="majorHAnsi" w:hAnsiTheme="majorHAnsi"/>
        </w:rPr>
        <w:t>/People</w:t>
      </w:r>
      <w:bookmarkEnd w:id="3"/>
    </w:p>
    <w:p w14:paraId="07D986A7" w14:textId="77777777" w:rsidR="00FF48FC" w:rsidRPr="00454801" w:rsidRDefault="00E72BD9" w:rsidP="002C5251">
      <w:pPr>
        <w:pStyle w:val="BodyText"/>
        <w:rPr>
          <w:rFonts w:asciiTheme="majorHAnsi" w:hAnsiTheme="majorHAnsi"/>
          <w:szCs w:val="20"/>
        </w:rPr>
      </w:pPr>
      <w:r w:rsidRPr="00454801">
        <w:rPr>
          <w:rFonts w:asciiTheme="majorHAnsi" w:hAnsiTheme="majorHAnsi"/>
          <w:szCs w:val="20"/>
        </w:rPr>
        <w:t>References in the text</w:t>
      </w:r>
      <w:r w:rsidR="00D9645E" w:rsidRPr="00454801">
        <w:rPr>
          <w:rFonts w:asciiTheme="majorHAnsi" w:hAnsiTheme="majorHAnsi"/>
          <w:szCs w:val="20"/>
        </w:rPr>
        <w:t xml:space="preserve"> throughout this document</w:t>
      </w:r>
      <w:r w:rsidRPr="00454801">
        <w:rPr>
          <w:rFonts w:asciiTheme="majorHAnsi" w:hAnsiTheme="majorHAnsi"/>
          <w:szCs w:val="20"/>
        </w:rPr>
        <w:t xml:space="preserve"> appear in square brackets (e.g., [</w:t>
      </w:r>
      <w:r w:rsidR="00E560B8" w:rsidRPr="00454801">
        <w:rPr>
          <w:rFonts w:asciiTheme="majorHAnsi" w:hAnsiTheme="majorHAnsi"/>
          <w:szCs w:val="20"/>
        </w:rPr>
        <w:t>1</w:t>
      </w:r>
      <w:r w:rsidRPr="00454801">
        <w:rPr>
          <w:rFonts w:asciiTheme="majorHAnsi" w:hAnsiTheme="majorHAnsi"/>
          <w:szCs w:val="20"/>
        </w:rPr>
        <w:t>]</w:t>
      </w:r>
      <w:r w:rsidR="009F24F2" w:rsidRPr="00454801">
        <w:rPr>
          <w:rFonts w:asciiTheme="majorHAnsi" w:hAnsiTheme="majorHAnsi"/>
          <w:szCs w:val="20"/>
        </w:rPr>
        <w:t>, [JS]</w:t>
      </w:r>
      <w:r w:rsidRPr="00454801">
        <w:rPr>
          <w:rFonts w:asciiTheme="majorHAnsi" w:hAnsiTheme="majorHAnsi"/>
          <w:szCs w:val="20"/>
        </w:rPr>
        <w:t>).</w:t>
      </w:r>
    </w:p>
    <w:p w14:paraId="3F0F758E" w14:textId="77777777" w:rsidR="002C5251" w:rsidRPr="00454801" w:rsidRDefault="002C5251" w:rsidP="001A3786">
      <w:pPr>
        <w:pStyle w:val="BodyText"/>
        <w:rPr>
          <w:rFonts w:asciiTheme="majorHAnsi" w:hAnsiTheme="majorHAnsi"/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F56DF8" w:rsidRPr="00454801" w14:paraId="7BB2409D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1DADF7" w14:textId="77777777" w:rsidR="00F56DF8" w:rsidRPr="00454801" w:rsidRDefault="00F56DF8" w:rsidP="00F56DF8">
            <w:pPr>
              <w:pStyle w:val="CellBase"/>
              <w:rPr>
                <w:rFonts w:asciiTheme="majorHAnsi" w:hAnsiTheme="majorHAnsi"/>
                <w:b/>
                <w:szCs w:val="20"/>
              </w:rPr>
            </w:pPr>
            <w:r w:rsidRPr="00454801">
              <w:rPr>
                <w:rFonts w:asciiTheme="majorHAnsi" w:hAnsiTheme="majorHAnsi"/>
                <w:b/>
                <w:szCs w:val="20"/>
              </w:rPr>
              <w:t>Reference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40A7AD5B" w14:textId="77777777" w:rsidR="00F56DF8" w:rsidRPr="00454801" w:rsidRDefault="00F56DF8" w:rsidP="00F56DF8">
            <w:pPr>
              <w:pStyle w:val="CellBase"/>
              <w:rPr>
                <w:rFonts w:asciiTheme="majorHAnsi" w:hAnsiTheme="majorHAnsi"/>
                <w:b/>
                <w:szCs w:val="20"/>
              </w:rPr>
            </w:pPr>
            <w:r w:rsidRPr="00454801">
              <w:rPr>
                <w:rFonts w:asciiTheme="majorHAnsi" w:hAnsiTheme="majorHAnsi"/>
                <w:b/>
                <w:szCs w:val="20"/>
              </w:rPr>
              <w:t>Document/Link</w:t>
            </w:r>
            <w:r w:rsidR="009F24F2" w:rsidRPr="00454801">
              <w:rPr>
                <w:rFonts w:asciiTheme="majorHAnsi" w:hAnsiTheme="majorHAnsi"/>
                <w:b/>
                <w:szCs w:val="20"/>
              </w:rPr>
              <w:t>/Person</w:t>
            </w:r>
            <w:r w:rsidR="008A1329" w:rsidRPr="00454801">
              <w:rPr>
                <w:rFonts w:asciiTheme="majorHAnsi" w:hAnsiTheme="majorHAnsi"/>
                <w:b/>
                <w:szCs w:val="20"/>
              </w:rPr>
              <w:t>/Application</w:t>
            </w:r>
          </w:p>
        </w:tc>
      </w:tr>
      <w:tr w:rsidR="00F56DF8" w:rsidRPr="00454801" w14:paraId="7FB35F3F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065CEF6" w14:textId="77777777" w:rsidR="00F56DF8" w:rsidRPr="00454801" w:rsidRDefault="00F56DF8" w:rsidP="00F41219">
            <w:pPr>
              <w:pStyle w:val="CellBase"/>
              <w:numPr>
                <w:ilvl w:val="0"/>
                <w:numId w:val="3"/>
              </w:numPr>
              <w:rPr>
                <w:rFonts w:asciiTheme="majorHAnsi" w:hAnsiTheme="majorHAnsi"/>
                <w:bCs/>
                <w:szCs w:val="20"/>
              </w:rPr>
            </w:pPr>
          </w:p>
        </w:tc>
        <w:tc>
          <w:tcPr>
            <w:tcW w:w="7776" w:type="dxa"/>
          </w:tcPr>
          <w:p w14:paraId="5CC153A9" w14:textId="2E787EB8" w:rsidR="00B82E7C" w:rsidRPr="00454801" w:rsidRDefault="00B82E7C" w:rsidP="00F56DF8">
            <w:pPr>
              <w:pStyle w:val="CellBase"/>
              <w:rPr>
                <w:rFonts w:asciiTheme="majorHAnsi" w:hAnsiTheme="majorHAnsi"/>
                <w:szCs w:val="20"/>
              </w:rPr>
            </w:pPr>
          </w:p>
        </w:tc>
      </w:tr>
      <w:tr w:rsidR="00B82E7C" w:rsidRPr="00454801" w14:paraId="45951975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F59EED9" w14:textId="77777777" w:rsidR="00B82E7C" w:rsidRPr="0045480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Theme="majorHAnsi" w:hAnsiTheme="majorHAnsi"/>
                <w:bCs/>
                <w:szCs w:val="20"/>
              </w:rPr>
            </w:pPr>
          </w:p>
        </w:tc>
        <w:tc>
          <w:tcPr>
            <w:tcW w:w="7776" w:type="dxa"/>
          </w:tcPr>
          <w:p w14:paraId="582CB127" w14:textId="5FA2226C" w:rsidR="00B82E7C" w:rsidRPr="00454801" w:rsidRDefault="00B82E7C" w:rsidP="00F56DF8">
            <w:pPr>
              <w:pStyle w:val="CellBase"/>
              <w:rPr>
                <w:rFonts w:asciiTheme="majorHAnsi" w:hAnsiTheme="majorHAnsi"/>
                <w:szCs w:val="20"/>
              </w:rPr>
            </w:pPr>
          </w:p>
        </w:tc>
      </w:tr>
      <w:tr w:rsidR="00B82E7C" w:rsidRPr="00454801" w14:paraId="6C305E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3FE73C0" w14:textId="77777777" w:rsidR="00B82E7C" w:rsidRPr="0045480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Theme="majorHAnsi" w:hAnsiTheme="majorHAnsi"/>
                <w:bCs/>
                <w:szCs w:val="20"/>
              </w:rPr>
            </w:pPr>
          </w:p>
        </w:tc>
        <w:tc>
          <w:tcPr>
            <w:tcW w:w="7776" w:type="dxa"/>
          </w:tcPr>
          <w:p w14:paraId="53AB42D9" w14:textId="6A0F714F" w:rsidR="00B82E7C" w:rsidRPr="00454801" w:rsidRDefault="00B82E7C" w:rsidP="00F56DF8">
            <w:pPr>
              <w:pStyle w:val="CellBase"/>
              <w:rPr>
                <w:rFonts w:asciiTheme="majorHAnsi" w:hAnsiTheme="majorHAnsi"/>
                <w:szCs w:val="20"/>
              </w:rPr>
            </w:pPr>
          </w:p>
        </w:tc>
      </w:tr>
      <w:tr w:rsidR="00B82E7C" w:rsidRPr="00454801" w14:paraId="523885F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69B4697" w14:textId="77777777" w:rsidR="00B82E7C" w:rsidRPr="0045480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Theme="majorHAnsi" w:hAnsiTheme="majorHAnsi"/>
                <w:bCs/>
                <w:szCs w:val="20"/>
              </w:rPr>
            </w:pPr>
          </w:p>
        </w:tc>
        <w:tc>
          <w:tcPr>
            <w:tcW w:w="7776" w:type="dxa"/>
          </w:tcPr>
          <w:p w14:paraId="5DEFC3D4" w14:textId="5775B76B" w:rsidR="00B82E7C" w:rsidRPr="00454801" w:rsidRDefault="00B82E7C" w:rsidP="00F56DF8">
            <w:pPr>
              <w:pStyle w:val="CellBase"/>
              <w:rPr>
                <w:rFonts w:asciiTheme="majorHAnsi" w:hAnsiTheme="majorHAnsi"/>
                <w:szCs w:val="20"/>
              </w:rPr>
            </w:pPr>
          </w:p>
        </w:tc>
      </w:tr>
      <w:tr w:rsidR="00B82E7C" w:rsidRPr="00454801" w14:paraId="39F2FC79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5D78286D" w14:textId="77777777" w:rsidR="00B82E7C" w:rsidRPr="0045480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Theme="majorHAnsi" w:hAnsiTheme="majorHAnsi"/>
                <w:bCs/>
                <w:szCs w:val="20"/>
              </w:rPr>
            </w:pPr>
          </w:p>
        </w:tc>
        <w:tc>
          <w:tcPr>
            <w:tcW w:w="7776" w:type="dxa"/>
          </w:tcPr>
          <w:p w14:paraId="65B3B350" w14:textId="5A0A789C" w:rsidR="00B82E7C" w:rsidRPr="00454801" w:rsidRDefault="00B82E7C" w:rsidP="00F56DF8">
            <w:pPr>
              <w:pStyle w:val="CellBase"/>
              <w:rPr>
                <w:rFonts w:asciiTheme="majorHAnsi" w:hAnsiTheme="majorHAnsi"/>
                <w:szCs w:val="20"/>
              </w:rPr>
            </w:pPr>
          </w:p>
        </w:tc>
      </w:tr>
      <w:tr w:rsidR="00B82E7C" w:rsidRPr="00454801" w14:paraId="304CDBD8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39CC83D3" w14:textId="77777777" w:rsidR="00B82E7C" w:rsidRPr="0045480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Theme="majorHAnsi" w:hAnsiTheme="majorHAnsi"/>
                <w:bCs/>
                <w:szCs w:val="20"/>
              </w:rPr>
            </w:pPr>
          </w:p>
        </w:tc>
        <w:tc>
          <w:tcPr>
            <w:tcW w:w="7776" w:type="dxa"/>
          </w:tcPr>
          <w:p w14:paraId="75EA15A2" w14:textId="5EC1D25C" w:rsidR="00B82E7C" w:rsidRPr="00454801" w:rsidRDefault="00B82E7C" w:rsidP="00F56DF8">
            <w:pPr>
              <w:pStyle w:val="CellBase"/>
              <w:rPr>
                <w:rFonts w:asciiTheme="majorHAnsi" w:hAnsiTheme="majorHAnsi"/>
                <w:szCs w:val="20"/>
              </w:rPr>
            </w:pPr>
          </w:p>
        </w:tc>
      </w:tr>
      <w:tr w:rsidR="00B82E7C" w:rsidRPr="00454801" w14:paraId="2EEBA2D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F9AA7D7" w14:textId="77777777" w:rsidR="00B82E7C" w:rsidRPr="0045480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Theme="majorHAnsi" w:hAnsiTheme="majorHAnsi"/>
                <w:bCs/>
                <w:szCs w:val="20"/>
              </w:rPr>
            </w:pPr>
          </w:p>
        </w:tc>
        <w:tc>
          <w:tcPr>
            <w:tcW w:w="7776" w:type="dxa"/>
          </w:tcPr>
          <w:p w14:paraId="3B25A9B0" w14:textId="4CAFFD85" w:rsidR="00B82E7C" w:rsidRPr="00454801" w:rsidRDefault="00B82E7C" w:rsidP="00F56DF8">
            <w:pPr>
              <w:pStyle w:val="CellBase"/>
              <w:rPr>
                <w:rFonts w:asciiTheme="majorHAnsi" w:hAnsiTheme="majorHAnsi"/>
                <w:szCs w:val="20"/>
              </w:rPr>
            </w:pPr>
          </w:p>
        </w:tc>
      </w:tr>
      <w:tr w:rsidR="00B82E7C" w:rsidRPr="00454801" w14:paraId="38F0B870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0D242FC" w14:textId="77777777" w:rsidR="00B82E7C" w:rsidRPr="0045480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Theme="majorHAnsi" w:hAnsiTheme="majorHAnsi"/>
                <w:bCs/>
                <w:szCs w:val="20"/>
              </w:rPr>
            </w:pPr>
          </w:p>
        </w:tc>
        <w:tc>
          <w:tcPr>
            <w:tcW w:w="7776" w:type="dxa"/>
          </w:tcPr>
          <w:p w14:paraId="3D607837" w14:textId="77777777" w:rsidR="00B82E7C" w:rsidRPr="00454801" w:rsidRDefault="00B82E7C" w:rsidP="00F56DF8">
            <w:pPr>
              <w:pStyle w:val="CellBase"/>
              <w:rPr>
                <w:rFonts w:asciiTheme="majorHAnsi" w:hAnsiTheme="majorHAnsi"/>
                <w:szCs w:val="20"/>
              </w:rPr>
            </w:pPr>
          </w:p>
        </w:tc>
      </w:tr>
    </w:tbl>
    <w:p w14:paraId="05E06E18" w14:textId="77777777" w:rsidR="008F7062" w:rsidRPr="00454801" w:rsidRDefault="008F7062" w:rsidP="00760DB3">
      <w:pPr>
        <w:pStyle w:val="Heading1"/>
        <w:rPr>
          <w:rFonts w:asciiTheme="majorHAnsi" w:hAnsiTheme="majorHAnsi"/>
        </w:rPr>
      </w:pPr>
      <w:bookmarkStart w:id="4" w:name="_Ref90869722"/>
      <w:bookmarkStart w:id="5" w:name="_Toc292611600"/>
      <w:r w:rsidRPr="00454801">
        <w:rPr>
          <w:rFonts w:asciiTheme="majorHAnsi" w:hAnsiTheme="majorHAnsi"/>
        </w:rPr>
        <w:t>Glossary</w:t>
      </w:r>
      <w:bookmarkEnd w:id="5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8F7062" w:rsidRPr="00454801" w14:paraId="01121695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EC3430" w14:textId="77777777" w:rsidR="008F7062" w:rsidRPr="00454801" w:rsidRDefault="008F7062" w:rsidP="00F97634">
            <w:pPr>
              <w:pStyle w:val="CellBase"/>
              <w:rPr>
                <w:rFonts w:asciiTheme="majorHAnsi" w:hAnsiTheme="majorHAnsi"/>
                <w:b/>
                <w:sz w:val="18"/>
              </w:rPr>
            </w:pPr>
            <w:r w:rsidRPr="00454801">
              <w:rPr>
                <w:rFonts w:asciiTheme="majorHAnsi" w:hAnsiTheme="majorHAnsi"/>
                <w:b/>
                <w:sz w:val="18"/>
              </w:rPr>
              <w:t>Term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399AC205" w14:textId="77777777" w:rsidR="008F7062" w:rsidRPr="00454801" w:rsidRDefault="008F7062" w:rsidP="00F97634">
            <w:pPr>
              <w:pStyle w:val="CellBase"/>
              <w:rPr>
                <w:rFonts w:asciiTheme="majorHAnsi" w:hAnsiTheme="majorHAnsi"/>
                <w:b/>
                <w:sz w:val="18"/>
                <w:szCs w:val="18"/>
              </w:rPr>
            </w:pPr>
            <w:r w:rsidRPr="00454801">
              <w:rPr>
                <w:rFonts w:asciiTheme="majorHAnsi" w:hAnsiTheme="majorHAnsi"/>
                <w:b/>
                <w:sz w:val="18"/>
                <w:szCs w:val="18"/>
              </w:rPr>
              <w:t>Definition</w:t>
            </w:r>
          </w:p>
        </w:tc>
      </w:tr>
      <w:tr w:rsidR="0047098C" w:rsidRPr="00454801" w14:paraId="5338FE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DF900A9" w14:textId="7A480750" w:rsidR="0047098C" w:rsidRPr="00454801" w:rsidRDefault="00176BF6" w:rsidP="0047098C">
            <w:pPr>
              <w:pStyle w:val="CellBase"/>
              <w:rPr>
                <w:rFonts w:asciiTheme="majorHAnsi" w:hAnsiTheme="majorHAnsi"/>
                <w:bCs/>
                <w:szCs w:val="20"/>
              </w:rPr>
            </w:pPr>
            <w:r w:rsidRPr="00454801">
              <w:rPr>
                <w:rFonts w:asciiTheme="majorHAnsi" w:hAnsiTheme="majorHAnsi"/>
                <w:bCs/>
                <w:szCs w:val="20"/>
              </w:rPr>
              <w:t>Clickers</w:t>
            </w:r>
          </w:p>
        </w:tc>
        <w:tc>
          <w:tcPr>
            <w:tcW w:w="7776" w:type="dxa"/>
          </w:tcPr>
          <w:p w14:paraId="0EFB214B" w14:textId="2AADE1F3" w:rsidR="00127CF5" w:rsidRPr="00454801" w:rsidRDefault="00127CF5" w:rsidP="00127CF5">
            <w:pPr>
              <w:pStyle w:val="CellBase"/>
              <w:rPr>
                <w:rFonts w:asciiTheme="majorHAnsi" w:hAnsiTheme="majorHAnsi"/>
                <w:szCs w:val="20"/>
              </w:rPr>
            </w:pPr>
          </w:p>
        </w:tc>
      </w:tr>
      <w:tr w:rsidR="0047098C" w:rsidRPr="00454801" w14:paraId="6AF745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C85A70A" w14:textId="0DAB95E8" w:rsidR="0047098C" w:rsidRPr="00454801" w:rsidRDefault="00176BF6" w:rsidP="0047098C">
            <w:pPr>
              <w:pStyle w:val="CellBase"/>
              <w:rPr>
                <w:rFonts w:asciiTheme="majorHAnsi" w:hAnsiTheme="majorHAnsi"/>
                <w:bCs/>
                <w:szCs w:val="20"/>
              </w:rPr>
            </w:pPr>
            <w:r w:rsidRPr="00454801">
              <w:rPr>
                <w:rFonts w:asciiTheme="majorHAnsi" w:hAnsiTheme="majorHAnsi"/>
                <w:bCs/>
                <w:szCs w:val="20"/>
              </w:rPr>
              <w:t>MicroMa</w:t>
            </w:r>
            <w:r w:rsidRPr="00454801">
              <w:rPr>
                <w:rFonts w:asciiTheme="majorHAnsi" w:hAnsiTheme="majorHAnsi"/>
                <w:bCs/>
                <w:szCs w:val="20"/>
              </w:rPr>
              <w:t>p</w:t>
            </w:r>
            <w:r w:rsidRPr="00454801">
              <w:rPr>
                <w:rFonts w:asciiTheme="majorHAnsi" w:hAnsiTheme="majorHAnsi"/>
                <w:bCs/>
                <w:szCs w:val="20"/>
              </w:rPr>
              <w:t>pers - Pybo</w:t>
            </w:r>
            <w:r w:rsidRPr="00454801">
              <w:rPr>
                <w:rFonts w:asciiTheme="majorHAnsi" w:hAnsiTheme="majorHAnsi"/>
                <w:bCs/>
                <w:szCs w:val="20"/>
              </w:rPr>
              <w:t>s</w:t>
            </w:r>
            <w:r w:rsidRPr="00454801">
              <w:rPr>
                <w:rFonts w:asciiTheme="majorHAnsi" w:hAnsiTheme="majorHAnsi"/>
                <w:bCs/>
                <w:szCs w:val="20"/>
              </w:rPr>
              <w:t>sa</w:t>
            </w:r>
          </w:p>
        </w:tc>
        <w:tc>
          <w:tcPr>
            <w:tcW w:w="7776" w:type="dxa"/>
          </w:tcPr>
          <w:p w14:paraId="3E6605BF" w14:textId="6BC1EF5B" w:rsidR="0047098C" w:rsidRPr="00454801" w:rsidRDefault="0047098C" w:rsidP="00F97634">
            <w:pPr>
              <w:pStyle w:val="CellBase"/>
              <w:rPr>
                <w:rFonts w:asciiTheme="majorHAnsi" w:hAnsiTheme="majorHAnsi"/>
                <w:szCs w:val="20"/>
              </w:rPr>
            </w:pPr>
          </w:p>
        </w:tc>
      </w:tr>
      <w:tr w:rsidR="00F90B01" w:rsidRPr="00454801" w14:paraId="62920BB4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47673DBD" w14:textId="1C4F2AB1" w:rsidR="00F90B01" w:rsidRPr="00454801" w:rsidRDefault="00176BF6" w:rsidP="0047098C">
            <w:pPr>
              <w:pStyle w:val="CellBase"/>
              <w:rPr>
                <w:rFonts w:asciiTheme="majorHAnsi" w:hAnsiTheme="majorHAnsi"/>
                <w:bCs/>
                <w:szCs w:val="20"/>
              </w:rPr>
            </w:pPr>
            <w:r w:rsidRPr="00454801">
              <w:rPr>
                <w:rFonts w:asciiTheme="majorHAnsi" w:hAnsiTheme="majorHAnsi"/>
                <w:bCs/>
                <w:szCs w:val="20"/>
              </w:rPr>
              <w:t>Aerial</w:t>
            </w:r>
          </w:p>
        </w:tc>
        <w:tc>
          <w:tcPr>
            <w:tcW w:w="7776" w:type="dxa"/>
          </w:tcPr>
          <w:p w14:paraId="5EB861F0" w14:textId="0A086C39" w:rsidR="00F90B01" w:rsidRPr="00454801" w:rsidRDefault="00F90B01" w:rsidP="00F97634">
            <w:pPr>
              <w:pStyle w:val="CellBase"/>
              <w:rPr>
                <w:rFonts w:asciiTheme="majorHAnsi" w:hAnsiTheme="majorHAnsi"/>
                <w:szCs w:val="20"/>
              </w:rPr>
            </w:pPr>
          </w:p>
        </w:tc>
      </w:tr>
      <w:tr w:rsidR="00F90B01" w:rsidRPr="00454801" w14:paraId="5B84437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17D7D83A" w14:textId="4FD612C3" w:rsidR="00F90B01" w:rsidRPr="00454801" w:rsidRDefault="00176BF6" w:rsidP="0047098C">
            <w:pPr>
              <w:pStyle w:val="CellBase"/>
              <w:rPr>
                <w:rFonts w:asciiTheme="majorHAnsi" w:hAnsiTheme="majorHAnsi"/>
                <w:bCs/>
                <w:szCs w:val="20"/>
              </w:rPr>
            </w:pPr>
            <w:r w:rsidRPr="00454801">
              <w:rPr>
                <w:rFonts w:asciiTheme="majorHAnsi" w:hAnsiTheme="majorHAnsi"/>
                <w:bCs/>
                <w:szCs w:val="20"/>
              </w:rPr>
              <w:t>Satellite</w:t>
            </w:r>
          </w:p>
        </w:tc>
        <w:tc>
          <w:tcPr>
            <w:tcW w:w="7776" w:type="dxa"/>
          </w:tcPr>
          <w:p w14:paraId="4E8EE8C2" w14:textId="002C8B6C" w:rsidR="00F90B01" w:rsidRPr="00454801" w:rsidRDefault="00F90B01" w:rsidP="00F97634">
            <w:pPr>
              <w:pStyle w:val="CellBase"/>
              <w:rPr>
                <w:rFonts w:asciiTheme="majorHAnsi" w:hAnsiTheme="majorHAnsi"/>
                <w:szCs w:val="20"/>
              </w:rPr>
            </w:pPr>
          </w:p>
        </w:tc>
      </w:tr>
      <w:tr w:rsidR="0047098C" w:rsidRPr="00454801" w14:paraId="6D9BD2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7C1C7EF8" w14:textId="77777777" w:rsidR="0047098C" w:rsidRPr="00454801" w:rsidRDefault="0047098C" w:rsidP="0047098C">
            <w:pPr>
              <w:pStyle w:val="CellBase"/>
              <w:rPr>
                <w:rFonts w:asciiTheme="majorHAnsi" w:hAnsiTheme="majorHAnsi"/>
                <w:bCs/>
                <w:szCs w:val="20"/>
              </w:rPr>
            </w:pPr>
          </w:p>
        </w:tc>
        <w:tc>
          <w:tcPr>
            <w:tcW w:w="7776" w:type="dxa"/>
          </w:tcPr>
          <w:p w14:paraId="6C3FFB62" w14:textId="77777777" w:rsidR="0047098C" w:rsidRPr="00454801" w:rsidRDefault="0047098C" w:rsidP="00F97634">
            <w:pPr>
              <w:pStyle w:val="CellBase"/>
              <w:rPr>
                <w:rFonts w:asciiTheme="majorHAnsi" w:hAnsiTheme="majorHAnsi"/>
                <w:szCs w:val="20"/>
              </w:rPr>
            </w:pPr>
          </w:p>
        </w:tc>
      </w:tr>
    </w:tbl>
    <w:p w14:paraId="0DDC6C50" w14:textId="457C9C22" w:rsidR="0028358A" w:rsidRPr="00454801" w:rsidRDefault="00881B93" w:rsidP="00760DB3">
      <w:pPr>
        <w:pStyle w:val="Heading1"/>
        <w:rPr>
          <w:rFonts w:asciiTheme="majorHAnsi" w:hAnsiTheme="majorHAnsi"/>
        </w:rPr>
      </w:pPr>
      <w:bookmarkStart w:id="6" w:name="_Toc292611601"/>
      <w:bookmarkEnd w:id="4"/>
      <w:r w:rsidRPr="00454801">
        <w:rPr>
          <w:rFonts w:asciiTheme="majorHAnsi" w:hAnsiTheme="majorHAnsi"/>
        </w:rPr>
        <w:t>Applications</w:t>
      </w:r>
      <w:bookmarkEnd w:id="6"/>
    </w:p>
    <w:p w14:paraId="0989EC34" w14:textId="7DDBC731" w:rsidR="00CF3759" w:rsidRPr="00454801" w:rsidRDefault="008C6EAD" w:rsidP="00CF3759">
      <w:pPr>
        <w:pStyle w:val="Heading2"/>
        <w:rPr>
          <w:rFonts w:asciiTheme="majorHAnsi" w:hAnsiTheme="majorHAnsi"/>
        </w:rPr>
      </w:pPr>
      <w:bookmarkStart w:id="7" w:name="_Toc292611602"/>
      <w:r w:rsidRPr="00454801">
        <w:rPr>
          <w:rFonts w:asciiTheme="majorHAnsi" w:hAnsiTheme="majorHAnsi"/>
        </w:rPr>
        <w:t>High Level Design</w:t>
      </w:r>
      <w:bookmarkEnd w:id="7"/>
    </w:p>
    <w:p w14:paraId="051B4610" w14:textId="77777777" w:rsidR="007403D8" w:rsidRPr="00454801" w:rsidRDefault="007403D8" w:rsidP="0086677A">
      <w:pPr>
        <w:rPr>
          <w:rFonts w:asciiTheme="majorHAnsi" w:hAnsiTheme="majorHAnsi"/>
        </w:rPr>
      </w:pPr>
    </w:p>
    <w:p w14:paraId="629C321A" w14:textId="7AEA7516" w:rsidR="007403D8" w:rsidRPr="00454801" w:rsidRDefault="00454801" w:rsidP="007403D8">
      <w:pPr>
        <w:rPr>
          <w:rFonts w:asciiTheme="majorHAnsi" w:hAnsiTheme="majorHAnsi"/>
        </w:rPr>
      </w:pPr>
      <w:r w:rsidRPr="00454801">
        <w:rPr>
          <w:rFonts w:asciiTheme="majorHAnsi" w:hAnsiTheme="majorHAnsi"/>
          <w:noProof/>
          <w:lang w:eastAsia="en-US"/>
        </w:rPr>
        <w:drawing>
          <wp:inline distT="0" distB="0" distL="0" distR="0" wp14:anchorId="663E25BF" wp14:editId="3E60A401">
            <wp:extent cx="6126480" cy="479388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79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F7AFA" w14:textId="50C35562" w:rsidR="001C6A31" w:rsidRPr="00454801" w:rsidRDefault="00BA5E93" w:rsidP="001C6A31">
      <w:pPr>
        <w:pStyle w:val="Heading2"/>
        <w:rPr>
          <w:rFonts w:asciiTheme="majorHAnsi" w:hAnsiTheme="majorHAnsi"/>
        </w:rPr>
      </w:pPr>
      <w:bookmarkStart w:id="8" w:name="_Toc292611603"/>
      <w:r w:rsidRPr="00454801">
        <w:rPr>
          <w:rFonts w:asciiTheme="majorHAnsi" w:hAnsiTheme="majorHAnsi"/>
        </w:rPr>
        <w:t>Modules</w:t>
      </w:r>
      <w:bookmarkEnd w:id="8"/>
    </w:p>
    <w:p w14:paraId="0DB5CEE9" w14:textId="31D32E06" w:rsidR="00EF1287" w:rsidRPr="00454801" w:rsidRDefault="00EF1287" w:rsidP="00EF1287">
      <w:pPr>
        <w:pStyle w:val="Heading3"/>
        <w:rPr>
          <w:rFonts w:asciiTheme="majorHAnsi" w:hAnsiTheme="majorHAnsi"/>
        </w:rPr>
      </w:pPr>
      <w:bookmarkStart w:id="9" w:name="_Toc292611604"/>
      <w:r w:rsidRPr="00454801">
        <w:rPr>
          <w:rFonts w:asciiTheme="majorHAnsi" w:hAnsiTheme="majorHAnsi"/>
        </w:rPr>
        <w:t>Pybossa-Service</w:t>
      </w:r>
      <w:bookmarkEnd w:id="9"/>
    </w:p>
    <w:p w14:paraId="768D6652" w14:textId="261F4266" w:rsidR="008542CB" w:rsidRPr="00454801" w:rsidRDefault="008542CB" w:rsidP="008542CB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Customized Pybossa(pybossa.com) application</w:t>
      </w:r>
      <w:r w:rsidR="00414C51" w:rsidRPr="00454801">
        <w:rPr>
          <w:rFonts w:asciiTheme="majorHAnsi" w:hAnsiTheme="majorHAnsi"/>
          <w:sz w:val="22"/>
          <w:szCs w:val="22"/>
        </w:rPr>
        <w:t xml:space="preserve"> for corwdsourcing</w:t>
      </w:r>
      <w:r w:rsidRPr="00454801">
        <w:rPr>
          <w:rFonts w:asciiTheme="majorHAnsi" w:hAnsiTheme="majorHAnsi"/>
          <w:sz w:val="22"/>
          <w:szCs w:val="22"/>
        </w:rPr>
        <w:t>. It enables to create and run clickers where digital volunteers help us with text, media, i</w:t>
      </w:r>
      <w:r w:rsidRPr="00454801">
        <w:rPr>
          <w:rFonts w:asciiTheme="majorHAnsi" w:hAnsiTheme="majorHAnsi"/>
          <w:sz w:val="22"/>
          <w:szCs w:val="22"/>
        </w:rPr>
        <w:t>m</w:t>
      </w:r>
      <w:r w:rsidRPr="00454801">
        <w:rPr>
          <w:rFonts w:asciiTheme="majorHAnsi" w:hAnsiTheme="majorHAnsi"/>
          <w:sz w:val="22"/>
          <w:szCs w:val="22"/>
        </w:rPr>
        <w:t>age</w:t>
      </w:r>
      <w:r w:rsidR="00414C51" w:rsidRPr="00454801">
        <w:rPr>
          <w:rFonts w:asciiTheme="majorHAnsi" w:hAnsiTheme="majorHAnsi"/>
          <w:sz w:val="22"/>
          <w:szCs w:val="22"/>
        </w:rPr>
        <w:t>, geo location and more.</w:t>
      </w:r>
      <w:r w:rsidRPr="00454801">
        <w:rPr>
          <w:rFonts w:asciiTheme="majorHAnsi" w:hAnsiTheme="majorHAnsi"/>
          <w:sz w:val="22"/>
          <w:szCs w:val="22"/>
        </w:rPr>
        <w:t xml:space="preserve"> </w:t>
      </w:r>
    </w:p>
    <w:p w14:paraId="1843036C" w14:textId="0131AADA" w:rsidR="00414C51" w:rsidRPr="00454801" w:rsidRDefault="00414C51" w:rsidP="008542CB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Technology : python, postgrsql, redis</w:t>
      </w:r>
    </w:p>
    <w:p w14:paraId="1CD78E50" w14:textId="77777777" w:rsidR="00414C51" w:rsidRPr="00454801" w:rsidRDefault="00414C51" w:rsidP="008542CB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 xml:space="preserve">Servers : </w:t>
      </w:r>
    </w:p>
    <w:p w14:paraId="38AFE9A6" w14:textId="77777777" w:rsidR="00414C51" w:rsidRPr="00454801" w:rsidRDefault="00414C51" w:rsidP="00414C51">
      <w:pPr>
        <w:pStyle w:val="ListParagraph"/>
        <w:numPr>
          <w:ilvl w:val="1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TAMU-Q(Production)</w:t>
      </w:r>
    </w:p>
    <w:p w14:paraId="69742F21" w14:textId="4FA366A3" w:rsidR="00414C51" w:rsidRPr="00454801" w:rsidRDefault="00414C51" w:rsidP="00414C51">
      <w:pPr>
        <w:pStyle w:val="ListParagraph"/>
        <w:numPr>
          <w:ilvl w:val="1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aws(Production in progress)</w:t>
      </w:r>
    </w:p>
    <w:p w14:paraId="4AA5532E" w14:textId="78015399" w:rsidR="00414C51" w:rsidRPr="00454801" w:rsidRDefault="00414C51" w:rsidP="00414C51">
      <w:pPr>
        <w:pStyle w:val="ListParagraph"/>
        <w:numPr>
          <w:ilvl w:val="1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Azure(QA)</w:t>
      </w:r>
    </w:p>
    <w:p w14:paraId="641FD69B" w14:textId="77777777" w:rsidR="00414C51" w:rsidRPr="00454801" w:rsidRDefault="00414C51" w:rsidP="00414C51">
      <w:pPr>
        <w:rPr>
          <w:rFonts w:asciiTheme="majorHAnsi" w:hAnsiTheme="majorHAnsi"/>
        </w:rPr>
      </w:pPr>
    </w:p>
    <w:p w14:paraId="517A04B2" w14:textId="0323C4F7" w:rsidR="00EF1287" w:rsidRPr="00454801" w:rsidRDefault="00EF1287" w:rsidP="00EF1287">
      <w:pPr>
        <w:pStyle w:val="Heading3"/>
        <w:rPr>
          <w:rFonts w:asciiTheme="majorHAnsi" w:hAnsiTheme="majorHAnsi"/>
        </w:rPr>
      </w:pPr>
      <w:bookmarkStart w:id="10" w:name="_Toc292611605"/>
      <w:r w:rsidRPr="00454801">
        <w:rPr>
          <w:rFonts w:asciiTheme="majorHAnsi" w:hAnsiTheme="majorHAnsi"/>
        </w:rPr>
        <w:t>MM-Pybossa-Scheduler</w:t>
      </w:r>
      <w:bookmarkEnd w:id="10"/>
    </w:p>
    <w:p w14:paraId="10EB6B17" w14:textId="3B64375C" w:rsidR="00414C51" w:rsidRPr="00454801" w:rsidRDefault="00414C51" w:rsidP="00414C51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Scheduled service module that publishes and imports tasks to/from Pybossa-S</w:t>
      </w:r>
      <w:r w:rsidR="00C24D9C" w:rsidRPr="00454801">
        <w:rPr>
          <w:rFonts w:asciiTheme="majorHAnsi" w:hAnsiTheme="majorHAnsi"/>
          <w:sz w:val="22"/>
          <w:szCs w:val="22"/>
        </w:rPr>
        <w:t>ervice. The module is a stand alone application that is running based on data</w:t>
      </w:r>
    </w:p>
    <w:p w14:paraId="32781312" w14:textId="6B612A88" w:rsidR="00414C51" w:rsidRPr="00454801" w:rsidRDefault="00414C51" w:rsidP="00414C51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 xml:space="preserve">Technology : </w:t>
      </w:r>
      <w:r w:rsidR="00C24D9C" w:rsidRPr="00454801">
        <w:rPr>
          <w:rFonts w:asciiTheme="majorHAnsi" w:hAnsiTheme="majorHAnsi"/>
          <w:sz w:val="22"/>
          <w:szCs w:val="22"/>
        </w:rPr>
        <w:t xml:space="preserve">Spring MVC, </w:t>
      </w:r>
      <w:r w:rsidR="00876900" w:rsidRPr="00454801">
        <w:rPr>
          <w:rFonts w:asciiTheme="majorHAnsi" w:hAnsiTheme="majorHAnsi"/>
          <w:sz w:val="22"/>
          <w:szCs w:val="22"/>
        </w:rPr>
        <w:t>mySQL</w:t>
      </w:r>
    </w:p>
    <w:p w14:paraId="4380587B" w14:textId="77777777" w:rsidR="00414C51" w:rsidRPr="00454801" w:rsidRDefault="00414C51" w:rsidP="00414C51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 xml:space="preserve">Servers : </w:t>
      </w:r>
    </w:p>
    <w:p w14:paraId="2DCF3057" w14:textId="77777777" w:rsidR="00414C51" w:rsidRPr="00454801" w:rsidRDefault="00414C51" w:rsidP="00414C51">
      <w:pPr>
        <w:pStyle w:val="ListParagraph"/>
        <w:numPr>
          <w:ilvl w:val="1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TAMU-Q(Production)</w:t>
      </w:r>
    </w:p>
    <w:p w14:paraId="007E424A" w14:textId="77777777" w:rsidR="00414C51" w:rsidRPr="00454801" w:rsidRDefault="00414C51" w:rsidP="00414C51">
      <w:pPr>
        <w:pStyle w:val="ListParagraph"/>
        <w:numPr>
          <w:ilvl w:val="1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aws(Production in progress)</w:t>
      </w:r>
    </w:p>
    <w:p w14:paraId="06C1CBB5" w14:textId="77777777" w:rsidR="00414C51" w:rsidRPr="00454801" w:rsidRDefault="00414C51" w:rsidP="00414C51">
      <w:pPr>
        <w:pStyle w:val="ListParagraph"/>
        <w:numPr>
          <w:ilvl w:val="1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Azure(QA)</w:t>
      </w:r>
    </w:p>
    <w:p w14:paraId="7595DA7A" w14:textId="77777777" w:rsidR="00414C51" w:rsidRPr="00454801" w:rsidRDefault="00414C51" w:rsidP="00414C51">
      <w:pPr>
        <w:rPr>
          <w:rFonts w:asciiTheme="majorHAnsi" w:hAnsiTheme="majorHAnsi"/>
        </w:rPr>
      </w:pPr>
    </w:p>
    <w:p w14:paraId="1D0E17F0" w14:textId="39C959B5" w:rsidR="00EF1287" w:rsidRPr="00454801" w:rsidRDefault="00EF1287" w:rsidP="00EF1287">
      <w:pPr>
        <w:pStyle w:val="Heading3"/>
        <w:rPr>
          <w:rFonts w:asciiTheme="majorHAnsi" w:hAnsiTheme="majorHAnsi"/>
        </w:rPr>
      </w:pPr>
      <w:bookmarkStart w:id="11" w:name="_Toc292611606"/>
      <w:r w:rsidRPr="00454801">
        <w:rPr>
          <w:rFonts w:asciiTheme="majorHAnsi" w:hAnsiTheme="majorHAnsi"/>
        </w:rPr>
        <w:t>MM-API</w:t>
      </w:r>
      <w:bookmarkEnd w:id="11"/>
    </w:p>
    <w:p w14:paraId="417404E4" w14:textId="64F37C9F" w:rsidR="00876900" w:rsidRPr="00454801" w:rsidRDefault="00876900" w:rsidP="00876900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 xml:space="preserve">restful api module that is interacting with internal or external services. </w:t>
      </w:r>
    </w:p>
    <w:p w14:paraId="1AEC75D3" w14:textId="77777777" w:rsidR="00876900" w:rsidRPr="00454801" w:rsidRDefault="00876900" w:rsidP="00876900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Technology : Spring MVC, mySQL</w:t>
      </w:r>
    </w:p>
    <w:p w14:paraId="7C70CEB4" w14:textId="77777777" w:rsidR="00876900" w:rsidRPr="00454801" w:rsidRDefault="00876900" w:rsidP="00876900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 xml:space="preserve">Servers : </w:t>
      </w:r>
    </w:p>
    <w:p w14:paraId="0EB6D24B" w14:textId="77777777" w:rsidR="00876900" w:rsidRPr="00454801" w:rsidRDefault="00876900" w:rsidP="00876900">
      <w:pPr>
        <w:pStyle w:val="ListParagraph"/>
        <w:numPr>
          <w:ilvl w:val="1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TAMU-Q(Production)</w:t>
      </w:r>
    </w:p>
    <w:p w14:paraId="16AE4750" w14:textId="77777777" w:rsidR="00876900" w:rsidRPr="00454801" w:rsidRDefault="00876900" w:rsidP="00876900">
      <w:pPr>
        <w:pStyle w:val="ListParagraph"/>
        <w:numPr>
          <w:ilvl w:val="1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aws(Production in progress)</w:t>
      </w:r>
    </w:p>
    <w:p w14:paraId="7BCB4DC9" w14:textId="43D1A871" w:rsidR="00876900" w:rsidRPr="00454801" w:rsidRDefault="00876900" w:rsidP="00876900">
      <w:pPr>
        <w:pStyle w:val="ListParagraph"/>
        <w:numPr>
          <w:ilvl w:val="1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Azure(QA)</w:t>
      </w:r>
    </w:p>
    <w:p w14:paraId="5D37D5FC" w14:textId="77777777" w:rsidR="00876900" w:rsidRPr="00454801" w:rsidRDefault="00876900" w:rsidP="00876900">
      <w:pPr>
        <w:pStyle w:val="ListParagraph"/>
        <w:ind w:left="1440"/>
        <w:rPr>
          <w:rFonts w:asciiTheme="majorHAnsi" w:hAnsiTheme="majorHAnsi"/>
        </w:rPr>
      </w:pPr>
    </w:p>
    <w:p w14:paraId="7C834A05" w14:textId="56E1B6B5" w:rsidR="00EF1287" w:rsidRPr="00454801" w:rsidRDefault="00BA5E93" w:rsidP="00EF1287">
      <w:pPr>
        <w:pStyle w:val="Heading3"/>
        <w:rPr>
          <w:rFonts w:asciiTheme="majorHAnsi" w:hAnsiTheme="majorHAnsi"/>
        </w:rPr>
      </w:pPr>
      <w:bookmarkStart w:id="12" w:name="_Toc292611607"/>
      <w:r w:rsidRPr="00454801">
        <w:rPr>
          <w:rFonts w:asciiTheme="majorHAnsi" w:hAnsiTheme="majorHAnsi"/>
        </w:rPr>
        <w:t>MM-GIS</w:t>
      </w:r>
      <w:bookmarkEnd w:id="12"/>
    </w:p>
    <w:p w14:paraId="6293DA61" w14:textId="46C8C456" w:rsidR="00876900" w:rsidRPr="00454801" w:rsidRDefault="00876900" w:rsidP="00876900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 xml:space="preserve">restful api module that is interacting with MicroMaps. </w:t>
      </w:r>
    </w:p>
    <w:p w14:paraId="5D2DA230" w14:textId="3785CE7C" w:rsidR="00876900" w:rsidRPr="00454801" w:rsidRDefault="00876900" w:rsidP="00876900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 xml:space="preserve">Technology : Spring </w:t>
      </w:r>
      <w:r w:rsidR="00204E1A" w:rsidRPr="00454801">
        <w:rPr>
          <w:rFonts w:asciiTheme="majorHAnsi" w:hAnsiTheme="majorHAnsi"/>
          <w:sz w:val="22"/>
          <w:szCs w:val="22"/>
        </w:rPr>
        <w:t>boots, Spring websocket</w:t>
      </w:r>
      <w:r w:rsidRPr="00454801">
        <w:rPr>
          <w:rFonts w:asciiTheme="majorHAnsi" w:hAnsiTheme="majorHAnsi"/>
          <w:sz w:val="22"/>
          <w:szCs w:val="22"/>
        </w:rPr>
        <w:t>, mySQL</w:t>
      </w:r>
    </w:p>
    <w:p w14:paraId="3AB3FB4E" w14:textId="77777777" w:rsidR="00876900" w:rsidRPr="00454801" w:rsidRDefault="00876900" w:rsidP="00876900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 xml:space="preserve">Servers : </w:t>
      </w:r>
    </w:p>
    <w:p w14:paraId="25BCC072" w14:textId="77777777" w:rsidR="00876900" w:rsidRPr="00454801" w:rsidRDefault="00876900" w:rsidP="00876900">
      <w:pPr>
        <w:pStyle w:val="ListParagraph"/>
        <w:numPr>
          <w:ilvl w:val="1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TAMU-Q(Production)</w:t>
      </w:r>
    </w:p>
    <w:p w14:paraId="552F9879" w14:textId="77777777" w:rsidR="00876900" w:rsidRPr="00454801" w:rsidRDefault="00876900" w:rsidP="00876900">
      <w:pPr>
        <w:pStyle w:val="ListParagraph"/>
        <w:numPr>
          <w:ilvl w:val="1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aws(Production in progress)</w:t>
      </w:r>
    </w:p>
    <w:p w14:paraId="397BEF30" w14:textId="04161ACB" w:rsidR="00876900" w:rsidRPr="00454801" w:rsidRDefault="00876900" w:rsidP="00876900">
      <w:pPr>
        <w:pStyle w:val="ListParagraph"/>
        <w:numPr>
          <w:ilvl w:val="1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Azure(QA)</w:t>
      </w:r>
    </w:p>
    <w:p w14:paraId="2C2B22E9" w14:textId="61BEC02F" w:rsidR="00BA5E93" w:rsidRPr="00454801" w:rsidRDefault="00BA5E93" w:rsidP="00BA5E93">
      <w:pPr>
        <w:pStyle w:val="Heading3"/>
        <w:rPr>
          <w:rFonts w:asciiTheme="majorHAnsi" w:hAnsiTheme="majorHAnsi"/>
        </w:rPr>
      </w:pPr>
      <w:bookmarkStart w:id="13" w:name="_Toc292611608"/>
      <w:r w:rsidRPr="00454801">
        <w:rPr>
          <w:rFonts w:asciiTheme="majorHAnsi" w:hAnsiTheme="majorHAnsi"/>
        </w:rPr>
        <w:t>MM-Image</w:t>
      </w:r>
      <w:bookmarkEnd w:id="13"/>
    </w:p>
    <w:p w14:paraId="5BE12CCB" w14:textId="77777777" w:rsidR="00204E1A" w:rsidRPr="00454801" w:rsidRDefault="00204E1A" w:rsidP="00204E1A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restful api module that will process image.</w:t>
      </w:r>
    </w:p>
    <w:p w14:paraId="104BF56C" w14:textId="121B9164" w:rsidR="00204E1A" w:rsidRPr="00454801" w:rsidRDefault="00204E1A" w:rsidP="00204E1A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Image meta data extract, image slicing, image conversion, image duplication detect, image pa</w:t>
      </w:r>
      <w:r w:rsidRPr="00454801">
        <w:rPr>
          <w:rFonts w:asciiTheme="majorHAnsi" w:hAnsiTheme="majorHAnsi"/>
          <w:sz w:val="22"/>
          <w:szCs w:val="22"/>
        </w:rPr>
        <w:t>t</w:t>
      </w:r>
      <w:r w:rsidRPr="00454801">
        <w:rPr>
          <w:rFonts w:asciiTheme="majorHAnsi" w:hAnsiTheme="majorHAnsi"/>
          <w:sz w:val="22"/>
          <w:szCs w:val="22"/>
        </w:rPr>
        <w:t xml:space="preserve">tern anlysis </w:t>
      </w:r>
    </w:p>
    <w:p w14:paraId="4D12DC84" w14:textId="42E78A3D" w:rsidR="00204E1A" w:rsidRPr="00454801" w:rsidRDefault="00204E1A" w:rsidP="00204E1A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 xml:space="preserve">Technology : SpringBatch, Java Geotools, </w:t>
      </w:r>
      <w:r w:rsidR="00045472" w:rsidRPr="00454801">
        <w:rPr>
          <w:rFonts w:asciiTheme="majorHAnsi" w:hAnsiTheme="majorHAnsi"/>
          <w:sz w:val="22"/>
          <w:szCs w:val="22"/>
        </w:rPr>
        <w:t>metadata-extractor, mbtiles,</w:t>
      </w:r>
      <w:r w:rsidRPr="00454801">
        <w:rPr>
          <w:rFonts w:asciiTheme="majorHAnsi" w:hAnsiTheme="majorHAnsi"/>
          <w:sz w:val="22"/>
          <w:szCs w:val="22"/>
        </w:rPr>
        <w:t xml:space="preserve"> mySQL</w:t>
      </w:r>
    </w:p>
    <w:p w14:paraId="67A29B34" w14:textId="77777777" w:rsidR="00204E1A" w:rsidRPr="00454801" w:rsidRDefault="00204E1A" w:rsidP="00204E1A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 xml:space="preserve">Servers : </w:t>
      </w:r>
    </w:p>
    <w:p w14:paraId="6428FF44" w14:textId="77777777" w:rsidR="00204E1A" w:rsidRPr="00454801" w:rsidRDefault="00204E1A" w:rsidP="00204E1A">
      <w:pPr>
        <w:pStyle w:val="ListParagraph"/>
        <w:numPr>
          <w:ilvl w:val="1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TAMU-Q(Production)</w:t>
      </w:r>
    </w:p>
    <w:p w14:paraId="13D5CAB1" w14:textId="77777777" w:rsidR="00204E1A" w:rsidRPr="00454801" w:rsidRDefault="00204E1A" w:rsidP="00204E1A">
      <w:pPr>
        <w:pStyle w:val="ListParagraph"/>
        <w:numPr>
          <w:ilvl w:val="1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aws(Production in progress)</w:t>
      </w:r>
    </w:p>
    <w:p w14:paraId="0BCDACDD" w14:textId="77777777" w:rsidR="00204E1A" w:rsidRPr="00454801" w:rsidRDefault="00204E1A" w:rsidP="00204E1A">
      <w:pPr>
        <w:pStyle w:val="ListParagraph"/>
        <w:numPr>
          <w:ilvl w:val="1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Azure(QA)</w:t>
      </w:r>
    </w:p>
    <w:p w14:paraId="6C1582E8" w14:textId="77777777" w:rsidR="00204E1A" w:rsidRPr="00454801" w:rsidRDefault="00204E1A" w:rsidP="00204E1A">
      <w:pPr>
        <w:rPr>
          <w:rFonts w:asciiTheme="majorHAnsi" w:hAnsiTheme="majorHAnsi"/>
        </w:rPr>
      </w:pPr>
    </w:p>
    <w:p w14:paraId="6DDFC295" w14:textId="33952F00" w:rsidR="00BA5E93" w:rsidRPr="00454801" w:rsidRDefault="00BA5E93" w:rsidP="00BA5E93">
      <w:pPr>
        <w:pStyle w:val="Heading3"/>
        <w:rPr>
          <w:rFonts w:asciiTheme="majorHAnsi" w:hAnsiTheme="majorHAnsi"/>
        </w:rPr>
      </w:pPr>
      <w:bookmarkStart w:id="14" w:name="_Toc292611609"/>
      <w:r w:rsidRPr="00454801">
        <w:rPr>
          <w:rFonts w:asciiTheme="majorHAnsi" w:hAnsiTheme="majorHAnsi"/>
        </w:rPr>
        <w:t>GDELT-PLUG-IN</w:t>
      </w:r>
      <w:bookmarkEnd w:id="14"/>
    </w:p>
    <w:p w14:paraId="7A052D0E" w14:textId="1D4BDA1A" w:rsidR="00045472" w:rsidRPr="00454801" w:rsidRDefault="00045472" w:rsidP="00045472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Module to consume gdelt posting for Image Clicker &amp; 3W Clicker.</w:t>
      </w:r>
    </w:p>
    <w:p w14:paraId="5F48C16D" w14:textId="116C41B0" w:rsidR="00045472" w:rsidRPr="00454801" w:rsidRDefault="00045472" w:rsidP="00045472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Technology : Spring boot, mySQL</w:t>
      </w:r>
    </w:p>
    <w:p w14:paraId="0531598E" w14:textId="77777777" w:rsidR="00045472" w:rsidRPr="00454801" w:rsidRDefault="00045472" w:rsidP="00045472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 xml:space="preserve">Servers : </w:t>
      </w:r>
    </w:p>
    <w:p w14:paraId="51453FBA" w14:textId="77777777" w:rsidR="00045472" w:rsidRPr="00454801" w:rsidRDefault="00045472" w:rsidP="00045472">
      <w:pPr>
        <w:pStyle w:val="ListParagraph"/>
        <w:numPr>
          <w:ilvl w:val="1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TAMU-Q(Production)</w:t>
      </w:r>
    </w:p>
    <w:p w14:paraId="68AAA3AD" w14:textId="77777777" w:rsidR="00045472" w:rsidRPr="00454801" w:rsidRDefault="00045472" w:rsidP="00045472">
      <w:pPr>
        <w:pStyle w:val="ListParagraph"/>
        <w:numPr>
          <w:ilvl w:val="1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aws(Production in progress)</w:t>
      </w:r>
    </w:p>
    <w:p w14:paraId="75560D45" w14:textId="77777777" w:rsidR="00045472" w:rsidRPr="00454801" w:rsidRDefault="00045472" w:rsidP="00045472">
      <w:pPr>
        <w:pStyle w:val="ListParagraph"/>
        <w:numPr>
          <w:ilvl w:val="1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Azure(QA)</w:t>
      </w:r>
    </w:p>
    <w:p w14:paraId="3CBB56FE" w14:textId="77777777" w:rsidR="00045472" w:rsidRPr="00454801" w:rsidRDefault="00045472" w:rsidP="00045472">
      <w:pPr>
        <w:rPr>
          <w:rFonts w:asciiTheme="majorHAnsi" w:hAnsiTheme="majorHAnsi"/>
        </w:rPr>
      </w:pPr>
    </w:p>
    <w:p w14:paraId="0C0DE3D7" w14:textId="3C0266B6" w:rsidR="00BA5E93" w:rsidRPr="00454801" w:rsidRDefault="00BA5E93" w:rsidP="00BA5E93">
      <w:pPr>
        <w:pStyle w:val="Heading3"/>
        <w:rPr>
          <w:rFonts w:asciiTheme="majorHAnsi" w:hAnsiTheme="majorHAnsi"/>
        </w:rPr>
      </w:pPr>
      <w:bookmarkStart w:id="15" w:name="_Toc292611610"/>
      <w:r w:rsidRPr="00454801">
        <w:rPr>
          <w:rFonts w:asciiTheme="majorHAnsi" w:hAnsiTheme="majorHAnsi"/>
        </w:rPr>
        <w:t>MicroFilters</w:t>
      </w:r>
      <w:bookmarkEnd w:id="15"/>
    </w:p>
    <w:p w14:paraId="430B4C15" w14:textId="65C1DA9E" w:rsidR="00045472" w:rsidRPr="00454801" w:rsidRDefault="00045472" w:rsidP="00045472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 xml:space="preserve">Module to consume AIDR output to generate image &amp; video clicker’s data source. </w:t>
      </w:r>
    </w:p>
    <w:p w14:paraId="23729ADF" w14:textId="5761D1AD" w:rsidR="00045472" w:rsidRPr="00454801" w:rsidRDefault="00045472" w:rsidP="00045472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Technology : python, rebbitMQ</w:t>
      </w:r>
    </w:p>
    <w:p w14:paraId="7EAC1D4C" w14:textId="77777777" w:rsidR="00045472" w:rsidRPr="00454801" w:rsidRDefault="00045472" w:rsidP="00045472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 xml:space="preserve">Servers : </w:t>
      </w:r>
    </w:p>
    <w:p w14:paraId="2BECE6F8" w14:textId="77777777" w:rsidR="00045472" w:rsidRPr="00454801" w:rsidRDefault="00045472" w:rsidP="00045472">
      <w:pPr>
        <w:pStyle w:val="ListParagraph"/>
        <w:numPr>
          <w:ilvl w:val="1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TAMU-Q(Production)</w:t>
      </w:r>
    </w:p>
    <w:p w14:paraId="3A658366" w14:textId="77777777" w:rsidR="00045472" w:rsidRPr="00454801" w:rsidRDefault="00045472" w:rsidP="00045472">
      <w:pPr>
        <w:pStyle w:val="ListParagraph"/>
        <w:numPr>
          <w:ilvl w:val="1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aws(Production in progress)</w:t>
      </w:r>
    </w:p>
    <w:p w14:paraId="636EA895" w14:textId="77777777" w:rsidR="00045472" w:rsidRPr="00454801" w:rsidRDefault="00045472" w:rsidP="00045472">
      <w:pPr>
        <w:pStyle w:val="ListParagraph"/>
        <w:numPr>
          <w:ilvl w:val="1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Azure(QA)</w:t>
      </w:r>
    </w:p>
    <w:p w14:paraId="60459B75" w14:textId="2517F7CA" w:rsidR="00045472" w:rsidRPr="00454801" w:rsidRDefault="00681B20" w:rsidP="00045472">
      <w:pPr>
        <w:pStyle w:val="Heading3"/>
        <w:rPr>
          <w:rFonts w:asciiTheme="majorHAnsi" w:hAnsiTheme="majorHAnsi"/>
        </w:rPr>
      </w:pPr>
      <w:bookmarkStart w:id="16" w:name="_Toc292611611"/>
      <w:r w:rsidRPr="00454801">
        <w:rPr>
          <w:rFonts w:asciiTheme="majorHAnsi" w:hAnsiTheme="majorHAnsi"/>
        </w:rPr>
        <w:t>Aidr-trainer-api</w:t>
      </w:r>
      <w:bookmarkEnd w:id="16"/>
    </w:p>
    <w:p w14:paraId="3BF24D34" w14:textId="6B4AB045" w:rsidR="00681B20" w:rsidRPr="00454801" w:rsidRDefault="00681B20" w:rsidP="00681B20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restful api module that is interacting with aidr only to create text based clicker. And, populate task data for tagging. Also, import data for classification.</w:t>
      </w:r>
    </w:p>
    <w:p w14:paraId="67891C84" w14:textId="55376634" w:rsidR="00681B20" w:rsidRPr="00454801" w:rsidRDefault="00681B20" w:rsidP="00681B20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Its handles only AIDR specific data</w:t>
      </w:r>
    </w:p>
    <w:p w14:paraId="598886F3" w14:textId="0E56DB53" w:rsidR="00681B20" w:rsidRPr="00454801" w:rsidRDefault="00681B20" w:rsidP="00681B20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Technology : Spring MVC, MySQL, ejb</w:t>
      </w:r>
    </w:p>
    <w:p w14:paraId="65AE07EB" w14:textId="77777777" w:rsidR="00681B20" w:rsidRPr="00454801" w:rsidRDefault="00681B20" w:rsidP="00681B20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 xml:space="preserve">Servers : </w:t>
      </w:r>
    </w:p>
    <w:p w14:paraId="6072B4EF" w14:textId="7F6763AF" w:rsidR="00681B20" w:rsidRPr="00454801" w:rsidRDefault="00681B20" w:rsidP="00681B20">
      <w:pPr>
        <w:pStyle w:val="ListParagraph"/>
        <w:numPr>
          <w:ilvl w:val="1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Azure VM1 – AIDR PRODUCTION(Production)</w:t>
      </w:r>
    </w:p>
    <w:p w14:paraId="6E339130" w14:textId="3C6838DF" w:rsidR="00681B20" w:rsidRPr="00454801" w:rsidRDefault="00681B20" w:rsidP="00681B20">
      <w:pPr>
        <w:pStyle w:val="ListParagraph"/>
        <w:numPr>
          <w:ilvl w:val="1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Azure VM2(QA)</w:t>
      </w:r>
    </w:p>
    <w:p w14:paraId="52F92AF8" w14:textId="77777777" w:rsidR="00681B20" w:rsidRPr="00454801" w:rsidRDefault="00681B20" w:rsidP="00681B20">
      <w:pPr>
        <w:rPr>
          <w:rFonts w:asciiTheme="majorHAnsi" w:hAnsiTheme="majorHAnsi"/>
        </w:rPr>
      </w:pPr>
    </w:p>
    <w:p w14:paraId="79F0151A" w14:textId="17D5BC3F" w:rsidR="00681B20" w:rsidRPr="00454801" w:rsidRDefault="00681B20" w:rsidP="00681B20">
      <w:pPr>
        <w:pStyle w:val="Heading3"/>
        <w:rPr>
          <w:rFonts w:asciiTheme="majorHAnsi" w:hAnsiTheme="majorHAnsi"/>
        </w:rPr>
      </w:pPr>
      <w:bookmarkStart w:id="17" w:name="_Toc292611612"/>
      <w:r w:rsidRPr="00454801">
        <w:rPr>
          <w:rFonts w:asciiTheme="majorHAnsi" w:hAnsiTheme="majorHAnsi"/>
        </w:rPr>
        <w:t>Aidr-trainer-pybossa</w:t>
      </w:r>
      <w:bookmarkEnd w:id="17"/>
    </w:p>
    <w:p w14:paraId="5EC69D08" w14:textId="34816214" w:rsidR="00681B20" w:rsidRPr="00454801" w:rsidRDefault="00681B20" w:rsidP="00681B20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Scheduled service module that creates apps, publishes and imports tasks to/from Pybossa-Service. The module is a stand alone application that is ru</w:t>
      </w:r>
      <w:r w:rsidRPr="00454801">
        <w:rPr>
          <w:rFonts w:asciiTheme="majorHAnsi" w:hAnsiTheme="majorHAnsi"/>
          <w:sz w:val="22"/>
          <w:szCs w:val="22"/>
        </w:rPr>
        <w:t>n</w:t>
      </w:r>
      <w:r w:rsidRPr="00454801">
        <w:rPr>
          <w:rFonts w:asciiTheme="majorHAnsi" w:hAnsiTheme="majorHAnsi"/>
          <w:sz w:val="22"/>
          <w:szCs w:val="22"/>
        </w:rPr>
        <w:t>ning based on data</w:t>
      </w:r>
    </w:p>
    <w:p w14:paraId="26B0C7B7" w14:textId="66EA84CE" w:rsidR="00681B20" w:rsidRPr="00454801" w:rsidRDefault="00681B20" w:rsidP="00681B20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Its handles only AIDR specific data and handles only text clicker</w:t>
      </w:r>
    </w:p>
    <w:p w14:paraId="7BC9D008" w14:textId="629C713B" w:rsidR="00681B20" w:rsidRPr="00454801" w:rsidRDefault="00681B20" w:rsidP="00681B20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 xml:space="preserve">Technology : Spring MVC, MySQL, </w:t>
      </w:r>
    </w:p>
    <w:p w14:paraId="083EB9E5" w14:textId="77777777" w:rsidR="00681B20" w:rsidRPr="00454801" w:rsidRDefault="00681B20" w:rsidP="00681B20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 xml:space="preserve">Servers : </w:t>
      </w:r>
    </w:p>
    <w:p w14:paraId="696E4AC0" w14:textId="77777777" w:rsidR="00681B20" w:rsidRPr="00454801" w:rsidRDefault="00681B20" w:rsidP="00681B20">
      <w:pPr>
        <w:pStyle w:val="ListParagraph"/>
        <w:numPr>
          <w:ilvl w:val="1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Azure VM1 – AIDR PRODUCTION(Production)</w:t>
      </w:r>
    </w:p>
    <w:p w14:paraId="4736894E" w14:textId="77777777" w:rsidR="00681B20" w:rsidRPr="00454801" w:rsidRDefault="00681B20" w:rsidP="00681B20">
      <w:pPr>
        <w:pStyle w:val="ListParagraph"/>
        <w:numPr>
          <w:ilvl w:val="1"/>
          <w:numId w:val="30"/>
        </w:numPr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Azure VM2(QA)</w:t>
      </w:r>
    </w:p>
    <w:p w14:paraId="48723928" w14:textId="77777777" w:rsidR="00681B20" w:rsidRPr="00454801" w:rsidRDefault="00681B20" w:rsidP="00681B20">
      <w:pPr>
        <w:rPr>
          <w:rFonts w:asciiTheme="majorHAnsi" w:hAnsiTheme="majorHAnsi"/>
        </w:rPr>
      </w:pPr>
    </w:p>
    <w:p w14:paraId="48D48EA7" w14:textId="77777777" w:rsidR="007E3CE8" w:rsidRPr="00454801" w:rsidRDefault="007E3CE8" w:rsidP="007E3CE8">
      <w:pPr>
        <w:rPr>
          <w:rFonts w:asciiTheme="majorHAnsi" w:hAnsiTheme="majorHAnsi"/>
        </w:rPr>
      </w:pPr>
    </w:p>
    <w:p w14:paraId="431EDFE6" w14:textId="5FCAFD04" w:rsidR="007C006D" w:rsidRPr="00454801" w:rsidRDefault="007C006D" w:rsidP="001C6A31">
      <w:pPr>
        <w:pStyle w:val="Heading2"/>
        <w:rPr>
          <w:rFonts w:asciiTheme="majorHAnsi" w:hAnsiTheme="majorHAnsi"/>
        </w:rPr>
      </w:pPr>
      <w:bookmarkStart w:id="18" w:name="_Toc292611613"/>
      <w:r w:rsidRPr="00454801">
        <w:rPr>
          <w:rFonts w:asciiTheme="majorHAnsi" w:hAnsiTheme="majorHAnsi"/>
        </w:rPr>
        <w:t>Clickers</w:t>
      </w:r>
      <w:bookmarkEnd w:id="18"/>
    </w:p>
    <w:p w14:paraId="128051B3" w14:textId="1216D950" w:rsidR="007C006D" w:rsidRPr="00454801" w:rsidRDefault="007C006D" w:rsidP="007C006D">
      <w:pPr>
        <w:rPr>
          <w:rFonts w:asciiTheme="majorHAnsi" w:hAnsiTheme="majorHAnsi"/>
          <w:noProof/>
          <w:lang w:eastAsia="en-US"/>
        </w:rPr>
      </w:pPr>
    </w:p>
    <w:p w14:paraId="119B9953" w14:textId="09AAA9C9" w:rsidR="00381102" w:rsidRPr="00454801" w:rsidRDefault="00415728" w:rsidP="007C006D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en-US"/>
        </w:rPr>
        <w:drawing>
          <wp:inline distT="0" distB="0" distL="0" distR="0" wp14:anchorId="1CC96789" wp14:editId="3FCC7CBB">
            <wp:extent cx="6126480" cy="372656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72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57D8" w14:textId="77777777" w:rsidR="00BA5E93" w:rsidRPr="00454801" w:rsidRDefault="00BA5E93" w:rsidP="007C006D">
      <w:pPr>
        <w:rPr>
          <w:rFonts w:asciiTheme="majorHAnsi" w:hAnsiTheme="majorHAnsi"/>
        </w:rPr>
      </w:pPr>
    </w:p>
    <w:p w14:paraId="435BF2ED" w14:textId="77777777" w:rsidR="00BA5E93" w:rsidRPr="00454801" w:rsidRDefault="00BA5E93" w:rsidP="007C006D">
      <w:pPr>
        <w:rPr>
          <w:rFonts w:asciiTheme="majorHAnsi" w:hAnsiTheme="majorHAnsi"/>
        </w:rPr>
      </w:pPr>
    </w:p>
    <w:p w14:paraId="7EF536A1" w14:textId="619FE732" w:rsidR="00BA5E93" w:rsidRPr="00454801" w:rsidRDefault="00BA5E93" w:rsidP="00BA5E93">
      <w:pPr>
        <w:pStyle w:val="Heading3"/>
        <w:rPr>
          <w:rFonts w:asciiTheme="majorHAnsi" w:hAnsiTheme="majorHAnsi"/>
        </w:rPr>
      </w:pPr>
      <w:bookmarkStart w:id="19" w:name="_Toc292611614"/>
      <w:r w:rsidRPr="00454801">
        <w:rPr>
          <w:rFonts w:asciiTheme="majorHAnsi" w:hAnsiTheme="majorHAnsi"/>
        </w:rPr>
        <w:t>Text Clicker</w:t>
      </w:r>
      <w:bookmarkEnd w:id="19"/>
    </w:p>
    <w:p w14:paraId="5EB5C212" w14:textId="7767650A" w:rsidR="00045472" w:rsidRPr="00454801" w:rsidRDefault="00045472" w:rsidP="00045472">
      <w:pPr>
        <w:ind w:left="720"/>
        <w:rPr>
          <w:rFonts w:asciiTheme="majorHAnsi" w:hAnsiTheme="majorHAnsi"/>
          <w:sz w:val="22"/>
          <w:szCs w:val="22"/>
        </w:rPr>
      </w:pPr>
      <w:r w:rsidRPr="00454801">
        <w:rPr>
          <w:rFonts w:asciiTheme="majorHAnsi" w:hAnsiTheme="majorHAnsi"/>
          <w:sz w:val="22"/>
          <w:szCs w:val="22"/>
        </w:rPr>
        <w:t>Classify text based data</w:t>
      </w:r>
    </w:p>
    <w:p w14:paraId="025C35DA" w14:textId="682D51BB" w:rsidR="00BA5E93" w:rsidRPr="00454801" w:rsidRDefault="00BA5E93" w:rsidP="00BA5E93">
      <w:pPr>
        <w:pStyle w:val="Heading3"/>
        <w:rPr>
          <w:rFonts w:asciiTheme="majorHAnsi" w:hAnsiTheme="majorHAnsi"/>
        </w:rPr>
      </w:pPr>
      <w:bookmarkStart w:id="20" w:name="_Toc292611615"/>
      <w:r w:rsidRPr="00454801">
        <w:rPr>
          <w:rFonts w:asciiTheme="majorHAnsi" w:hAnsiTheme="majorHAnsi"/>
        </w:rPr>
        <w:t>Image Clicker</w:t>
      </w:r>
      <w:bookmarkEnd w:id="20"/>
    </w:p>
    <w:p w14:paraId="7ADD024A" w14:textId="242FE247" w:rsidR="00045472" w:rsidRPr="00454801" w:rsidRDefault="00045472" w:rsidP="00045472">
      <w:pPr>
        <w:ind w:left="720"/>
        <w:rPr>
          <w:rFonts w:asciiTheme="majorHAnsi" w:hAnsiTheme="majorHAnsi"/>
          <w:sz w:val="22"/>
          <w:szCs w:val="22"/>
        </w:rPr>
      </w:pPr>
      <w:r w:rsidRPr="00454801">
        <w:rPr>
          <w:rFonts w:asciiTheme="majorHAnsi" w:hAnsiTheme="majorHAnsi"/>
          <w:sz w:val="22"/>
          <w:szCs w:val="22"/>
        </w:rPr>
        <w:t>Classify image based data</w:t>
      </w:r>
    </w:p>
    <w:p w14:paraId="549C381A" w14:textId="77777777" w:rsidR="00045472" w:rsidRPr="00454801" w:rsidRDefault="00045472" w:rsidP="00045472">
      <w:pPr>
        <w:ind w:left="720"/>
        <w:rPr>
          <w:rFonts w:asciiTheme="majorHAnsi" w:hAnsiTheme="majorHAnsi"/>
        </w:rPr>
      </w:pPr>
    </w:p>
    <w:p w14:paraId="17771FDA" w14:textId="37226818" w:rsidR="002B564D" w:rsidRDefault="002B564D" w:rsidP="00BA5E93">
      <w:pPr>
        <w:pStyle w:val="Heading3"/>
        <w:rPr>
          <w:rFonts w:asciiTheme="majorHAnsi" w:hAnsiTheme="majorHAnsi"/>
        </w:rPr>
      </w:pPr>
      <w:bookmarkStart w:id="21" w:name="_Toc292611616"/>
      <w:r>
        <w:rPr>
          <w:rFonts w:asciiTheme="majorHAnsi" w:hAnsiTheme="majorHAnsi"/>
        </w:rPr>
        <w:t>Video Clicker</w:t>
      </w:r>
    </w:p>
    <w:p w14:paraId="500DA93D" w14:textId="0C13DA45" w:rsidR="002B564D" w:rsidRPr="002B564D" w:rsidRDefault="002B564D" w:rsidP="002B564D">
      <w:pPr>
        <w:ind w:left="720"/>
        <w:rPr>
          <w:rFonts w:asciiTheme="majorHAnsi" w:hAnsiTheme="majorHAnsi"/>
          <w:sz w:val="22"/>
          <w:szCs w:val="22"/>
        </w:rPr>
      </w:pPr>
      <w:r w:rsidRPr="00454801">
        <w:rPr>
          <w:rFonts w:asciiTheme="majorHAnsi" w:hAnsiTheme="majorHAnsi"/>
          <w:sz w:val="22"/>
          <w:szCs w:val="22"/>
        </w:rPr>
        <w:t xml:space="preserve">Classify </w:t>
      </w:r>
      <w:r>
        <w:rPr>
          <w:rFonts w:asciiTheme="majorHAnsi" w:hAnsiTheme="majorHAnsi"/>
          <w:sz w:val="22"/>
          <w:szCs w:val="22"/>
        </w:rPr>
        <w:t>video</w:t>
      </w:r>
      <w:r w:rsidRPr="00454801">
        <w:rPr>
          <w:rFonts w:asciiTheme="majorHAnsi" w:hAnsiTheme="majorHAnsi"/>
          <w:sz w:val="22"/>
          <w:szCs w:val="22"/>
        </w:rPr>
        <w:t xml:space="preserve"> based data</w:t>
      </w:r>
    </w:p>
    <w:p w14:paraId="268A9795" w14:textId="3BD4FEB4" w:rsidR="00BA5E93" w:rsidRPr="00454801" w:rsidRDefault="00BA5E93" w:rsidP="00BA5E93">
      <w:pPr>
        <w:pStyle w:val="Heading3"/>
        <w:rPr>
          <w:rFonts w:asciiTheme="majorHAnsi" w:hAnsiTheme="majorHAnsi"/>
        </w:rPr>
      </w:pPr>
      <w:r w:rsidRPr="00454801">
        <w:rPr>
          <w:rFonts w:asciiTheme="majorHAnsi" w:hAnsiTheme="majorHAnsi"/>
        </w:rPr>
        <w:t>3W Clicker</w:t>
      </w:r>
      <w:bookmarkEnd w:id="21"/>
    </w:p>
    <w:p w14:paraId="5C088CEA" w14:textId="79C1FA30" w:rsidR="00045472" w:rsidRPr="00454801" w:rsidRDefault="00045472" w:rsidP="00045472">
      <w:pPr>
        <w:ind w:left="720"/>
        <w:rPr>
          <w:rFonts w:asciiTheme="majorHAnsi" w:hAnsiTheme="majorHAnsi"/>
          <w:sz w:val="22"/>
          <w:szCs w:val="22"/>
        </w:rPr>
      </w:pPr>
      <w:r w:rsidRPr="00454801">
        <w:rPr>
          <w:rFonts w:asciiTheme="majorHAnsi" w:hAnsiTheme="majorHAnsi"/>
          <w:sz w:val="22"/>
          <w:szCs w:val="22"/>
        </w:rPr>
        <w:t>Classify news media data</w:t>
      </w:r>
    </w:p>
    <w:p w14:paraId="753C0B97" w14:textId="4B6FCCD9" w:rsidR="00BA5E93" w:rsidRPr="00454801" w:rsidRDefault="00BA5E93" w:rsidP="00BA5E93">
      <w:pPr>
        <w:pStyle w:val="Heading3"/>
        <w:rPr>
          <w:rFonts w:asciiTheme="majorHAnsi" w:hAnsiTheme="majorHAnsi"/>
        </w:rPr>
      </w:pPr>
      <w:bookmarkStart w:id="22" w:name="_Toc292611617"/>
      <w:r w:rsidRPr="00454801">
        <w:rPr>
          <w:rFonts w:asciiTheme="majorHAnsi" w:hAnsiTheme="majorHAnsi"/>
        </w:rPr>
        <w:t>Text Geo Clicker</w:t>
      </w:r>
      <w:bookmarkEnd w:id="22"/>
    </w:p>
    <w:p w14:paraId="4270210E" w14:textId="0353A700" w:rsidR="00045472" w:rsidRPr="00454801" w:rsidRDefault="00045472" w:rsidP="00045472">
      <w:pPr>
        <w:ind w:left="720"/>
        <w:rPr>
          <w:rFonts w:asciiTheme="majorHAnsi" w:hAnsiTheme="majorHAnsi"/>
          <w:sz w:val="22"/>
          <w:szCs w:val="22"/>
        </w:rPr>
      </w:pPr>
      <w:r w:rsidRPr="00454801">
        <w:rPr>
          <w:rFonts w:asciiTheme="majorHAnsi" w:hAnsiTheme="majorHAnsi"/>
          <w:sz w:val="22"/>
          <w:szCs w:val="22"/>
        </w:rPr>
        <w:t>geotag text based data that is promoted from Text Clicker</w:t>
      </w:r>
    </w:p>
    <w:p w14:paraId="21A7EE5D" w14:textId="77777777" w:rsidR="00045472" w:rsidRPr="00454801" w:rsidRDefault="00045472" w:rsidP="00045472">
      <w:pPr>
        <w:ind w:left="720"/>
        <w:rPr>
          <w:rFonts w:asciiTheme="majorHAnsi" w:hAnsiTheme="majorHAnsi"/>
        </w:rPr>
      </w:pPr>
    </w:p>
    <w:p w14:paraId="1B9595A5" w14:textId="30ED13A8" w:rsidR="00BA5E93" w:rsidRPr="00454801" w:rsidRDefault="00BA5E93" w:rsidP="00BA5E93">
      <w:pPr>
        <w:pStyle w:val="Heading3"/>
        <w:rPr>
          <w:rFonts w:asciiTheme="majorHAnsi" w:hAnsiTheme="majorHAnsi"/>
        </w:rPr>
      </w:pPr>
      <w:bookmarkStart w:id="23" w:name="_Toc292611618"/>
      <w:r w:rsidRPr="00454801">
        <w:rPr>
          <w:rFonts w:asciiTheme="majorHAnsi" w:hAnsiTheme="majorHAnsi"/>
        </w:rPr>
        <w:t>Image Geo Clicker</w:t>
      </w:r>
      <w:bookmarkEnd w:id="23"/>
    </w:p>
    <w:p w14:paraId="49C5BA4E" w14:textId="491EAF3D" w:rsidR="00045472" w:rsidRPr="00454801" w:rsidRDefault="00045472" w:rsidP="00045472">
      <w:pPr>
        <w:ind w:left="720"/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geotag Image based data that is promoted from Image Clicker</w:t>
      </w:r>
    </w:p>
    <w:p w14:paraId="70A94AA0" w14:textId="1AD2789C" w:rsidR="002B564D" w:rsidRDefault="002B564D" w:rsidP="00BA5E93">
      <w:pPr>
        <w:pStyle w:val="Heading3"/>
        <w:rPr>
          <w:rFonts w:asciiTheme="majorHAnsi" w:hAnsiTheme="majorHAnsi"/>
        </w:rPr>
      </w:pPr>
      <w:bookmarkStart w:id="24" w:name="_Toc292611619"/>
      <w:r>
        <w:rPr>
          <w:rFonts w:asciiTheme="majorHAnsi" w:hAnsiTheme="majorHAnsi"/>
        </w:rPr>
        <w:t>Video Geo Clicker</w:t>
      </w:r>
    </w:p>
    <w:p w14:paraId="29A0D9DB" w14:textId="4AFC36BA" w:rsidR="002B564D" w:rsidRPr="002B564D" w:rsidRDefault="002B564D" w:rsidP="002B564D">
      <w:pPr>
        <w:ind w:left="720"/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 xml:space="preserve">geotag </w:t>
      </w:r>
      <w:r>
        <w:rPr>
          <w:rFonts w:asciiTheme="majorHAnsi" w:hAnsiTheme="majorHAnsi"/>
          <w:sz w:val="22"/>
          <w:szCs w:val="22"/>
        </w:rPr>
        <w:t>video</w:t>
      </w:r>
      <w:r w:rsidRPr="00454801">
        <w:rPr>
          <w:rFonts w:asciiTheme="majorHAnsi" w:hAnsiTheme="majorHAnsi"/>
          <w:sz w:val="22"/>
          <w:szCs w:val="22"/>
        </w:rPr>
        <w:t xml:space="preserve"> based data that is promoted from </w:t>
      </w:r>
      <w:r>
        <w:rPr>
          <w:rFonts w:asciiTheme="majorHAnsi" w:hAnsiTheme="majorHAnsi"/>
          <w:sz w:val="22"/>
          <w:szCs w:val="22"/>
        </w:rPr>
        <w:t>video</w:t>
      </w:r>
      <w:bookmarkStart w:id="25" w:name="_GoBack"/>
      <w:bookmarkEnd w:id="25"/>
      <w:r w:rsidRPr="00454801">
        <w:rPr>
          <w:rFonts w:asciiTheme="majorHAnsi" w:hAnsiTheme="majorHAnsi"/>
          <w:sz w:val="22"/>
          <w:szCs w:val="22"/>
        </w:rPr>
        <w:t xml:space="preserve"> Clicker</w:t>
      </w:r>
    </w:p>
    <w:p w14:paraId="549AA319" w14:textId="3702843E" w:rsidR="00BA5E93" w:rsidRPr="00454801" w:rsidRDefault="00BA5E93" w:rsidP="00BA5E93">
      <w:pPr>
        <w:pStyle w:val="Heading3"/>
        <w:rPr>
          <w:rFonts w:asciiTheme="majorHAnsi" w:hAnsiTheme="majorHAnsi"/>
        </w:rPr>
      </w:pPr>
      <w:r w:rsidRPr="00454801">
        <w:rPr>
          <w:rFonts w:asciiTheme="majorHAnsi" w:hAnsiTheme="majorHAnsi"/>
        </w:rPr>
        <w:t>Aerial Clicker</w:t>
      </w:r>
      <w:bookmarkEnd w:id="24"/>
    </w:p>
    <w:p w14:paraId="3935884F" w14:textId="5D3B2BE5" w:rsidR="00045472" w:rsidRPr="00454801" w:rsidRDefault="00045472" w:rsidP="00045472">
      <w:pPr>
        <w:ind w:left="720"/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Feature tracing on aerial imagery</w:t>
      </w:r>
    </w:p>
    <w:p w14:paraId="41BF43FC" w14:textId="32AD39CB" w:rsidR="00BA5E93" w:rsidRPr="00454801" w:rsidRDefault="00BA5E93" w:rsidP="00BA5E93">
      <w:pPr>
        <w:pStyle w:val="Heading3"/>
        <w:rPr>
          <w:rFonts w:asciiTheme="majorHAnsi" w:hAnsiTheme="majorHAnsi"/>
        </w:rPr>
      </w:pPr>
      <w:bookmarkStart w:id="26" w:name="_Toc292611620"/>
      <w:r w:rsidRPr="00454801">
        <w:rPr>
          <w:rFonts w:asciiTheme="majorHAnsi" w:hAnsiTheme="majorHAnsi"/>
        </w:rPr>
        <w:t>Satelitte Clicker</w:t>
      </w:r>
      <w:bookmarkEnd w:id="26"/>
    </w:p>
    <w:p w14:paraId="1CE6E8F0" w14:textId="7BC605D6" w:rsidR="00045472" w:rsidRPr="00454801" w:rsidRDefault="00045472" w:rsidP="00045472">
      <w:pPr>
        <w:ind w:left="720"/>
        <w:rPr>
          <w:rFonts w:asciiTheme="majorHAnsi" w:hAnsiTheme="majorHAnsi"/>
        </w:rPr>
      </w:pPr>
      <w:r w:rsidRPr="00454801">
        <w:rPr>
          <w:rFonts w:asciiTheme="majorHAnsi" w:hAnsiTheme="majorHAnsi"/>
          <w:sz w:val="22"/>
          <w:szCs w:val="22"/>
        </w:rPr>
        <w:t>Feature tracing on satellite imagery</w:t>
      </w:r>
    </w:p>
    <w:p w14:paraId="398358DF" w14:textId="77777777" w:rsidR="00BA5E93" w:rsidRPr="00454801" w:rsidRDefault="00BA5E93" w:rsidP="00045472">
      <w:pPr>
        <w:ind w:left="720"/>
        <w:rPr>
          <w:rFonts w:asciiTheme="majorHAnsi" w:hAnsiTheme="majorHAnsi"/>
        </w:rPr>
      </w:pPr>
    </w:p>
    <w:p w14:paraId="0A1AD9B7" w14:textId="12C7576B" w:rsidR="001C6A31" w:rsidRPr="00454801" w:rsidRDefault="00BA5E93" w:rsidP="001C6A31">
      <w:pPr>
        <w:pStyle w:val="Heading2"/>
        <w:rPr>
          <w:rFonts w:asciiTheme="majorHAnsi" w:hAnsiTheme="majorHAnsi"/>
        </w:rPr>
      </w:pPr>
      <w:bookmarkStart w:id="27" w:name="_Toc292611621"/>
      <w:r w:rsidRPr="00454801">
        <w:rPr>
          <w:rFonts w:asciiTheme="majorHAnsi" w:hAnsiTheme="majorHAnsi"/>
        </w:rPr>
        <w:t>MicroMaps</w:t>
      </w:r>
      <w:bookmarkEnd w:id="27"/>
    </w:p>
    <w:p w14:paraId="05A29115" w14:textId="4DF97852" w:rsidR="001A35BD" w:rsidRPr="00454801" w:rsidRDefault="00501485" w:rsidP="001A35BD">
      <w:pPr>
        <w:pStyle w:val="ListParagraph"/>
        <w:rPr>
          <w:rFonts w:asciiTheme="majorHAnsi" w:hAnsiTheme="majorHAnsi"/>
          <w:sz w:val="22"/>
          <w:szCs w:val="22"/>
        </w:rPr>
      </w:pPr>
      <w:r w:rsidRPr="00454801">
        <w:rPr>
          <w:rFonts w:asciiTheme="majorHAnsi" w:hAnsiTheme="majorHAnsi"/>
          <w:sz w:val="22"/>
          <w:szCs w:val="22"/>
        </w:rPr>
        <w:t xml:space="preserve">Centralized Map portal where clicker’s output will be displayed based on clicker type &amp; crisis. </w:t>
      </w:r>
    </w:p>
    <w:p w14:paraId="7BC2E423" w14:textId="4C35CF50" w:rsidR="00C16585" w:rsidRPr="00454801" w:rsidRDefault="0021201F" w:rsidP="001A3786">
      <w:pPr>
        <w:pStyle w:val="Heading1"/>
        <w:rPr>
          <w:rFonts w:asciiTheme="majorHAnsi" w:hAnsiTheme="majorHAnsi"/>
        </w:rPr>
      </w:pPr>
      <w:bookmarkStart w:id="28" w:name="_Toc292611622"/>
      <w:r w:rsidRPr="00454801">
        <w:rPr>
          <w:rFonts w:asciiTheme="majorHAnsi" w:hAnsiTheme="majorHAnsi"/>
        </w:rPr>
        <w:t>Database Design</w:t>
      </w:r>
      <w:bookmarkEnd w:id="28"/>
    </w:p>
    <w:p w14:paraId="0109E7A2" w14:textId="7CF41A38" w:rsidR="00253268" w:rsidRPr="00454801" w:rsidRDefault="00E91BA1" w:rsidP="00760DB3">
      <w:pPr>
        <w:pStyle w:val="Heading2"/>
        <w:rPr>
          <w:rFonts w:asciiTheme="majorHAnsi" w:hAnsiTheme="majorHAnsi"/>
        </w:rPr>
      </w:pPr>
      <w:bookmarkStart w:id="29" w:name="_Toc292611623"/>
      <w:r w:rsidRPr="00454801">
        <w:rPr>
          <w:rFonts w:asciiTheme="majorHAnsi" w:hAnsiTheme="majorHAnsi"/>
        </w:rPr>
        <w:t>Database</w:t>
      </w:r>
      <w:bookmarkEnd w:id="29"/>
    </w:p>
    <w:p w14:paraId="573BCD01" w14:textId="1852F3A3" w:rsidR="00C608C1" w:rsidRPr="00454801" w:rsidRDefault="00BA5E93" w:rsidP="00C608C1">
      <w:pPr>
        <w:pStyle w:val="Heading3"/>
        <w:rPr>
          <w:rFonts w:asciiTheme="majorHAnsi" w:hAnsiTheme="majorHAnsi"/>
        </w:rPr>
      </w:pPr>
      <w:bookmarkStart w:id="30" w:name="_Toc292611624"/>
      <w:r w:rsidRPr="00454801">
        <w:rPr>
          <w:rFonts w:asciiTheme="majorHAnsi" w:hAnsiTheme="majorHAnsi"/>
        </w:rPr>
        <w:t>Pybossa</w:t>
      </w:r>
      <w:bookmarkEnd w:id="30"/>
    </w:p>
    <w:p w14:paraId="415960CC" w14:textId="2AB98183" w:rsidR="00BA5E93" w:rsidRPr="00454801" w:rsidRDefault="00B01237" w:rsidP="00BA5E93">
      <w:pPr>
        <w:rPr>
          <w:rFonts w:asciiTheme="majorHAnsi" w:hAnsiTheme="majorHAnsi"/>
        </w:rPr>
      </w:pPr>
      <w:r w:rsidRPr="00454801">
        <w:rPr>
          <w:rFonts w:asciiTheme="majorHAnsi" w:hAnsiTheme="majorHAnsi"/>
          <w:noProof/>
          <w:lang w:eastAsia="en-US"/>
        </w:rPr>
        <w:drawing>
          <wp:inline distT="0" distB="0" distL="0" distR="0" wp14:anchorId="647212CB" wp14:editId="6FF87BFD">
            <wp:extent cx="6121400" cy="5909945"/>
            <wp:effectExtent l="0" t="0" r="0" b="8255"/>
            <wp:docPr id="6" name="Picture 6" descr="Macintosh HD:Users:jlucas:Desktop: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lucas:Desktop: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9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802"/>
        <w:gridCol w:w="4819"/>
        <w:gridCol w:w="2693"/>
      </w:tblGrid>
      <w:tr w:rsidR="00E50FE0" w:rsidRPr="00454801" w14:paraId="6C17B0FF" w14:textId="77777777" w:rsidTr="00E50FE0">
        <w:tc>
          <w:tcPr>
            <w:tcW w:w="2802" w:type="dxa"/>
          </w:tcPr>
          <w:p w14:paraId="06843630" w14:textId="77777777" w:rsidR="00E50FE0" w:rsidRPr="00454801" w:rsidRDefault="00E50FE0" w:rsidP="00E50FE0">
            <w:pPr>
              <w:rPr>
                <w:rFonts w:asciiTheme="majorHAnsi" w:hAnsiTheme="majorHAnsi"/>
                <w:b/>
              </w:rPr>
            </w:pPr>
            <w:r w:rsidRPr="00454801">
              <w:rPr>
                <w:rFonts w:asciiTheme="majorHAnsi" w:hAnsiTheme="majorHAnsi"/>
                <w:b/>
              </w:rPr>
              <w:t>TABLE NAME</w:t>
            </w:r>
          </w:p>
        </w:tc>
        <w:tc>
          <w:tcPr>
            <w:tcW w:w="4819" w:type="dxa"/>
          </w:tcPr>
          <w:p w14:paraId="191F8EFB" w14:textId="77777777" w:rsidR="00E50FE0" w:rsidRPr="00454801" w:rsidRDefault="00E50FE0" w:rsidP="00E50FE0">
            <w:pPr>
              <w:rPr>
                <w:rFonts w:asciiTheme="majorHAnsi" w:hAnsiTheme="majorHAnsi"/>
                <w:b/>
              </w:rPr>
            </w:pPr>
            <w:r w:rsidRPr="00454801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2693" w:type="dxa"/>
          </w:tcPr>
          <w:p w14:paraId="6ABCE7DB" w14:textId="77777777" w:rsidR="00E50FE0" w:rsidRPr="00454801" w:rsidRDefault="00E50FE0" w:rsidP="00E50FE0">
            <w:pPr>
              <w:rPr>
                <w:rFonts w:asciiTheme="majorHAnsi" w:hAnsiTheme="majorHAnsi"/>
                <w:b/>
              </w:rPr>
            </w:pPr>
            <w:r w:rsidRPr="00454801">
              <w:rPr>
                <w:rFonts w:asciiTheme="majorHAnsi" w:hAnsiTheme="majorHAnsi"/>
                <w:b/>
              </w:rPr>
              <w:t>NOTE</w:t>
            </w:r>
          </w:p>
        </w:tc>
      </w:tr>
      <w:tr w:rsidR="00E50FE0" w:rsidRPr="00454801" w14:paraId="0C2A33DC" w14:textId="77777777" w:rsidTr="00E50FE0">
        <w:tc>
          <w:tcPr>
            <w:tcW w:w="2802" w:type="dxa"/>
          </w:tcPr>
          <w:p w14:paraId="63EE0AD0" w14:textId="6ADEF2C0" w:rsidR="00E50FE0" w:rsidRPr="00454801" w:rsidRDefault="008542CB" w:rsidP="00E50FE0">
            <w:pPr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user</w:t>
            </w:r>
          </w:p>
        </w:tc>
        <w:tc>
          <w:tcPr>
            <w:tcW w:w="4819" w:type="dxa"/>
          </w:tcPr>
          <w:p w14:paraId="3E21C838" w14:textId="46CF9ACB" w:rsidR="00E50FE0" w:rsidRPr="00454801" w:rsidRDefault="008542CB" w:rsidP="00E50FE0">
            <w:pPr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User info/token</w:t>
            </w:r>
          </w:p>
        </w:tc>
        <w:tc>
          <w:tcPr>
            <w:tcW w:w="2693" w:type="dxa"/>
          </w:tcPr>
          <w:p w14:paraId="310AF372" w14:textId="77777777" w:rsidR="00E50FE0" w:rsidRPr="00454801" w:rsidRDefault="00E50FE0" w:rsidP="00E50FE0">
            <w:pPr>
              <w:rPr>
                <w:rFonts w:asciiTheme="majorHAnsi" w:hAnsiTheme="majorHAnsi"/>
              </w:rPr>
            </w:pPr>
          </w:p>
        </w:tc>
      </w:tr>
      <w:tr w:rsidR="00E50FE0" w:rsidRPr="00454801" w14:paraId="3723D4F5" w14:textId="77777777" w:rsidTr="00E50FE0">
        <w:tc>
          <w:tcPr>
            <w:tcW w:w="2802" w:type="dxa"/>
          </w:tcPr>
          <w:p w14:paraId="4A14316C" w14:textId="2B3B369D" w:rsidR="00E50FE0" w:rsidRPr="00454801" w:rsidRDefault="008542CB" w:rsidP="00E50FE0">
            <w:pPr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app</w:t>
            </w:r>
          </w:p>
        </w:tc>
        <w:tc>
          <w:tcPr>
            <w:tcW w:w="4819" w:type="dxa"/>
          </w:tcPr>
          <w:p w14:paraId="03B8E669" w14:textId="147269AB" w:rsidR="00E50FE0" w:rsidRPr="00454801" w:rsidRDefault="008542CB" w:rsidP="00E50FE0">
            <w:pPr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Clicker info</w:t>
            </w:r>
          </w:p>
        </w:tc>
        <w:tc>
          <w:tcPr>
            <w:tcW w:w="2693" w:type="dxa"/>
          </w:tcPr>
          <w:p w14:paraId="676C0C61" w14:textId="77777777" w:rsidR="00E50FE0" w:rsidRPr="00454801" w:rsidRDefault="00E50FE0" w:rsidP="00E50FE0">
            <w:pPr>
              <w:rPr>
                <w:rFonts w:asciiTheme="majorHAnsi" w:hAnsiTheme="majorHAnsi"/>
              </w:rPr>
            </w:pPr>
          </w:p>
        </w:tc>
      </w:tr>
      <w:tr w:rsidR="00E50FE0" w:rsidRPr="00454801" w14:paraId="625CE1A4" w14:textId="77777777" w:rsidTr="00E50FE0">
        <w:tc>
          <w:tcPr>
            <w:tcW w:w="2802" w:type="dxa"/>
          </w:tcPr>
          <w:p w14:paraId="74AD8E2C" w14:textId="05620FC2" w:rsidR="00E50FE0" w:rsidRPr="00454801" w:rsidRDefault="008542CB" w:rsidP="00E50FE0">
            <w:pPr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task</w:t>
            </w:r>
          </w:p>
        </w:tc>
        <w:tc>
          <w:tcPr>
            <w:tcW w:w="4819" w:type="dxa"/>
          </w:tcPr>
          <w:p w14:paraId="41341FA7" w14:textId="2F7A8804" w:rsidR="00E50FE0" w:rsidRPr="00454801" w:rsidRDefault="008542CB" w:rsidP="00E50FE0">
            <w:pPr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Task info</w:t>
            </w:r>
          </w:p>
        </w:tc>
        <w:tc>
          <w:tcPr>
            <w:tcW w:w="2693" w:type="dxa"/>
          </w:tcPr>
          <w:p w14:paraId="07AF1247" w14:textId="77777777" w:rsidR="00E50FE0" w:rsidRPr="00454801" w:rsidRDefault="00E50FE0" w:rsidP="00E50FE0">
            <w:pPr>
              <w:ind w:left="654"/>
              <w:rPr>
                <w:rFonts w:asciiTheme="majorHAnsi" w:hAnsiTheme="majorHAnsi"/>
              </w:rPr>
            </w:pPr>
          </w:p>
        </w:tc>
      </w:tr>
      <w:tr w:rsidR="00E50FE0" w:rsidRPr="00454801" w14:paraId="310F2FE0" w14:textId="77777777" w:rsidTr="00E50FE0">
        <w:tc>
          <w:tcPr>
            <w:tcW w:w="2802" w:type="dxa"/>
          </w:tcPr>
          <w:p w14:paraId="20494518" w14:textId="0E5940A1" w:rsidR="00E50FE0" w:rsidRPr="00454801" w:rsidRDefault="008542CB" w:rsidP="00E50FE0">
            <w:pPr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task_run</w:t>
            </w:r>
          </w:p>
        </w:tc>
        <w:tc>
          <w:tcPr>
            <w:tcW w:w="4819" w:type="dxa"/>
          </w:tcPr>
          <w:p w14:paraId="35EC6E81" w14:textId="69EE2759" w:rsidR="00E50FE0" w:rsidRPr="00454801" w:rsidRDefault="008542CB" w:rsidP="00E50FE0">
            <w:pPr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User’s responses of each task</w:t>
            </w:r>
          </w:p>
        </w:tc>
        <w:tc>
          <w:tcPr>
            <w:tcW w:w="2693" w:type="dxa"/>
          </w:tcPr>
          <w:p w14:paraId="4A581AF6" w14:textId="77777777" w:rsidR="00E50FE0" w:rsidRPr="00454801" w:rsidRDefault="00E50FE0" w:rsidP="00E50FE0">
            <w:pPr>
              <w:rPr>
                <w:rFonts w:asciiTheme="majorHAnsi" w:hAnsiTheme="majorHAnsi"/>
              </w:rPr>
            </w:pPr>
          </w:p>
        </w:tc>
      </w:tr>
      <w:tr w:rsidR="00E50FE0" w:rsidRPr="00454801" w14:paraId="0D3B49BF" w14:textId="77777777" w:rsidTr="00E50FE0">
        <w:tc>
          <w:tcPr>
            <w:tcW w:w="2802" w:type="dxa"/>
          </w:tcPr>
          <w:p w14:paraId="2EAC7C6B" w14:textId="73106405" w:rsidR="00E50FE0" w:rsidRPr="00454801" w:rsidRDefault="008542CB" w:rsidP="00E50FE0">
            <w:pPr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category</w:t>
            </w:r>
          </w:p>
        </w:tc>
        <w:tc>
          <w:tcPr>
            <w:tcW w:w="4819" w:type="dxa"/>
          </w:tcPr>
          <w:p w14:paraId="3BE153AF" w14:textId="40FBC5C2" w:rsidR="00E50FE0" w:rsidRPr="00454801" w:rsidRDefault="008542CB" w:rsidP="008542CB">
            <w:pPr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Category of apps</w:t>
            </w:r>
          </w:p>
        </w:tc>
        <w:tc>
          <w:tcPr>
            <w:tcW w:w="2693" w:type="dxa"/>
          </w:tcPr>
          <w:p w14:paraId="4E5425CF" w14:textId="77777777" w:rsidR="00E50FE0" w:rsidRPr="00454801" w:rsidRDefault="00E50FE0" w:rsidP="00E50FE0">
            <w:pPr>
              <w:rPr>
                <w:rFonts w:asciiTheme="majorHAnsi" w:hAnsiTheme="majorHAnsi"/>
              </w:rPr>
            </w:pPr>
          </w:p>
        </w:tc>
      </w:tr>
      <w:tr w:rsidR="00E50FE0" w:rsidRPr="00454801" w14:paraId="146E01DF" w14:textId="77777777" w:rsidTr="00E50FE0">
        <w:tc>
          <w:tcPr>
            <w:tcW w:w="2802" w:type="dxa"/>
          </w:tcPr>
          <w:p w14:paraId="3688EC2B" w14:textId="1107BA4B" w:rsidR="00E50FE0" w:rsidRPr="00454801" w:rsidRDefault="008542CB" w:rsidP="00E50FE0">
            <w:pPr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featured</w:t>
            </w:r>
          </w:p>
        </w:tc>
        <w:tc>
          <w:tcPr>
            <w:tcW w:w="4819" w:type="dxa"/>
          </w:tcPr>
          <w:p w14:paraId="3DD907E9" w14:textId="48554744" w:rsidR="00E50FE0" w:rsidRPr="00454801" w:rsidRDefault="008542CB" w:rsidP="00E50FE0">
            <w:pPr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Apps for front page</w:t>
            </w:r>
          </w:p>
        </w:tc>
        <w:tc>
          <w:tcPr>
            <w:tcW w:w="2693" w:type="dxa"/>
          </w:tcPr>
          <w:p w14:paraId="4A114AC3" w14:textId="0A9BD339" w:rsidR="00E50FE0" w:rsidRPr="00454801" w:rsidRDefault="00E50FE0" w:rsidP="00E50FE0">
            <w:pPr>
              <w:rPr>
                <w:rFonts w:asciiTheme="majorHAnsi" w:hAnsiTheme="majorHAnsi"/>
              </w:rPr>
            </w:pPr>
          </w:p>
        </w:tc>
      </w:tr>
    </w:tbl>
    <w:p w14:paraId="2B877445" w14:textId="77777777" w:rsidR="00E50FE0" w:rsidRPr="00454801" w:rsidRDefault="00E50FE0" w:rsidP="00BA5E93">
      <w:pPr>
        <w:rPr>
          <w:rFonts w:asciiTheme="majorHAnsi" w:hAnsiTheme="majorHAnsi"/>
        </w:rPr>
      </w:pPr>
    </w:p>
    <w:p w14:paraId="61486AF1" w14:textId="0496E217" w:rsidR="00724625" w:rsidRPr="00454801" w:rsidRDefault="00B01237" w:rsidP="00C608C1">
      <w:pPr>
        <w:pStyle w:val="Heading3"/>
        <w:rPr>
          <w:rFonts w:asciiTheme="majorHAnsi" w:hAnsiTheme="majorHAnsi"/>
        </w:rPr>
      </w:pPr>
      <w:bookmarkStart w:id="31" w:name="_Toc292611625"/>
      <w:r w:rsidRPr="00454801">
        <w:rPr>
          <w:rFonts w:asciiTheme="majorHAnsi" w:hAnsiTheme="majorHAnsi"/>
        </w:rPr>
        <w:t>MM-Scheduler</w:t>
      </w:r>
      <w:r w:rsidR="00724625" w:rsidRPr="00454801">
        <w:rPr>
          <w:rFonts w:asciiTheme="majorHAnsi" w:hAnsiTheme="majorHAnsi"/>
        </w:rPr>
        <w:t xml:space="preserve"> Schema</w:t>
      </w:r>
      <w:bookmarkEnd w:id="31"/>
    </w:p>
    <w:p w14:paraId="554F8C6B" w14:textId="74D29B25" w:rsidR="00C929D5" w:rsidRPr="00454801" w:rsidRDefault="00362B8E" w:rsidP="00253268">
      <w:pPr>
        <w:rPr>
          <w:rFonts w:asciiTheme="majorHAnsi" w:hAnsiTheme="majorHAnsi"/>
        </w:rPr>
      </w:pPr>
      <w:r w:rsidRPr="00454801">
        <w:rPr>
          <w:rFonts w:asciiTheme="majorHAnsi" w:hAnsiTheme="majorHAnsi"/>
          <w:noProof/>
          <w:lang w:eastAsia="en-US"/>
        </w:rPr>
        <w:drawing>
          <wp:inline distT="0" distB="0" distL="0" distR="0" wp14:anchorId="4E96D686" wp14:editId="768A2DAB">
            <wp:extent cx="6126480" cy="748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748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0054" w14:textId="77777777" w:rsidR="00A11800" w:rsidRPr="00454801" w:rsidRDefault="00A11800" w:rsidP="00253268">
      <w:pPr>
        <w:rPr>
          <w:rFonts w:asciiTheme="majorHAnsi" w:hAnsiTheme="majorHAnsi"/>
        </w:rPr>
      </w:pPr>
    </w:p>
    <w:p w14:paraId="49F093CC" w14:textId="77777777" w:rsidR="00A11800" w:rsidRPr="00454801" w:rsidRDefault="00A11800" w:rsidP="00253268">
      <w:pPr>
        <w:rPr>
          <w:rFonts w:asciiTheme="majorHAnsi" w:hAnsiTheme="majorHAnsi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802"/>
        <w:gridCol w:w="4819"/>
        <w:gridCol w:w="2693"/>
      </w:tblGrid>
      <w:tr w:rsidR="00A11800" w:rsidRPr="00454801" w14:paraId="21426C00" w14:textId="77777777" w:rsidTr="00A11800">
        <w:tc>
          <w:tcPr>
            <w:tcW w:w="2802" w:type="dxa"/>
          </w:tcPr>
          <w:p w14:paraId="418E999B" w14:textId="77777777" w:rsidR="00A11800" w:rsidRPr="00454801" w:rsidRDefault="00A11800" w:rsidP="00A11800">
            <w:pPr>
              <w:rPr>
                <w:rFonts w:asciiTheme="majorHAnsi" w:hAnsiTheme="majorHAnsi"/>
                <w:b/>
              </w:rPr>
            </w:pPr>
            <w:r w:rsidRPr="00454801">
              <w:rPr>
                <w:rFonts w:asciiTheme="majorHAnsi" w:hAnsiTheme="majorHAnsi"/>
                <w:b/>
              </w:rPr>
              <w:t>TABLE NAME</w:t>
            </w:r>
          </w:p>
        </w:tc>
        <w:tc>
          <w:tcPr>
            <w:tcW w:w="4819" w:type="dxa"/>
          </w:tcPr>
          <w:p w14:paraId="16A7B54A" w14:textId="77777777" w:rsidR="00A11800" w:rsidRPr="00454801" w:rsidRDefault="00A11800" w:rsidP="00A11800">
            <w:pPr>
              <w:rPr>
                <w:rFonts w:asciiTheme="majorHAnsi" w:hAnsiTheme="majorHAnsi"/>
                <w:b/>
              </w:rPr>
            </w:pPr>
            <w:r w:rsidRPr="00454801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2693" w:type="dxa"/>
          </w:tcPr>
          <w:p w14:paraId="3AE29387" w14:textId="77777777" w:rsidR="00A11800" w:rsidRPr="00454801" w:rsidRDefault="00A11800" w:rsidP="00A11800">
            <w:pPr>
              <w:rPr>
                <w:rFonts w:asciiTheme="majorHAnsi" w:hAnsiTheme="majorHAnsi"/>
                <w:b/>
              </w:rPr>
            </w:pPr>
            <w:r w:rsidRPr="00454801">
              <w:rPr>
                <w:rFonts w:asciiTheme="majorHAnsi" w:hAnsiTheme="majorHAnsi"/>
                <w:b/>
              </w:rPr>
              <w:t>NOTE</w:t>
            </w:r>
          </w:p>
        </w:tc>
      </w:tr>
      <w:tr w:rsidR="00362B8E" w:rsidRPr="00454801" w14:paraId="22FD782D" w14:textId="77777777" w:rsidTr="00A11800">
        <w:tc>
          <w:tcPr>
            <w:tcW w:w="2802" w:type="dxa"/>
          </w:tcPr>
          <w:p w14:paraId="78EAE12B" w14:textId="70F823BF" w:rsidR="00362B8E" w:rsidRPr="00454801" w:rsidRDefault="00362B8E" w:rsidP="00A11800">
            <w:pPr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client</w:t>
            </w:r>
          </w:p>
        </w:tc>
        <w:tc>
          <w:tcPr>
            <w:tcW w:w="4819" w:type="dxa"/>
          </w:tcPr>
          <w:p w14:paraId="65CD1F50" w14:textId="57A1A77A" w:rsidR="00362B8E" w:rsidRPr="00454801" w:rsidRDefault="00362B8E" w:rsidP="00A11800">
            <w:pPr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Aidr, micromappers high level confi</w:t>
            </w:r>
            <w:r w:rsidRPr="00454801">
              <w:rPr>
                <w:rFonts w:asciiTheme="majorHAnsi" w:hAnsiTheme="majorHAnsi"/>
              </w:rPr>
              <w:t>g</w:t>
            </w:r>
            <w:r w:rsidRPr="00454801">
              <w:rPr>
                <w:rFonts w:asciiTheme="majorHAnsi" w:hAnsiTheme="majorHAnsi"/>
              </w:rPr>
              <w:t>uration. It holds pybossa api configuration, default clie</w:t>
            </w:r>
            <w:r w:rsidRPr="00454801">
              <w:rPr>
                <w:rFonts w:asciiTheme="majorHAnsi" w:hAnsiTheme="majorHAnsi"/>
              </w:rPr>
              <w:t>n</w:t>
            </w:r>
            <w:r w:rsidRPr="00454801">
              <w:rPr>
                <w:rFonts w:asciiTheme="majorHAnsi" w:hAnsiTheme="majorHAnsi"/>
              </w:rPr>
              <w:t>tApp configuration, aidr server config</w:t>
            </w:r>
            <w:r w:rsidRPr="00454801">
              <w:rPr>
                <w:rFonts w:asciiTheme="majorHAnsi" w:hAnsiTheme="majorHAnsi"/>
              </w:rPr>
              <w:t>u</w:t>
            </w:r>
            <w:r w:rsidRPr="00454801">
              <w:rPr>
                <w:rFonts w:asciiTheme="majorHAnsi" w:hAnsiTheme="majorHAnsi"/>
              </w:rPr>
              <w:t>ration</w:t>
            </w:r>
          </w:p>
        </w:tc>
        <w:tc>
          <w:tcPr>
            <w:tcW w:w="2693" w:type="dxa"/>
          </w:tcPr>
          <w:p w14:paraId="09372119" w14:textId="77777777" w:rsidR="00362B8E" w:rsidRPr="00454801" w:rsidRDefault="00362B8E" w:rsidP="00A11800">
            <w:pPr>
              <w:rPr>
                <w:rFonts w:asciiTheme="majorHAnsi" w:hAnsiTheme="majorHAnsi"/>
              </w:rPr>
            </w:pPr>
          </w:p>
        </w:tc>
      </w:tr>
      <w:tr w:rsidR="00A11800" w:rsidRPr="00454801" w14:paraId="278105FB" w14:textId="77777777" w:rsidTr="00A11800">
        <w:tc>
          <w:tcPr>
            <w:tcW w:w="2802" w:type="dxa"/>
          </w:tcPr>
          <w:p w14:paraId="0C35FA32" w14:textId="77777777" w:rsidR="00A11800" w:rsidRPr="00454801" w:rsidRDefault="00A11800" w:rsidP="00A11800">
            <w:pPr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clientApp</w:t>
            </w:r>
          </w:p>
        </w:tc>
        <w:tc>
          <w:tcPr>
            <w:tcW w:w="4819" w:type="dxa"/>
          </w:tcPr>
          <w:p w14:paraId="0DCBFA80" w14:textId="77777777" w:rsidR="00A11800" w:rsidRPr="00454801" w:rsidRDefault="00A11800" w:rsidP="00A11800">
            <w:pPr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holds each clicker configuration</w:t>
            </w:r>
          </w:p>
        </w:tc>
        <w:tc>
          <w:tcPr>
            <w:tcW w:w="2693" w:type="dxa"/>
          </w:tcPr>
          <w:p w14:paraId="6555CC07" w14:textId="77777777" w:rsidR="00A11800" w:rsidRPr="00454801" w:rsidRDefault="00A11800" w:rsidP="00A11800">
            <w:pPr>
              <w:rPr>
                <w:rFonts w:asciiTheme="majorHAnsi" w:hAnsiTheme="majorHAnsi"/>
              </w:rPr>
            </w:pPr>
          </w:p>
        </w:tc>
      </w:tr>
      <w:tr w:rsidR="00A11800" w:rsidRPr="00454801" w14:paraId="3405106B" w14:textId="77777777" w:rsidTr="00A11800">
        <w:tc>
          <w:tcPr>
            <w:tcW w:w="2802" w:type="dxa"/>
          </w:tcPr>
          <w:p w14:paraId="1BCF3511" w14:textId="77777777" w:rsidR="00A11800" w:rsidRPr="00454801" w:rsidRDefault="00A11800" w:rsidP="00A11800">
            <w:pPr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taskQueue</w:t>
            </w:r>
          </w:p>
        </w:tc>
        <w:tc>
          <w:tcPr>
            <w:tcW w:w="4819" w:type="dxa"/>
          </w:tcPr>
          <w:p w14:paraId="7733A091" w14:textId="77777777" w:rsidR="00A11800" w:rsidRPr="00454801" w:rsidRDefault="00A11800" w:rsidP="00A11800">
            <w:pPr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holds all available &amp; completed tasks</w:t>
            </w:r>
          </w:p>
        </w:tc>
        <w:tc>
          <w:tcPr>
            <w:tcW w:w="2693" w:type="dxa"/>
          </w:tcPr>
          <w:p w14:paraId="12A3E140" w14:textId="77777777" w:rsidR="00A11800" w:rsidRPr="00454801" w:rsidRDefault="00A11800" w:rsidP="00A11800">
            <w:pPr>
              <w:ind w:left="654"/>
              <w:rPr>
                <w:rFonts w:asciiTheme="majorHAnsi" w:hAnsiTheme="majorHAnsi"/>
              </w:rPr>
            </w:pPr>
          </w:p>
        </w:tc>
      </w:tr>
      <w:tr w:rsidR="00A11800" w:rsidRPr="00454801" w14:paraId="63AD0A5A" w14:textId="77777777" w:rsidTr="00A11800">
        <w:tc>
          <w:tcPr>
            <w:tcW w:w="2802" w:type="dxa"/>
          </w:tcPr>
          <w:p w14:paraId="4153AD3E" w14:textId="77777777" w:rsidR="00A11800" w:rsidRPr="00454801" w:rsidRDefault="00A11800" w:rsidP="00A11800">
            <w:pPr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taskQueueResponse</w:t>
            </w:r>
          </w:p>
        </w:tc>
        <w:tc>
          <w:tcPr>
            <w:tcW w:w="4819" w:type="dxa"/>
          </w:tcPr>
          <w:p w14:paraId="4229EB3B" w14:textId="7B76F5C5" w:rsidR="00A11800" w:rsidRPr="00454801" w:rsidRDefault="00A11800" w:rsidP="00A11800">
            <w:pPr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holds completed task responses</w:t>
            </w:r>
            <w:r w:rsidR="00A15487" w:rsidRPr="00454801">
              <w:rPr>
                <w:rFonts w:asciiTheme="majorHAnsi" w:hAnsiTheme="majorHAnsi"/>
              </w:rPr>
              <w:t>, user’s r</w:t>
            </w:r>
            <w:r w:rsidR="00A15487" w:rsidRPr="00454801">
              <w:rPr>
                <w:rFonts w:asciiTheme="majorHAnsi" w:hAnsiTheme="majorHAnsi"/>
              </w:rPr>
              <w:t>e</w:t>
            </w:r>
            <w:r w:rsidR="00A15487" w:rsidRPr="00454801">
              <w:rPr>
                <w:rFonts w:asciiTheme="majorHAnsi" w:hAnsiTheme="majorHAnsi"/>
              </w:rPr>
              <w:t>sponses is stored</w:t>
            </w:r>
          </w:p>
        </w:tc>
        <w:tc>
          <w:tcPr>
            <w:tcW w:w="2693" w:type="dxa"/>
          </w:tcPr>
          <w:p w14:paraId="5D3209C1" w14:textId="77777777" w:rsidR="00A11800" w:rsidRPr="00454801" w:rsidRDefault="00A11800" w:rsidP="00A11800">
            <w:pPr>
              <w:rPr>
                <w:rFonts w:asciiTheme="majorHAnsi" w:hAnsiTheme="majorHAnsi"/>
              </w:rPr>
            </w:pPr>
          </w:p>
        </w:tc>
      </w:tr>
      <w:tr w:rsidR="00A11800" w:rsidRPr="00454801" w14:paraId="237BBC6A" w14:textId="77777777" w:rsidTr="00A11800">
        <w:tc>
          <w:tcPr>
            <w:tcW w:w="2802" w:type="dxa"/>
          </w:tcPr>
          <w:p w14:paraId="0073055A" w14:textId="77777777" w:rsidR="00A11800" w:rsidRPr="00454801" w:rsidRDefault="00A11800" w:rsidP="00A11800">
            <w:pPr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reportTemplate</w:t>
            </w:r>
          </w:p>
        </w:tc>
        <w:tc>
          <w:tcPr>
            <w:tcW w:w="4819" w:type="dxa"/>
          </w:tcPr>
          <w:p w14:paraId="1DBF84D3" w14:textId="4E5D2D33" w:rsidR="00A11800" w:rsidRPr="00454801" w:rsidRDefault="00A11800" w:rsidP="00A11800">
            <w:pPr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hold</w:t>
            </w:r>
            <w:r w:rsidR="00A15487" w:rsidRPr="00454801">
              <w:rPr>
                <w:rFonts w:asciiTheme="majorHAnsi" w:hAnsiTheme="majorHAnsi"/>
              </w:rPr>
              <w:t xml:space="preserve">s task info with answer that is the source data </w:t>
            </w:r>
            <w:r w:rsidRPr="00454801">
              <w:rPr>
                <w:rFonts w:asciiTheme="majorHAnsi" w:hAnsiTheme="majorHAnsi"/>
              </w:rPr>
              <w:t>to generate geo clicker’s data feed</w:t>
            </w:r>
            <w:r w:rsidR="00A15487" w:rsidRPr="00454801">
              <w:rPr>
                <w:rFonts w:asciiTheme="majorHAnsi" w:hAnsiTheme="majorHAnsi"/>
              </w:rPr>
              <w:t>. Du</w:t>
            </w:r>
            <w:r w:rsidR="00A15487" w:rsidRPr="00454801">
              <w:rPr>
                <w:rFonts w:asciiTheme="majorHAnsi" w:hAnsiTheme="majorHAnsi"/>
              </w:rPr>
              <w:t>r</w:t>
            </w:r>
            <w:r w:rsidR="00A15487" w:rsidRPr="00454801">
              <w:rPr>
                <w:rFonts w:asciiTheme="majorHAnsi" w:hAnsiTheme="majorHAnsi"/>
              </w:rPr>
              <w:t>ing task import process, only fi</w:t>
            </w:r>
            <w:r w:rsidR="00A15487" w:rsidRPr="00454801">
              <w:rPr>
                <w:rFonts w:asciiTheme="majorHAnsi" w:hAnsiTheme="majorHAnsi"/>
              </w:rPr>
              <w:t>l</w:t>
            </w:r>
            <w:r w:rsidR="00A15487" w:rsidRPr="00454801">
              <w:rPr>
                <w:rFonts w:asciiTheme="majorHAnsi" w:hAnsiTheme="majorHAnsi"/>
              </w:rPr>
              <w:t>tered based on business rule will be stored in the t</w:t>
            </w:r>
            <w:r w:rsidR="00A15487" w:rsidRPr="00454801">
              <w:rPr>
                <w:rFonts w:asciiTheme="majorHAnsi" w:hAnsiTheme="majorHAnsi"/>
              </w:rPr>
              <w:t>a</w:t>
            </w:r>
            <w:r w:rsidR="00A15487" w:rsidRPr="00454801">
              <w:rPr>
                <w:rFonts w:asciiTheme="majorHAnsi" w:hAnsiTheme="majorHAnsi"/>
              </w:rPr>
              <w:t>ble.</w:t>
            </w:r>
          </w:p>
          <w:p w14:paraId="57A0FB53" w14:textId="77777777" w:rsidR="00A15487" w:rsidRPr="00454801" w:rsidRDefault="00A15487" w:rsidP="00A11800">
            <w:pPr>
              <w:rPr>
                <w:rFonts w:asciiTheme="majorHAnsi" w:hAnsiTheme="majorHAnsi"/>
              </w:rPr>
            </w:pPr>
          </w:p>
        </w:tc>
        <w:tc>
          <w:tcPr>
            <w:tcW w:w="2693" w:type="dxa"/>
          </w:tcPr>
          <w:p w14:paraId="55D690BE" w14:textId="77777777" w:rsidR="00A11800" w:rsidRPr="00454801" w:rsidRDefault="00A11800" w:rsidP="00A11800">
            <w:pPr>
              <w:rPr>
                <w:rFonts w:asciiTheme="majorHAnsi" w:hAnsiTheme="majorHAnsi"/>
              </w:rPr>
            </w:pPr>
          </w:p>
        </w:tc>
      </w:tr>
      <w:tr w:rsidR="00A11800" w:rsidRPr="00454801" w14:paraId="2D2A10F4" w14:textId="77777777" w:rsidTr="00A11800">
        <w:tc>
          <w:tcPr>
            <w:tcW w:w="2802" w:type="dxa"/>
          </w:tcPr>
          <w:p w14:paraId="5CF7FDDB" w14:textId="575748AD" w:rsidR="00A11800" w:rsidRPr="00454801" w:rsidRDefault="00A11800" w:rsidP="00A11800">
            <w:pPr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clientAppAnswer</w:t>
            </w:r>
          </w:p>
        </w:tc>
        <w:tc>
          <w:tcPr>
            <w:tcW w:w="4819" w:type="dxa"/>
          </w:tcPr>
          <w:p w14:paraId="30D2A21C" w14:textId="4C0B3C08" w:rsidR="00A11800" w:rsidRPr="00454801" w:rsidRDefault="00A11800" w:rsidP="00A15487">
            <w:pPr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 xml:space="preserve">Holds </w:t>
            </w:r>
            <w:r w:rsidR="00A15487" w:rsidRPr="00454801">
              <w:rPr>
                <w:rFonts w:asciiTheme="majorHAnsi" w:hAnsiTheme="majorHAnsi"/>
              </w:rPr>
              <w:t>question/</w:t>
            </w:r>
            <w:r w:rsidRPr="00454801">
              <w:rPr>
                <w:rFonts w:asciiTheme="majorHAnsi" w:hAnsiTheme="majorHAnsi"/>
              </w:rPr>
              <w:t>answers</w:t>
            </w:r>
            <w:r w:rsidR="00A15487" w:rsidRPr="00454801">
              <w:rPr>
                <w:rFonts w:asciiTheme="majorHAnsi" w:hAnsiTheme="majorHAnsi"/>
              </w:rPr>
              <w:t>/promotion rule</w:t>
            </w:r>
            <w:r w:rsidRPr="00454801">
              <w:rPr>
                <w:rFonts w:asciiTheme="majorHAnsi" w:hAnsiTheme="majorHAnsi"/>
              </w:rPr>
              <w:t xml:space="preserve"> </w:t>
            </w:r>
            <w:r w:rsidR="00A15487" w:rsidRPr="00454801">
              <w:rPr>
                <w:rFonts w:asciiTheme="majorHAnsi" w:hAnsiTheme="majorHAnsi"/>
              </w:rPr>
              <w:t>for tagging &amp; for filter task r</w:t>
            </w:r>
            <w:r w:rsidR="00A15487" w:rsidRPr="00454801">
              <w:rPr>
                <w:rFonts w:asciiTheme="majorHAnsi" w:hAnsiTheme="majorHAnsi"/>
              </w:rPr>
              <w:t>e</w:t>
            </w:r>
            <w:r w:rsidR="00A15487" w:rsidRPr="00454801">
              <w:rPr>
                <w:rFonts w:asciiTheme="majorHAnsi" w:hAnsiTheme="majorHAnsi"/>
              </w:rPr>
              <w:t>sponses.</w:t>
            </w:r>
          </w:p>
        </w:tc>
        <w:tc>
          <w:tcPr>
            <w:tcW w:w="2693" w:type="dxa"/>
          </w:tcPr>
          <w:p w14:paraId="1BA1E710" w14:textId="77777777" w:rsidR="00A11800" w:rsidRPr="00454801" w:rsidRDefault="00A11800" w:rsidP="00A11800">
            <w:pPr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Need to re-structure json</w:t>
            </w:r>
          </w:p>
        </w:tc>
      </w:tr>
      <w:tr w:rsidR="00A15487" w:rsidRPr="00454801" w14:paraId="270AE3D2" w14:textId="77777777" w:rsidTr="00A11800">
        <w:tc>
          <w:tcPr>
            <w:tcW w:w="2802" w:type="dxa"/>
          </w:tcPr>
          <w:p w14:paraId="319A4057" w14:textId="67D2BC03" w:rsidR="00A15487" w:rsidRPr="00454801" w:rsidRDefault="00A15487" w:rsidP="00A11800">
            <w:pPr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clientAppSource</w:t>
            </w:r>
          </w:p>
        </w:tc>
        <w:tc>
          <w:tcPr>
            <w:tcW w:w="4819" w:type="dxa"/>
          </w:tcPr>
          <w:p w14:paraId="05A32326" w14:textId="458D6D73" w:rsidR="00A15487" w:rsidRPr="00454801" w:rsidRDefault="00A15487" w:rsidP="00A11800">
            <w:pPr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Clientapp’s task source will be stored and, will be used to publish task</w:t>
            </w:r>
          </w:p>
        </w:tc>
        <w:tc>
          <w:tcPr>
            <w:tcW w:w="2693" w:type="dxa"/>
          </w:tcPr>
          <w:p w14:paraId="5E881E9A" w14:textId="77777777" w:rsidR="00A15487" w:rsidRPr="00454801" w:rsidRDefault="00A15487" w:rsidP="00A11800">
            <w:pPr>
              <w:rPr>
                <w:rFonts w:asciiTheme="majorHAnsi" w:hAnsiTheme="majorHAnsi"/>
              </w:rPr>
            </w:pPr>
          </w:p>
        </w:tc>
      </w:tr>
      <w:tr w:rsidR="00A15487" w:rsidRPr="00454801" w14:paraId="1F9FD098" w14:textId="77777777" w:rsidTr="00A11800">
        <w:tc>
          <w:tcPr>
            <w:tcW w:w="2802" w:type="dxa"/>
          </w:tcPr>
          <w:p w14:paraId="7DF81925" w14:textId="5DACAADE" w:rsidR="00A15487" w:rsidRPr="00454801" w:rsidRDefault="00A15487" w:rsidP="00A11800">
            <w:pPr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taskLog</w:t>
            </w:r>
          </w:p>
        </w:tc>
        <w:tc>
          <w:tcPr>
            <w:tcW w:w="4819" w:type="dxa"/>
          </w:tcPr>
          <w:p w14:paraId="31E9A943" w14:textId="4423FB89" w:rsidR="00A15487" w:rsidRPr="00454801" w:rsidRDefault="00A15487" w:rsidP="00A11800">
            <w:pPr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taskQueue history/logging</w:t>
            </w:r>
          </w:p>
        </w:tc>
        <w:tc>
          <w:tcPr>
            <w:tcW w:w="2693" w:type="dxa"/>
          </w:tcPr>
          <w:p w14:paraId="6C0F3CE3" w14:textId="77777777" w:rsidR="00A15487" w:rsidRPr="00454801" w:rsidRDefault="00A15487" w:rsidP="00A11800">
            <w:pPr>
              <w:rPr>
                <w:rFonts w:asciiTheme="majorHAnsi" w:hAnsiTheme="majorHAnsi"/>
              </w:rPr>
            </w:pPr>
          </w:p>
        </w:tc>
      </w:tr>
      <w:tr w:rsidR="00A11800" w:rsidRPr="00454801" w14:paraId="65C9C278" w14:textId="77777777" w:rsidTr="00A11800">
        <w:tc>
          <w:tcPr>
            <w:tcW w:w="2802" w:type="dxa"/>
          </w:tcPr>
          <w:p w14:paraId="41D926B3" w14:textId="660AD4C6" w:rsidR="00A11800" w:rsidRPr="00454801" w:rsidRDefault="00A15487" w:rsidP="00A11800">
            <w:pPr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clientAppEvent</w:t>
            </w:r>
          </w:p>
        </w:tc>
        <w:tc>
          <w:tcPr>
            <w:tcW w:w="4819" w:type="dxa"/>
          </w:tcPr>
          <w:p w14:paraId="42AE747F" w14:textId="38591496" w:rsidR="00A11800" w:rsidRPr="00454801" w:rsidRDefault="00A15487" w:rsidP="00A11800">
            <w:pPr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If clientApp requires sequence pr</w:t>
            </w:r>
            <w:r w:rsidRPr="00454801">
              <w:rPr>
                <w:rFonts w:asciiTheme="majorHAnsi" w:hAnsiTheme="majorHAnsi"/>
              </w:rPr>
              <w:t>o</w:t>
            </w:r>
            <w:r w:rsidRPr="00454801">
              <w:rPr>
                <w:rFonts w:asciiTheme="majorHAnsi" w:hAnsiTheme="majorHAnsi"/>
              </w:rPr>
              <w:t>motion, for example, from text clicker to text ge</w:t>
            </w:r>
            <w:r w:rsidRPr="00454801">
              <w:rPr>
                <w:rFonts w:asciiTheme="majorHAnsi" w:hAnsiTheme="majorHAnsi"/>
              </w:rPr>
              <w:t>o</w:t>
            </w:r>
            <w:r w:rsidRPr="00454801">
              <w:rPr>
                <w:rFonts w:asciiTheme="majorHAnsi" w:hAnsiTheme="majorHAnsi"/>
              </w:rPr>
              <w:t>clicker, the rule has to be stored in the table</w:t>
            </w:r>
          </w:p>
        </w:tc>
        <w:tc>
          <w:tcPr>
            <w:tcW w:w="2693" w:type="dxa"/>
          </w:tcPr>
          <w:p w14:paraId="39B81350" w14:textId="77777777" w:rsidR="00A11800" w:rsidRPr="00454801" w:rsidRDefault="00A11800" w:rsidP="00A11800">
            <w:pPr>
              <w:rPr>
                <w:rFonts w:asciiTheme="majorHAnsi" w:hAnsiTheme="majorHAnsi"/>
              </w:rPr>
            </w:pPr>
          </w:p>
        </w:tc>
      </w:tr>
    </w:tbl>
    <w:p w14:paraId="2D62C790" w14:textId="77777777" w:rsidR="00A11800" w:rsidRPr="00454801" w:rsidRDefault="00A11800" w:rsidP="00253268">
      <w:pPr>
        <w:rPr>
          <w:rFonts w:asciiTheme="majorHAnsi" w:hAnsiTheme="majorHAnsi"/>
        </w:rPr>
      </w:pPr>
    </w:p>
    <w:p w14:paraId="7EB7002E" w14:textId="587EA59B" w:rsidR="002A7F51" w:rsidRPr="00454801" w:rsidRDefault="00081E22" w:rsidP="00760DB3">
      <w:pPr>
        <w:pStyle w:val="Heading2"/>
        <w:rPr>
          <w:rFonts w:asciiTheme="majorHAnsi" w:hAnsiTheme="majorHAnsi"/>
        </w:rPr>
      </w:pPr>
      <w:bookmarkStart w:id="32" w:name="_Toc292611626"/>
      <w:r w:rsidRPr="00454801">
        <w:rPr>
          <w:rFonts w:asciiTheme="majorHAnsi" w:hAnsiTheme="majorHAnsi"/>
        </w:rPr>
        <w:t>Application</w:t>
      </w:r>
      <w:r w:rsidR="00C929D5" w:rsidRPr="00454801">
        <w:rPr>
          <w:rFonts w:asciiTheme="majorHAnsi" w:hAnsiTheme="majorHAnsi"/>
        </w:rPr>
        <w:t xml:space="preserve"> </w:t>
      </w:r>
      <w:r w:rsidR="00881B93" w:rsidRPr="00454801">
        <w:rPr>
          <w:rFonts w:asciiTheme="majorHAnsi" w:hAnsiTheme="majorHAnsi"/>
        </w:rPr>
        <w:t>Details</w:t>
      </w:r>
      <w:bookmarkEnd w:id="32"/>
    </w:p>
    <w:p w14:paraId="6CD2E185" w14:textId="77777777" w:rsidR="00881B93" w:rsidRPr="00454801" w:rsidRDefault="00881B93" w:rsidP="00881B93">
      <w:pPr>
        <w:pStyle w:val="Heading3"/>
        <w:rPr>
          <w:rFonts w:asciiTheme="majorHAnsi" w:hAnsiTheme="majorHAnsi"/>
        </w:rPr>
      </w:pPr>
      <w:bookmarkStart w:id="33" w:name="_Toc292611627"/>
      <w:r w:rsidRPr="00454801">
        <w:rPr>
          <w:rFonts w:asciiTheme="majorHAnsi" w:hAnsiTheme="majorHAnsi"/>
        </w:rPr>
        <w:t>MM-Pybossa-Scheduler</w:t>
      </w:r>
      <w:bookmarkEnd w:id="33"/>
    </w:p>
    <w:p w14:paraId="44C20B96" w14:textId="790A4AE9" w:rsidR="00881B93" w:rsidRPr="00454801" w:rsidRDefault="00881B93" w:rsidP="00881B93">
      <w:pPr>
        <w:pStyle w:val="Heading3"/>
        <w:rPr>
          <w:rFonts w:asciiTheme="majorHAnsi" w:hAnsiTheme="majorHAnsi"/>
        </w:rPr>
      </w:pPr>
      <w:bookmarkStart w:id="34" w:name="_Toc292611628"/>
      <w:r w:rsidRPr="00454801">
        <w:rPr>
          <w:rFonts w:asciiTheme="majorHAnsi" w:hAnsiTheme="majorHAnsi"/>
        </w:rPr>
        <w:t>MM-API</w:t>
      </w:r>
      <w:bookmarkEnd w:id="34"/>
    </w:p>
    <w:p w14:paraId="63434F95" w14:textId="7D668ECA" w:rsidR="00881B93" w:rsidRPr="00454801" w:rsidRDefault="00881B93" w:rsidP="00881B93">
      <w:pPr>
        <w:pStyle w:val="Heading3"/>
        <w:rPr>
          <w:rFonts w:asciiTheme="majorHAnsi" w:hAnsiTheme="majorHAnsi"/>
        </w:rPr>
      </w:pPr>
      <w:bookmarkStart w:id="35" w:name="_Toc292611629"/>
      <w:r w:rsidRPr="00454801">
        <w:rPr>
          <w:rFonts w:asciiTheme="majorHAnsi" w:hAnsiTheme="majorHAnsi"/>
        </w:rPr>
        <w:t>MM-</w:t>
      </w:r>
      <w:r w:rsidR="00E86CDE" w:rsidRPr="00454801">
        <w:rPr>
          <w:rFonts w:asciiTheme="majorHAnsi" w:hAnsiTheme="majorHAnsi"/>
        </w:rPr>
        <w:t>Image</w:t>
      </w:r>
      <w:bookmarkEnd w:id="35"/>
    </w:p>
    <w:p w14:paraId="45E10D14" w14:textId="035E07DD" w:rsidR="00881B93" w:rsidRPr="00454801" w:rsidRDefault="00E86CDE" w:rsidP="00881B93">
      <w:pPr>
        <w:pStyle w:val="Heading3"/>
        <w:rPr>
          <w:rFonts w:asciiTheme="majorHAnsi" w:hAnsiTheme="majorHAnsi"/>
        </w:rPr>
      </w:pPr>
      <w:bookmarkStart w:id="36" w:name="_Toc292611630"/>
      <w:r w:rsidRPr="00454801">
        <w:rPr>
          <w:rFonts w:asciiTheme="majorHAnsi" w:hAnsiTheme="majorHAnsi"/>
        </w:rPr>
        <w:t>MM-GIS</w:t>
      </w:r>
      <w:bookmarkEnd w:id="36"/>
    </w:p>
    <w:p w14:paraId="028879A6" w14:textId="07B010BA" w:rsidR="00881B93" w:rsidRPr="00454801" w:rsidRDefault="00E86CDE" w:rsidP="00881B93">
      <w:pPr>
        <w:pStyle w:val="Heading3"/>
        <w:rPr>
          <w:rFonts w:asciiTheme="majorHAnsi" w:hAnsiTheme="majorHAnsi"/>
        </w:rPr>
      </w:pPr>
      <w:bookmarkStart w:id="37" w:name="_Toc292611631"/>
      <w:r w:rsidRPr="00454801">
        <w:rPr>
          <w:rFonts w:asciiTheme="majorHAnsi" w:hAnsiTheme="majorHAnsi"/>
        </w:rPr>
        <w:t>GDELT PLUGIN</w:t>
      </w:r>
      <w:bookmarkEnd w:id="37"/>
    </w:p>
    <w:p w14:paraId="2E8C7B4A" w14:textId="77777777" w:rsidR="00881B93" w:rsidRPr="00454801" w:rsidRDefault="00881B93" w:rsidP="00881B93">
      <w:pPr>
        <w:rPr>
          <w:rFonts w:asciiTheme="majorHAnsi" w:hAnsiTheme="majorHAnsi"/>
        </w:rPr>
      </w:pPr>
    </w:p>
    <w:p w14:paraId="73BA14EF" w14:textId="77777777" w:rsidR="00881B93" w:rsidRPr="00454801" w:rsidRDefault="00881B93" w:rsidP="00881B93">
      <w:pPr>
        <w:rPr>
          <w:rFonts w:asciiTheme="majorHAnsi" w:hAnsiTheme="majorHAnsi"/>
        </w:rPr>
      </w:pPr>
    </w:p>
    <w:p w14:paraId="582C754E" w14:textId="77777777" w:rsidR="00881B93" w:rsidRPr="00454801" w:rsidRDefault="00881B93" w:rsidP="00881B93">
      <w:pPr>
        <w:rPr>
          <w:rFonts w:asciiTheme="majorHAnsi" w:hAnsiTheme="majorHAnsi"/>
        </w:rPr>
      </w:pPr>
    </w:p>
    <w:p w14:paraId="2EFCBA6A" w14:textId="4322139D" w:rsidR="00D37926" w:rsidRPr="00454801" w:rsidRDefault="00045472" w:rsidP="00760DB3">
      <w:pPr>
        <w:pStyle w:val="Heading2"/>
        <w:rPr>
          <w:rFonts w:asciiTheme="majorHAnsi" w:hAnsiTheme="majorHAnsi"/>
        </w:rPr>
      </w:pPr>
      <w:bookmarkStart w:id="38" w:name="_Toc292611632"/>
      <w:r w:rsidRPr="00454801">
        <w:rPr>
          <w:rFonts w:asciiTheme="majorHAnsi" w:hAnsiTheme="majorHAnsi"/>
        </w:rPr>
        <w:t>Servers</w:t>
      </w:r>
      <w:bookmarkEnd w:id="38"/>
    </w:p>
    <w:p w14:paraId="3BC32FCD" w14:textId="68A0EBB8" w:rsidR="00D37926" w:rsidRPr="00454801" w:rsidRDefault="00045472" w:rsidP="00D37926">
      <w:pPr>
        <w:pStyle w:val="Heading3"/>
        <w:rPr>
          <w:rFonts w:asciiTheme="majorHAnsi" w:hAnsiTheme="majorHAnsi"/>
        </w:rPr>
      </w:pPr>
      <w:bookmarkStart w:id="39" w:name="_Toc292611633"/>
      <w:r w:rsidRPr="00454801">
        <w:rPr>
          <w:rFonts w:asciiTheme="majorHAnsi" w:hAnsiTheme="majorHAnsi"/>
        </w:rPr>
        <w:t>Production</w:t>
      </w:r>
      <w:bookmarkEnd w:id="39"/>
    </w:p>
    <w:p w14:paraId="1709CB81" w14:textId="05D04138" w:rsidR="00FA6714" w:rsidRPr="00454801" w:rsidRDefault="00045472" w:rsidP="00FA6714">
      <w:pPr>
        <w:pStyle w:val="Heading3"/>
        <w:rPr>
          <w:rFonts w:asciiTheme="majorHAnsi" w:hAnsiTheme="majorHAnsi"/>
        </w:rPr>
      </w:pPr>
      <w:bookmarkStart w:id="40" w:name="_Toc292611634"/>
      <w:r w:rsidRPr="00454801">
        <w:rPr>
          <w:rFonts w:asciiTheme="majorHAnsi" w:hAnsiTheme="majorHAnsi"/>
        </w:rPr>
        <w:t>QA</w:t>
      </w:r>
      <w:bookmarkEnd w:id="40"/>
    </w:p>
    <w:p w14:paraId="6076A4AB" w14:textId="5E9E8510" w:rsidR="00045472" w:rsidRPr="00454801" w:rsidRDefault="00045472" w:rsidP="00045472">
      <w:pPr>
        <w:pStyle w:val="Heading3"/>
        <w:rPr>
          <w:rFonts w:asciiTheme="majorHAnsi" w:hAnsiTheme="majorHAnsi"/>
        </w:rPr>
      </w:pPr>
      <w:bookmarkStart w:id="41" w:name="_Toc292611635"/>
      <w:r w:rsidRPr="00454801">
        <w:rPr>
          <w:rFonts w:asciiTheme="majorHAnsi" w:hAnsiTheme="majorHAnsi"/>
        </w:rPr>
        <w:t>Development</w:t>
      </w:r>
      <w:bookmarkEnd w:id="41"/>
    </w:p>
    <w:p w14:paraId="0E490807" w14:textId="1322011F" w:rsidR="00045472" w:rsidRPr="00454801" w:rsidRDefault="00045472" w:rsidP="00045472">
      <w:pPr>
        <w:pStyle w:val="Heading3"/>
        <w:rPr>
          <w:rFonts w:asciiTheme="majorHAnsi" w:hAnsiTheme="majorHAnsi"/>
        </w:rPr>
      </w:pPr>
      <w:bookmarkStart w:id="42" w:name="_Toc292611636"/>
      <w:r w:rsidRPr="00454801">
        <w:rPr>
          <w:rFonts w:asciiTheme="majorHAnsi" w:hAnsiTheme="majorHAnsi"/>
        </w:rPr>
        <w:t>Basic Configuration</w:t>
      </w:r>
      <w:bookmarkEnd w:id="42"/>
    </w:p>
    <w:p w14:paraId="43AAE612" w14:textId="77777777" w:rsidR="00045472" w:rsidRPr="00454801" w:rsidRDefault="00045472" w:rsidP="00045472">
      <w:pPr>
        <w:rPr>
          <w:rFonts w:asciiTheme="majorHAnsi" w:hAnsiTheme="majorHAnsi"/>
        </w:rPr>
      </w:pPr>
    </w:p>
    <w:p w14:paraId="644C5C1D" w14:textId="77777777" w:rsidR="00045472" w:rsidRPr="00454801" w:rsidRDefault="00045472" w:rsidP="00045472">
      <w:pPr>
        <w:rPr>
          <w:rFonts w:asciiTheme="majorHAnsi" w:hAnsiTheme="majorHAnsi"/>
        </w:rPr>
      </w:pPr>
    </w:p>
    <w:p w14:paraId="420646A0" w14:textId="77777777" w:rsidR="00045472" w:rsidRPr="00454801" w:rsidRDefault="00045472" w:rsidP="00045472">
      <w:pPr>
        <w:rPr>
          <w:rFonts w:asciiTheme="majorHAnsi" w:hAnsiTheme="majorHAnsi"/>
        </w:rPr>
      </w:pPr>
    </w:p>
    <w:p w14:paraId="42DC5936" w14:textId="7D2EA633" w:rsidR="00F42F46" w:rsidRPr="00454801" w:rsidRDefault="00F42F46" w:rsidP="00D37926">
      <w:pPr>
        <w:rPr>
          <w:rFonts w:asciiTheme="majorHAnsi" w:hAnsiTheme="majorHAnsi"/>
        </w:rPr>
      </w:pPr>
    </w:p>
    <w:p w14:paraId="07696CCD" w14:textId="1B34739B" w:rsidR="004A33AA" w:rsidRPr="00454801" w:rsidRDefault="004A33AA" w:rsidP="00D37926">
      <w:pPr>
        <w:rPr>
          <w:rFonts w:asciiTheme="majorHAnsi" w:hAnsiTheme="majorHAnsi"/>
        </w:rPr>
      </w:pPr>
    </w:p>
    <w:p w14:paraId="727FA1BA" w14:textId="77777777" w:rsidR="00D8266D" w:rsidRPr="00454801" w:rsidRDefault="00D8266D" w:rsidP="00760DB3">
      <w:pPr>
        <w:pStyle w:val="Heading2"/>
        <w:rPr>
          <w:rFonts w:asciiTheme="majorHAnsi" w:hAnsiTheme="majorHAnsi"/>
        </w:rPr>
      </w:pPr>
      <w:bookmarkStart w:id="43" w:name="_Toc292611637"/>
      <w:r w:rsidRPr="00454801">
        <w:rPr>
          <w:rFonts w:asciiTheme="majorHAnsi" w:hAnsiTheme="majorHAnsi"/>
        </w:rPr>
        <w:t>Non-functional</w:t>
      </w:r>
      <w:bookmarkEnd w:id="43"/>
    </w:p>
    <w:p w14:paraId="256C51AF" w14:textId="77777777" w:rsidR="00DB7245" w:rsidRPr="00454801" w:rsidRDefault="00DB7245" w:rsidP="00760DB3">
      <w:pPr>
        <w:pStyle w:val="Heading3"/>
        <w:rPr>
          <w:rFonts w:asciiTheme="majorHAnsi" w:hAnsiTheme="majorHAnsi"/>
        </w:rPr>
      </w:pPr>
      <w:bookmarkStart w:id="44" w:name="_Toc292611638"/>
      <w:r w:rsidRPr="00454801">
        <w:rPr>
          <w:rFonts w:asciiTheme="majorHAnsi" w:hAnsiTheme="majorHAnsi"/>
        </w:rPr>
        <w:t>Security</w:t>
      </w:r>
      <w:bookmarkEnd w:id="44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956"/>
        <w:gridCol w:w="990"/>
        <w:gridCol w:w="630"/>
      </w:tblGrid>
      <w:tr w:rsidR="000D5534" w:rsidRPr="00454801" w14:paraId="16E56987" w14:textId="77777777" w:rsidTr="000D5534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867CD1" w14:textId="77777777" w:rsidR="000D5534" w:rsidRPr="00454801" w:rsidRDefault="000D5534" w:rsidP="00793B0B">
            <w:pPr>
              <w:pStyle w:val="CellBase"/>
              <w:rPr>
                <w:rFonts w:asciiTheme="majorHAnsi" w:hAnsiTheme="majorHAnsi"/>
                <w:b/>
                <w:sz w:val="18"/>
              </w:rPr>
            </w:pPr>
            <w:r w:rsidRPr="00454801">
              <w:rPr>
                <w:rFonts w:asciiTheme="majorHAnsi" w:hAnsiTheme="majorHAnsi"/>
                <w:b/>
                <w:sz w:val="18"/>
              </w:rPr>
              <w:t>ID</w:t>
            </w:r>
          </w:p>
        </w:tc>
        <w:tc>
          <w:tcPr>
            <w:tcW w:w="6956" w:type="dxa"/>
            <w:tcBorders>
              <w:left w:val="single" w:sz="4" w:space="0" w:color="auto"/>
            </w:tcBorders>
            <w:shd w:val="clear" w:color="auto" w:fill="D9D9D9"/>
          </w:tcPr>
          <w:p w14:paraId="0D6F3A64" w14:textId="77777777" w:rsidR="000D5534" w:rsidRPr="00454801" w:rsidRDefault="000D5534" w:rsidP="00793B0B">
            <w:pPr>
              <w:pStyle w:val="CellBase"/>
              <w:rPr>
                <w:rFonts w:asciiTheme="majorHAnsi" w:hAnsiTheme="majorHAnsi"/>
                <w:b/>
                <w:sz w:val="18"/>
                <w:szCs w:val="18"/>
              </w:rPr>
            </w:pPr>
            <w:r w:rsidRPr="00454801">
              <w:rPr>
                <w:rFonts w:asciiTheme="majorHAnsi" w:hAnsiTheme="majorHAnsi"/>
                <w:b/>
                <w:sz w:val="18"/>
                <w:szCs w:val="18"/>
              </w:rPr>
              <w:t>Requirement</w:t>
            </w:r>
          </w:p>
        </w:tc>
        <w:tc>
          <w:tcPr>
            <w:tcW w:w="990" w:type="dxa"/>
            <w:shd w:val="clear" w:color="auto" w:fill="D9D9D9"/>
          </w:tcPr>
          <w:p w14:paraId="7F1FC758" w14:textId="77777777" w:rsidR="000D5534" w:rsidRPr="00454801" w:rsidRDefault="000D5534" w:rsidP="00793B0B">
            <w:pPr>
              <w:pStyle w:val="CellBase"/>
              <w:rPr>
                <w:rFonts w:asciiTheme="majorHAnsi" w:hAnsiTheme="majorHAnsi"/>
                <w:b/>
                <w:sz w:val="18"/>
                <w:szCs w:val="18"/>
              </w:rPr>
            </w:pPr>
            <w:r w:rsidRPr="00454801">
              <w:rPr>
                <w:rFonts w:asciiTheme="majorHAnsi" w:hAnsiTheme="majorHAnsi"/>
                <w:b/>
                <w:sz w:val="18"/>
                <w:szCs w:val="18"/>
              </w:rPr>
              <w:t>Source</w:t>
            </w:r>
          </w:p>
        </w:tc>
        <w:tc>
          <w:tcPr>
            <w:tcW w:w="630" w:type="dxa"/>
            <w:shd w:val="clear" w:color="auto" w:fill="D9D9D9"/>
          </w:tcPr>
          <w:p w14:paraId="012F83F1" w14:textId="77777777" w:rsidR="000D5534" w:rsidRPr="00454801" w:rsidRDefault="000D5534" w:rsidP="00793B0B">
            <w:pPr>
              <w:pStyle w:val="CellBase"/>
              <w:rPr>
                <w:rFonts w:asciiTheme="majorHAnsi" w:hAnsiTheme="majorHAnsi"/>
                <w:b/>
                <w:sz w:val="18"/>
                <w:szCs w:val="18"/>
              </w:rPr>
            </w:pPr>
            <w:r w:rsidRPr="00454801">
              <w:rPr>
                <w:rFonts w:asciiTheme="majorHAnsi" w:hAnsiTheme="majorHAnsi"/>
                <w:b/>
                <w:sz w:val="18"/>
                <w:szCs w:val="18"/>
              </w:rPr>
              <w:t>Cat</w:t>
            </w:r>
          </w:p>
        </w:tc>
      </w:tr>
      <w:tr w:rsidR="000D5534" w:rsidRPr="00454801" w14:paraId="0B8D5794" w14:textId="77777777" w:rsidTr="00784CB4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A0E23A0" w14:textId="77777777" w:rsidR="000D5534" w:rsidRPr="00454801" w:rsidRDefault="004D76F2" w:rsidP="00793B0B">
            <w:pPr>
              <w:pStyle w:val="CellBase"/>
              <w:rPr>
                <w:rFonts w:asciiTheme="majorHAnsi" w:hAnsiTheme="majorHAnsi"/>
                <w:bCs/>
              </w:rPr>
            </w:pPr>
            <w:r w:rsidRPr="00454801">
              <w:rPr>
                <w:rFonts w:asciiTheme="majorHAnsi" w:hAnsiTheme="majorHAnsi"/>
                <w:bCs/>
              </w:rPr>
              <w:t>.1</w:t>
            </w:r>
          </w:p>
        </w:tc>
        <w:tc>
          <w:tcPr>
            <w:tcW w:w="6956" w:type="dxa"/>
          </w:tcPr>
          <w:p w14:paraId="0B79B6B0" w14:textId="0A4E5A8E" w:rsidR="000D5534" w:rsidRPr="00454801" w:rsidRDefault="000D5534" w:rsidP="00793B0B">
            <w:pPr>
              <w:pStyle w:val="CellBase"/>
              <w:rPr>
                <w:rFonts w:asciiTheme="majorHAnsi" w:hAnsiTheme="majorHAnsi"/>
                <w:i/>
                <w:color w:val="FF0000"/>
              </w:rPr>
            </w:pPr>
          </w:p>
        </w:tc>
        <w:tc>
          <w:tcPr>
            <w:tcW w:w="990" w:type="dxa"/>
          </w:tcPr>
          <w:p w14:paraId="57623C0D" w14:textId="77777777" w:rsidR="000D5534" w:rsidRPr="00454801" w:rsidRDefault="000D5534" w:rsidP="00793B0B">
            <w:pPr>
              <w:pStyle w:val="CellBase"/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6EA6AED0" w14:textId="77777777" w:rsidR="000D5534" w:rsidRPr="00454801" w:rsidRDefault="000D5534" w:rsidP="00793B0B">
            <w:pPr>
              <w:pStyle w:val="CellBase"/>
              <w:rPr>
                <w:rFonts w:asciiTheme="majorHAnsi" w:hAnsiTheme="majorHAnsi"/>
              </w:rPr>
            </w:pPr>
          </w:p>
        </w:tc>
      </w:tr>
    </w:tbl>
    <w:p w14:paraId="48657F8A" w14:textId="77777777" w:rsidR="00DC407E" w:rsidRPr="00454801" w:rsidRDefault="00DC407E" w:rsidP="00DC407E">
      <w:pPr>
        <w:pStyle w:val="Heading3"/>
        <w:rPr>
          <w:rFonts w:asciiTheme="majorHAnsi" w:hAnsiTheme="majorHAnsi"/>
        </w:rPr>
      </w:pPr>
      <w:bookmarkStart w:id="45" w:name="_Toc292611639"/>
      <w:r w:rsidRPr="00454801">
        <w:rPr>
          <w:rFonts w:asciiTheme="majorHAnsi" w:hAnsiTheme="majorHAnsi"/>
        </w:rPr>
        <w:t>Testing</w:t>
      </w:r>
      <w:bookmarkEnd w:id="45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956"/>
        <w:gridCol w:w="990"/>
        <w:gridCol w:w="630"/>
      </w:tblGrid>
      <w:tr w:rsidR="00DC407E" w:rsidRPr="00454801" w14:paraId="7A8E4C0B" w14:textId="77777777" w:rsidTr="006464D7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DAA280" w14:textId="77777777" w:rsidR="00DC407E" w:rsidRPr="00454801" w:rsidRDefault="00DC407E" w:rsidP="006464D7">
            <w:pPr>
              <w:pStyle w:val="CellBase"/>
              <w:rPr>
                <w:rFonts w:asciiTheme="majorHAnsi" w:hAnsiTheme="majorHAnsi"/>
                <w:b/>
                <w:sz w:val="18"/>
              </w:rPr>
            </w:pPr>
            <w:r w:rsidRPr="00454801">
              <w:rPr>
                <w:rFonts w:asciiTheme="majorHAnsi" w:hAnsiTheme="majorHAnsi"/>
                <w:b/>
                <w:sz w:val="18"/>
              </w:rPr>
              <w:t>ID</w:t>
            </w:r>
          </w:p>
        </w:tc>
        <w:tc>
          <w:tcPr>
            <w:tcW w:w="6956" w:type="dxa"/>
            <w:tcBorders>
              <w:left w:val="single" w:sz="4" w:space="0" w:color="auto"/>
            </w:tcBorders>
            <w:shd w:val="clear" w:color="auto" w:fill="D9D9D9"/>
          </w:tcPr>
          <w:p w14:paraId="769912BD" w14:textId="77777777" w:rsidR="00DC407E" w:rsidRPr="00454801" w:rsidRDefault="00DC407E" w:rsidP="006464D7">
            <w:pPr>
              <w:pStyle w:val="CellBase"/>
              <w:rPr>
                <w:rFonts w:asciiTheme="majorHAnsi" w:hAnsiTheme="majorHAnsi"/>
                <w:b/>
                <w:sz w:val="18"/>
                <w:szCs w:val="18"/>
              </w:rPr>
            </w:pPr>
            <w:r w:rsidRPr="00454801">
              <w:rPr>
                <w:rFonts w:asciiTheme="majorHAnsi" w:hAnsiTheme="majorHAnsi"/>
                <w:b/>
                <w:sz w:val="18"/>
                <w:szCs w:val="18"/>
              </w:rPr>
              <w:t>Requirement</w:t>
            </w:r>
          </w:p>
        </w:tc>
        <w:tc>
          <w:tcPr>
            <w:tcW w:w="990" w:type="dxa"/>
            <w:shd w:val="clear" w:color="auto" w:fill="D9D9D9"/>
          </w:tcPr>
          <w:p w14:paraId="6970E1CE" w14:textId="77777777" w:rsidR="00DC407E" w:rsidRPr="00454801" w:rsidRDefault="00DC407E" w:rsidP="006464D7">
            <w:pPr>
              <w:pStyle w:val="CellBase"/>
              <w:rPr>
                <w:rFonts w:asciiTheme="majorHAnsi" w:hAnsiTheme="majorHAnsi"/>
                <w:b/>
                <w:sz w:val="18"/>
                <w:szCs w:val="18"/>
              </w:rPr>
            </w:pPr>
            <w:r w:rsidRPr="00454801">
              <w:rPr>
                <w:rFonts w:asciiTheme="majorHAnsi" w:hAnsiTheme="majorHAnsi"/>
                <w:b/>
                <w:sz w:val="18"/>
                <w:szCs w:val="18"/>
              </w:rPr>
              <w:t>Source</w:t>
            </w:r>
          </w:p>
        </w:tc>
        <w:tc>
          <w:tcPr>
            <w:tcW w:w="630" w:type="dxa"/>
            <w:shd w:val="clear" w:color="auto" w:fill="D9D9D9"/>
          </w:tcPr>
          <w:p w14:paraId="2A939380" w14:textId="77777777" w:rsidR="00DC407E" w:rsidRPr="00454801" w:rsidRDefault="00DC407E" w:rsidP="006464D7">
            <w:pPr>
              <w:pStyle w:val="CellBase"/>
              <w:rPr>
                <w:rFonts w:asciiTheme="majorHAnsi" w:hAnsiTheme="majorHAnsi"/>
                <w:b/>
                <w:sz w:val="18"/>
                <w:szCs w:val="18"/>
              </w:rPr>
            </w:pPr>
            <w:r w:rsidRPr="00454801">
              <w:rPr>
                <w:rFonts w:asciiTheme="majorHAnsi" w:hAnsiTheme="majorHAnsi"/>
                <w:b/>
                <w:sz w:val="18"/>
                <w:szCs w:val="18"/>
              </w:rPr>
              <w:t>Cat</w:t>
            </w:r>
          </w:p>
        </w:tc>
      </w:tr>
      <w:tr w:rsidR="00DC407E" w:rsidRPr="00454801" w14:paraId="004623D2" w14:textId="77777777" w:rsidTr="006464D7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0084B31" w14:textId="77777777" w:rsidR="00DC407E" w:rsidRPr="00454801" w:rsidRDefault="00DC407E" w:rsidP="006464D7">
            <w:pPr>
              <w:pStyle w:val="CellBase"/>
              <w:rPr>
                <w:rFonts w:asciiTheme="majorHAnsi" w:hAnsiTheme="majorHAnsi"/>
                <w:bCs/>
              </w:rPr>
            </w:pPr>
            <w:r w:rsidRPr="00454801">
              <w:rPr>
                <w:rFonts w:asciiTheme="majorHAnsi" w:hAnsiTheme="majorHAnsi"/>
                <w:bCs/>
              </w:rPr>
              <w:t>.1</w:t>
            </w:r>
          </w:p>
        </w:tc>
        <w:tc>
          <w:tcPr>
            <w:tcW w:w="6956" w:type="dxa"/>
          </w:tcPr>
          <w:p w14:paraId="193960C2" w14:textId="77777777" w:rsidR="00DC407E" w:rsidRPr="00454801" w:rsidRDefault="00DC407E" w:rsidP="00DC407E">
            <w:pPr>
              <w:pStyle w:val="CellBase"/>
              <w:rPr>
                <w:rFonts w:asciiTheme="majorHAnsi" w:hAnsiTheme="majorHAnsi"/>
              </w:rPr>
            </w:pPr>
          </w:p>
        </w:tc>
        <w:tc>
          <w:tcPr>
            <w:tcW w:w="990" w:type="dxa"/>
          </w:tcPr>
          <w:p w14:paraId="4941B0AB" w14:textId="77777777" w:rsidR="00DC407E" w:rsidRPr="00454801" w:rsidRDefault="00DC407E" w:rsidP="006464D7">
            <w:pPr>
              <w:pStyle w:val="CellBase"/>
              <w:rPr>
                <w:rFonts w:asciiTheme="majorHAnsi" w:hAnsiTheme="majorHAnsi"/>
              </w:rPr>
            </w:pPr>
          </w:p>
        </w:tc>
        <w:tc>
          <w:tcPr>
            <w:tcW w:w="630" w:type="dxa"/>
          </w:tcPr>
          <w:p w14:paraId="782360D1" w14:textId="77777777" w:rsidR="00DC407E" w:rsidRPr="00454801" w:rsidRDefault="00DC407E" w:rsidP="006464D7">
            <w:pPr>
              <w:pStyle w:val="CellBase"/>
              <w:rPr>
                <w:rFonts w:asciiTheme="majorHAnsi" w:hAnsiTheme="majorHAnsi"/>
              </w:rPr>
            </w:pPr>
          </w:p>
        </w:tc>
      </w:tr>
    </w:tbl>
    <w:p w14:paraId="1DD8E65D" w14:textId="77777777" w:rsidR="008A1BB0" w:rsidRPr="00454801" w:rsidRDefault="008A1BB0" w:rsidP="00DC407E">
      <w:pPr>
        <w:pStyle w:val="Heading1"/>
        <w:numPr>
          <w:ilvl w:val="0"/>
          <w:numId w:val="0"/>
        </w:numPr>
        <w:rPr>
          <w:rFonts w:asciiTheme="majorHAnsi" w:hAnsiTheme="majorHAnsi"/>
        </w:rPr>
      </w:pPr>
      <w:bookmarkStart w:id="46" w:name="_Toc292611640"/>
      <w:r w:rsidRPr="00454801">
        <w:rPr>
          <w:rFonts w:asciiTheme="majorHAnsi" w:hAnsiTheme="majorHAnsi"/>
        </w:rPr>
        <w:t>Issues/Questions</w:t>
      </w:r>
      <w:bookmarkEnd w:id="46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5816"/>
        <w:gridCol w:w="2610"/>
      </w:tblGrid>
      <w:tr w:rsidR="009B198C" w:rsidRPr="00454801" w14:paraId="4F1A196F" w14:textId="77777777" w:rsidTr="003853CA">
        <w:trPr>
          <w:tblHeader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50A44AC" w14:textId="77777777" w:rsidR="009B198C" w:rsidRPr="00454801" w:rsidRDefault="009B198C" w:rsidP="00A90E28">
            <w:pPr>
              <w:pStyle w:val="CellBase"/>
              <w:jc w:val="center"/>
              <w:rPr>
                <w:rFonts w:asciiTheme="majorHAnsi" w:hAnsiTheme="majorHAnsi"/>
                <w:b/>
              </w:rPr>
            </w:pPr>
            <w:r w:rsidRPr="00454801">
              <w:rPr>
                <w:rFonts w:asciiTheme="majorHAnsi" w:hAnsiTheme="majorHAnsi"/>
                <w:b/>
              </w:rPr>
              <w:t>Issue #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5F935E8" w14:textId="77777777" w:rsidR="009B198C" w:rsidRPr="00454801" w:rsidRDefault="009B198C" w:rsidP="00A90E28">
            <w:pPr>
              <w:pStyle w:val="CellBase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454801">
              <w:rPr>
                <w:rFonts w:asciiTheme="majorHAnsi" w:hAnsiTheme="majorHAnsi"/>
                <w:b/>
              </w:rPr>
              <w:t>Issue/Resolution Description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495BA55" w14:textId="77777777" w:rsidR="009B198C" w:rsidRPr="00454801" w:rsidRDefault="009B198C" w:rsidP="00A90E28">
            <w:pPr>
              <w:pStyle w:val="CellBase"/>
              <w:jc w:val="center"/>
              <w:rPr>
                <w:rFonts w:asciiTheme="majorHAnsi" w:hAnsiTheme="majorHAnsi"/>
                <w:b/>
              </w:rPr>
            </w:pPr>
            <w:r w:rsidRPr="00454801">
              <w:rPr>
                <w:rFonts w:asciiTheme="majorHAnsi" w:hAnsiTheme="majorHAnsi"/>
                <w:b/>
              </w:rPr>
              <w:t>Date/Status</w:t>
            </w:r>
          </w:p>
        </w:tc>
      </w:tr>
      <w:tr w:rsidR="009B198C" w:rsidRPr="00454801" w14:paraId="25E5F5A5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74E86E6" w14:textId="77777777" w:rsidR="009B198C" w:rsidRPr="00454801" w:rsidRDefault="009B198C" w:rsidP="00F41219">
            <w:pPr>
              <w:pStyle w:val="CellBase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5A99FBA5" w14:textId="5C1FFAB3" w:rsidR="00C538AA" w:rsidRPr="00454801" w:rsidRDefault="00C538AA" w:rsidP="00876E76">
            <w:pPr>
              <w:pStyle w:val="CellBase"/>
              <w:rPr>
                <w:rFonts w:asciiTheme="majorHAnsi" w:hAnsiTheme="majorHAnsi"/>
              </w:rPr>
            </w:pPr>
          </w:p>
        </w:tc>
        <w:tc>
          <w:tcPr>
            <w:tcW w:w="2610" w:type="dxa"/>
          </w:tcPr>
          <w:p w14:paraId="6057DDD4" w14:textId="51E19412" w:rsidR="00784CB4" w:rsidRPr="00454801" w:rsidRDefault="00784CB4" w:rsidP="00F56DF8">
            <w:pPr>
              <w:pStyle w:val="CellBase"/>
              <w:rPr>
                <w:rFonts w:asciiTheme="majorHAnsi" w:hAnsiTheme="majorHAnsi"/>
              </w:rPr>
            </w:pPr>
          </w:p>
        </w:tc>
      </w:tr>
      <w:tr w:rsidR="009D795A" w:rsidRPr="00454801" w14:paraId="0844FDF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020D7670" w14:textId="77777777" w:rsidR="009D795A" w:rsidRPr="00454801" w:rsidRDefault="009D795A" w:rsidP="00F41219">
            <w:pPr>
              <w:pStyle w:val="CellBase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6D288030" w14:textId="77777777" w:rsidR="00784CB4" w:rsidRPr="00454801" w:rsidRDefault="00784CB4" w:rsidP="00C33547">
            <w:pPr>
              <w:pStyle w:val="CellBase"/>
              <w:rPr>
                <w:rFonts w:asciiTheme="majorHAnsi" w:hAnsiTheme="majorHAnsi"/>
                <w:i/>
              </w:rPr>
            </w:pPr>
          </w:p>
        </w:tc>
        <w:tc>
          <w:tcPr>
            <w:tcW w:w="2610" w:type="dxa"/>
          </w:tcPr>
          <w:p w14:paraId="45CA9864" w14:textId="55FA57B8" w:rsidR="009D795A" w:rsidRPr="00454801" w:rsidRDefault="009D795A" w:rsidP="00F56DF8">
            <w:pPr>
              <w:pStyle w:val="CellBase"/>
              <w:rPr>
                <w:rFonts w:asciiTheme="majorHAnsi" w:hAnsiTheme="majorHAnsi"/>
              </w:rPr>
            </w:pPr>
          </w:p>
        </w:tc>
      </w:tr>
      <w:tr w:rsidR="009D795A" w:rsidRPr="00454801" w14:paraId="74927519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9D0753A" w14:textId="7422B551" w:rsidR="009D795A" w:rsidRPr="00454801" w:rsidRDefault="009D795A" w:rsidP="00F41219">
            <w:pPr>
              <w:pStyle w:val="CellBase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2D2E1341" w14:textId="77777777" w:rsidR="009D795A" w:rsidRPr="00454801" w:rsidRDefault="009D795A" w:rsidP="00F56DF8">
            <w:pPr>
              <w:pStyle w:val="CellBase"/>
              <w:rPr>
                <w:rFonts w:asciiTheme="majorHAnsi" w:hAnsiTheme="majorHAnsi"/>
              </w:rPr>
            </w:pPr>
          </w:p>
        </w:tc>
        <w:tc>
          <w:tcPr>
            <w:tcW w:w="2610" w:type="dxa"/>
          </w:tcPr>
          <w:p w14:paraId="5BA56EA4" w14:textId="77777777" w:rsidR="009D795A" w:rsidRPr="00454801" w:rsidRDefault="009D795A" w:rsidP="00F56DF8">
            <w:pPr>
              <w:pStyle w:val="CellBase"/>
              <w:rPr>
                <w:rFonts w:asciiTheme="majorHAnsi" w:hAnsiTheme="majorHAnsi"/>
              </w:rPr>
            </w:pPr>
          </w:p>
        </w:tc>
      </w:tr>
      <w:tr w:rsidR="009D795A" w:rsidRPr="00454801" w14:paraId="558AE4EB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1A33306" w14:textId="77777777" w:rsidR="009D795A" w:rsidRPr="00454801" w:rsidRDefault="009D795A" w:rsidP="00F41219">
            <w:pPr>
              <w:pStyle w:val="CellBase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5CE9393B" w14:textId="77777777" w:rsidR="007B2560" w:rsidRPr="00454801" w:rsidRDefault="007B2560" w:rsidP="00F56DF8">
            <w:pPr>
              <w:pStyle w:val="CellBase"/>
              <w:rPr>
                <w:rFonts w:asciiTheme="majorHAnsi" w:hAnsiTheme="majorHAnsi"/>
              </w:rPr>
            </w:pPr>
          </w:p>
        </w:tc>
        <w:tc>
          <w:tcPr>
            <w:tcW w:w="2610" w:type="dxa"/>
          </w:tcPr>
          <w:p w14:paraId="7A457448" w14:textId="77777777" w:rsidR="001B1306" w:rsidRPr="00454801" w:rsidRDefault="001B1306" w:rsidP="00F56DF8">
            <w:pPr>
              <w:pStyle w:val="CellBase"/>
              <w:rPr>
                <w:rFonts w:asciiTheme="majorHAnsi" w:hAnsiTheme="majorHAnsi"/>
              </w:rPr>
            </w:pPr>
          </w:p>
        </w:tc>
      </w:tr>
      <w:tr w:rsidR="00784CB4" w:rsidRPr="00454801" w14:paraId="364A3B98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4C7CE177" w14:textId="77777777" w:rsidR="00784CB4" w:rsidRPr="00454801" w:rsidRDefault="00784CB4" w:rsidP="00F41219">
            <w:pPr>
              <w:pStyle w:val="CellBase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6DE260C1" w14:textId="77777777" w:rsidR="00DC407E" w:rsidRPr="00454801" w:rsidRDefault="00DC407E" w:rsidP="00F56DF8">
            <w:pPr>
              <w:pStyle w:val="CellBase"/>
              <w:rPr>
                <w:rFonts w:asciiTheme="majorHAnsi" w:hAnsiTheme="majorHAnsi"/>
              </w:rPr>
            </w:pPr>
          </w:p>
        </w:tc>
        <w:tc>
          <w:tcPr>
            <w:tcW w:w="2610" w:type="dxa"/>
          </w:tcPr>
          <w:p w14:paraId="20A6B3BE" w14:textId="77777777" w:rsidR="00D76112" w:rsidRPr="00454801" w:rsidRDefault="00D76112" w:rsidP="00F56DF8">
            <w:pPr>
              <w:pStyle w:val="CellBase"/>
              <w:rPr>
                <w:rFonts w:asciiTheme="majorHAnsi" w:hAnsiTheme="majorHAnsi"/>
              </w:rPr>
            </w:pPr>
          </w:p>
        </w:tc>
      </w:tr>
      <w:tr w:rsidR="00417BDA" w:rsidRPr="00454801" w14:paraId="497BB60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8DCF934" w14:textId="77777777" w:rsidR="00417BDA" w:rsidRPr="00454801" w:rsidRDefault="00417BDA" w:rsidP="00F41219">
            <w:pPr>
              <w:pStyle w:val="CellBase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30512891" w14:textId="77777777" w:rsidR="00417BDA" w:rsidRPr="00454801" w:rsidRDefault="00417BDA" w:rsidP="00F56DF8">
            <w:pPr>
              <w:pStyle w:val="CellBase"/>
              <w:rPr>
                <w:rFonts w:asciiTheme="majorHAnsi" w:hAnsiTheme="majorHAnsi"/>
              </w:rPr>
            </w:pPr>
          </w:p>
        </w:tc>
        <w:tc>
          <w:tcPr>
            <w:tcW w:w="2610" w:type="dxa"/>
          </w:tcPr>
          <w:p w14:paraId="348E1300" w14:textId="77777777" w:rsidR="00417BDA" w:rsidRPr="00454801" w:rsidRDefault="00417BDA" w:rsidP="00F56DF8">
            <w:pPr>
              <w:pStyle w:val="CellBase"/>
              <w:rPr>
                <w:rFonts w:asciiTheme="majorHAnsi" w:hAnsiTheme="majorHAnsi"/>
                <w:b/>
              </w:rPr>
            </w:pPr>
          </w:p>
        </w:tc>
      </w:tr>
      <w:tr w:rsidR="004C1F6E" w:rsidRPr="00454801" w14:paraId="5CDA1A17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2A03DC67" w14:textId="77777777" w:rsidR="004C1F6E" w:rsidRPr="00454801" w:rsidRDefault="004C1F6E" w:rsidP="00F41219">
            <w:pPr>
              <w:pStyle w:val="CellBase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</w:p>
        </w:tc>
        <w:tc>
          <w:tcPr>
            <w:tcW w:w="0" w:type="auto"/>
          </w:tcPr>
          <w:p w14:paraId="712B206D" w14:textId="77777777" w:rsidR="004C1F6E" w:rsidRPr="00454801" w:rsidRDefault="004C1F6E" w:rsidP="00F56DF8">
            <w:pPr>
              <w:pStyle w:val="CellBase"/>
              <w:rPr>
                <w:rFonts w:asciiTheme="majorHAnsi" w:hAnsiTheme="majorHAnsi"/>
                <w:i/>
              </w:rPr>
            </w:pPr>
          </w:p>
        </w:tc>
        <w:tc>
          <w:tcPr>
            <w:tcW w:w="2610" w:type="dxa"/>
          </w:tcPr>
          <w:p w14:paraId="1E87DA9A" w14:textId="77777777" w:rsidR="004C1F6E" w:rsidRPr="00454801" w:rsidRDefault="004C1F6E" w:rsidP="00F56DF8">
            <w:pPr>
              <w:pStyle w:val="CellBase"/>
              <w:rPr>
                <w:rFonts w:asciiTheme="majorHAnsi" w:hAnsiTheme="majorHAnsi"/>
                <w:b/>
              </w:rPr>
            </w:pPr>
          </w:p>
        </w:tc>
      </w:tr>
    </w:tbl>
    <w:p w14:paraId="3627BD85" w14:textId="77777777" w:rsidR="005E312B" w:rsidRPr="00454801" w:rsidRDefault="00CE12F3" w:rsidP="00760DB3">
      <w:pPr>
        <w:pStyle w:val="Heading1"/>
        <w:rPr>
          <w:rFonts w:asciiTheme="majorHAnsi" w:hAnsiTheme="majorHAnsi"/>
        </w:rPr>
      </w:pPr>
      <w:bookmarkStart w:id="47" w:name="_Toc292611641"/>
      <w:r w:rsidRPr="00454801">
        <w:rPr>
          <w:rFonts w:asciiTheme="majorHAnsi" w:hAnsiTheme="majorHAnsi"/>
        </w:rPr>
        <w:t>R</w:t>
      </w:r>
      <w:r w:rsidR="005E312B" w:rsidRPr="00454801">
        <w:rPr>
          <w:rFonts w:asciiTheme="majorHAnsi" w:hAnsiTheme="majorHAnsi"/>
        </w:rPr>
        <w:t>evision History</w:t>
      </w:r>
      <w:bookmarkEnd w:id="47"/>
    </w:p>
    <w:p w14:paraId="2D9E7700" w14:textId="4F915B14" w:rsidR="005E312B" w:rsidRPr="00454801" w:rsidRDefault="005E312B" w:rsidP="00894838">
      <w:pPr>
        <w:pStyle w:val="BodyText"/>
        <w:rPr>
          <w:rFonts w:asciiTheme="majorHAnsi" w:hAnsiTheme="majorHAnsi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2"/>
        <w:gridCol w:w="7776"/>
      </w:tblGrid>
      <w:tr w:rsidR="005E312B" w:rsidRPr="00454801" w14:paraId="27E52133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8131E" w14:textId="77777777" w:rsidR="005E312B" w:rsidRPr="00454801" w:rsidRDefault="005E312B" w:rsidP="005257A4">
            <w:pPr>
              <w:pStyle w:val="CellBase"/>
              <w:rPr>
                <w:rFonts w:asciiTheme="majorHAnsi" w:hAnsiTheme="majorHAnsi"/>
                <w:b/>
              </w:rPr>
            </w:pPr>
            <w:r w:rsidRPr="00454801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6F1230C0" w14:textId="77777777" w:rsidR="005E312B" w:rsidRPr="00454801" w:rsidRDefault="005E312B" w:rsidP="005257A4">
            <w:pPr>
              <w:pStyle w:val="CellBase"/>
              <w:rPr>
                <w:rFonts w:asciiTheme="majorHAnsi" w:hAnsiTheme="majorHAnsi"/>
                <w:b/>
              </w:rPr>
            </w:pPr>
            <w:r w:rsidRPr="00454801">
              <w:rPr>
                <w:rFonts w:asciiTheme="majorHAnsi" w:hAnsiTheme="majorHAnsi"/>
                <w:b/>
              </w:rPr>
              <w:t>Change Description</w:t>
            </w:r>
          </w:p>
        </w:tc>
      </w:tr>
      <w:tr w:rsidR="004F6826" w:rsidRPr="00454801" w14:paraId="7596C12C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5F06485" w14:textId="77777777" w:rsidR="004F6826" w:rsidRPr="00454801" w:rsidRDefault="004F6826" w:rsidP="005257A4">
            <w:pPr>
              <w:pStyle w:val="CellBase"/>
              <w:rPr>
                <w:rFonts w:asciiTheme="majorHAnsi" w:hAnsiTheme="majorHAnsi"/>
                <w:bCs/>
              </w:rPr>
            </w:pPr>
          </w:p>
        </w:tc>
        <w:tc>
          <w:tcPr>
            <w:tcW w:w="7776" w:type="dxa"/>
          </w:tcPr>
          <w:p w14:paraId="524D2BD1" w14:textId="19F1F738" w:rsidR="004F6826" w:rsidRPr="00454801" w:rsidRDefault="004F6826" w:rsidP="005257A4">
            <w:pPr>
              <w:pStyle w:val="CellBase"/>
              <w:rPr>
                <w:rFonts w:asciiTheme="majorHAnsi" w:hAnsiTheme="majorHAnsi"/>
              </w:rPr>
            </w:pPr>
            <w:r w:rsidRPr="00454801">
              <w:rPr>
                <w:rFonts w:asciiTheme="majorHAnsi" w:hAnsiTheme="majorHAnsi"/>
              </w:rPr>
              <w:t>Initial draft.</w:t>
            </w:r>
          </w:p>
        </w:tc>
      </w:tr>
      <w:tr w:rsidR="004F6826" w:rsidRPr="00454801" w14:paraId="00AC9628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45ED95C" w14:textId="02F24F6D" w:rsidR="004F6826" w:rsidRPr="00454801" w:rsidRDefault="004F6826" w:rsidP="005257A4">
            <w:pPr>
              <w:pStyle w:val="CellBase"/>
              <w:rPr>
                <w:rFonts w:asciiTheme="majorHAnsi" w:hAnsiTheme="majorHAnsi"/>
                <w:bCs/>
              </w:rPr>
            </w:pPr>
          </w:p>
        </w:tc>
        <w:tc>
          <w:tcPr>
            <w:tcW w:w="7776" w:type="dxa"/>
          </w:tcPr>
          <w:p w14:paraId="05C5647C" w14:textId="24DDBCF9" w:rsidR="004F6826" w:rsidRPr="00454801" w:rsidRDefault="004F6826" w:rsidP="005257A4">
            <w:pPr>
              <w:pStyle w:val="CellBase"/>
              <w:rPr>
                <w:rFonts w:asciiTheme="majorHAnsi" w:hAnsiTheme="majorHAnsi"/>
              </w:rPr>
            </w:pPr>
          </w:p>
        </w:tc>
      </w:tr>
      <w:tr w:rsidR="004F6826" w:rsidRPr="00454801" w14:paraId="2237D75F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E578FD6" w14:textId="69A77506" w:rsidR="004F6826" w:rsidRPr="00454801" w:rsidRDefault="004F6826" w:rsidP="005257A4">
            <w:pPr>
              <w:pStyle w:val="CellBase"/>
              <w:rPr>
                <w:rFonts w:asciiTheme="majorHAnsi" w:hAnsiTheme="majorHAnsi"/>
                <w:bCs/>
              </w:rPr>
            </w:pPr>
          </w:p>
        </w:tc>
        <w:tc>
          <w:tcPr>
            <w:tcW w:w="7776" w:type="dxa"/>
          </w:tcPr>
          <w:p w14:paraId="3035FD01" w14:textId="58414C7B" w:rsidR="004F6826" w:rsidRPr="00454801" w:rsidRDefault="004F6826" w:rsidP="005257A4">
            <w:pPr>
              <w:pStyle w:val="CellBase"/>
              <w:rPr>
                <w:rFonts w:asciiTheme="majorHAnsi" w:hAnsiTheme="majorHAnsi"/>
              </w:rPr>
            </w:pPr>
          </w:p>
        </w:tc>
      </w:tr>
      <w:tr w:rsidR="008931DC" w:rsidRPr="00454801" w14:paraId="62E3F4FB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C37674A" w14:textId="77777777" w:rsidR="008931DC" w:rsidRPr="00454801" w:rsidRDefault="008931DC" w:rsidP="005257A4">
            <w:pPr>
              <w:pStyle w:val="CellBase"/>
              <w:rPr>
                <w:rFonts w:asciiTheme="majorHAnsi" w:hAnsiTheme="majorHAnsi"/>
                <w:bCs/>
              </w:rPr>
            </w:pPr>
          </w:p>
        </w:tc>
        <w:tc>
          <w:tcPr>
            <w:tcW w:w="7776" w:type="dxa"/>
          </w:tcPr>
          <w:p w14:paraId="1482397C" w14:textId="75F382E8" w:rsidR="008931DC" w:rsidRPr="00454801" w:rsidRDefault="008931DC" w:rsidP="005257A4">
            <w:pPr>
              <w:pStyle w:val="CellBase"/>
              <w:rPr>
                <w:rFonts w:asciiTheme="majorHAnsi" w:hAnsiTheme="majorHAnsi"/>
              </w:rPr>
            </w:pPr>
          </w:p>
        </w:tc>
      </w:tr>
    </w:tbl>
    <w:p w14:paraId="5E3A1E18" w14:textId="77777777" w:rsidR="00862220" w:rsidRPr="00454801" w:rsidRDefault="00862220" w:rsidP="00D51F6C">
      <w:pPr>
        <w:pStyle w:val="BodyText"/>
        <w:rPr>
          <w:rFonts w:asciiTheme="majorHAnsi" w:hAnsiTheme="majorHAnsi"/>
        </w:rPr>
      </w:pPr>
    </w:p>
    <w:sectPr w:rsidR="00862220" w:rsidRPr="00454801" w:rsidSect="00AC6B5D">
      <w:footerReference w:type="default" r:id="rId13"/>
      <w:pgSz w:w="12240" w:h="15840" w:code="1"/>
      <w:pgMar w:top="1080" w:right="1296" w:bottom="576" w:left="1296" w:header="0" w:footer="432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4A69C" w14:textId="77777777" w:rsidR="00643189" w:rsidRDefault="00643189">
      <w:r>
        <w:separator/>
      </w:r>
    </w:p>
  </w:endnote>
  <w:endnote w:type="continuationSeparator" w:id="0">
    <w:p w14:paraId="52FA21BA" w14:textId="77777777" w:rsidR="00643189" w:rsidRDefault="00643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Gill Sans MT Pro Book">
    <w:altName w:val="Avenir Book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F9404" w14:textId="77777777" w:rsidR="00643189" w:rsidRPr="007B589E" w:rsidRDefault="00643189" w:rsidP="00842D31">
    <w:pPr>
      <w:pStyle w:val="Footer"/>
      <w:jc w:val="lef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B564D">
      <w:rPr>
        <w:noProof/>
      </w:rPr>
      <w:t>10</w:t>
    </w:r>
    <w:r>
      <w:fldChar w:fldCharType="end"/>
    </w:r>
    <w:r>
      <w:t xml:space="preserve"> of </w:t>
    </w:r>
    <w:fldSimple w:instr=" SECTIONPAGES ">
      <w:r w:rsidR="002B564D">
        <w:rPr>
          <w:noProof/>
        </w:rPr>
        <w:t>13</w:t>
      </w:r>
    </w:fldSimple>
  </w:p>
  <w:p w14:paraId="1A4E6633" w14:textId="77777777" w:rsidR="00643189" w:rsidRDefault="00643189" w:rsidP="004E4C2D">
    <w:pPr>
      <w:pStyle w:val="Footer"/>
      <w:ind w:hanging="900"/>
    </w:pPr>
  </w:p>
  <w:p w14:paraId="4CB37909" w14:textId="77777777" w:rsidR="00643189" w:rsidRPr="007B589E" w:rsidRDefault="00643189" w:rsidP="004E4C2D">
    <w:pPr>
      <w:pStyle w:val="Footer"/>
      <w:ind w:hanging="108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0EC82" w14:textId="77777777" w:rsidR="00643189" w:rsidRDefault="00643189">
      <w:r>
        <w:separator/>
      </w:r>
    </w:p>
  </w:footnote>
  <w:footnote w:type="continuationSeparator" w:id="0">
    <w:p w14:paraId="0ED27F5B" w14:textId="77777777" w:rsidR="00643189" w:rsidRDefault="00643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22A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8972691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62A1DD2"/>
    <w:multiLevelType w:val="hybridMultilevel"/>
    <w:tmpl w:val="90742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A4E78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F0E06"/>
    <w:multiLevelType w:val="hybridMultilevel"/>
    <w:tmpl w:val="738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96646"/>
    <w:multiLevelType w:val="hybridMultilevel"/>
    <w:tmpl w:val="6CE60A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3521F"/>
    <w:multiLevelType w:val="hybridMultilevel"/>
    <w:tmpl w:val="EF0C2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A44ED"/>
    <w:multiLevelType w:val="hybridMultilevel"/>
    <w:tmpl w:val="DE669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9E5E7A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032F7"/>
    <w:multiLevelType w:val="hybridMultilevel"/>
    <w:tmpl w:val="86AA9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7D2347"/>
    <w:multiLevelType w:val="hybridMultilevel"/>
    <w:tmpl w:val="48EC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E255EC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45299E"/>
    <w:multiLevelType w:val="hybridMultilevel"/>
    <w:tmpl w:val="7DF24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9215D0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390C2B"/>
    <w:multiLevelType w:val="hybridMultilevel"/>
    <w:tmpl w:val="FD962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C94D83"/>
    <w:multiLevelType w:val="multilevel"/>
    <w:tmpl w:val="FAD09DFE"/>
    <w:styleLink w:val="StyleOutlinenumberedArial14ptBoldItali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Verdana" w:hAnsi="Verdan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/>
        <w:b/>
        <w:bCs/>
        <w:i/>
        <w:iCs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6">
    <w:nsid w:val="4F245691"/>
    <w:multiLevelType w:val="hybridMultilevel"/>
    <w:tmpl w:val="5A0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BE3127"/>
    <w:multiLevelType w:val="hybridMultilevel"/>
    <w:tmpl w:val="CB90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A41F13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E055CA"/>
    <w:multiLevelType w:val="hybridMultilevel"/>
    <w:tmpl w:val="E072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B70322"/>
    <w:multiLevelType w:val="hybridMultilevel"/>
    <w:tmpl w:val="8342E6D2"/>
    <w:lvl w:ilvl="0" w:tplc="AECE94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682F19C4"/>
    <w:multiLevelType w:val="hybridMultilevel"/>
    <w:tmpl w:val="70B06822"/>
    <w:lvl w:ilvl="0" w:tplc="4E86F474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91175BE"/>
    <w:multiLevelType w:val="hybridMultilevel"/>
    <w:tmpl w:val="5A0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841D62"/>
    <w:multiLevelType w:val="hybridMultilevel"/>
    <w:tmpl w:val="ECCA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937F48"/>
    <w:multiLevelType w:val="hybridMultilevel"/>
    <w:tmpl w:val="47781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63539F"/>
    <w:multiLevelType w:val="singleLevel"/>
    <w:tmpl w:val="9C26DAB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6">
    <w:nsid w:val="75057F9C"/>
    <w:multiLevelType w:val="hybridMultilevel"/>
    <w:tmpl w:val="BDE0E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E9639F"/>
    <w:multiLevelType w:val="hybridMultilevel"/>
    <w:tmpl w:val="31D65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E5319B"/>
    <w:multiLevelType w:val="hybridMultilevel"/>
    <w:tmpl w:val="96AC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D53A56"/>
    <w:multiLevelType w:val="hybridMultilevel"/>
    <w:tmpl w:val="909A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21"/>
  </w:num>
  <w:num w:numId="4">
    <w:abstractNumId w:val="15"/>
  </w:num>
  <w:num w:numId="5">
    <w:abstractNumId w:val="20"/>
  </w:num>
  <w:num w:numId="6">
    <w:abstractNumId w:val="10"/>
  </w:num>
  <w:num w:numId="7">
    <w:abstractNumId w:val="3"/>
  </w:num>
  <w:num w:numId="8">
    <w:abstractNumId w:val="12"/>
  </w:num>
  <w:num w:numId="9">
    <w:abstractNumId w:val="6"/>
  </w:num>
  <w:num w:numId="10">
    <w:abstractNumId w:val="29"/>
  </w:num>
  <w:num w:numId="11">
    <w:abstractNumId w:val="24"/>
  </w:num>
  <w:num w:numId="12">
    <w:abstractNumId w:val="5"/>
  </w:num>
  <w:num w:numId="13">
    <w:abstractNumId w:val="22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3"/>
  </w:num>
  <w:num w:numId="17">
    <w:abstractNumId w:val="14"/>
  </w:num>
  <w:num w:numId="18">
    <w:abstractNumId w:val="0"/>
  </w:num>
  <w:num w:numId="19">
    <w:abstractNumId w:val="9"/>
  </w:num>
  <w:num w:numId="20">
    <w:abstractNumId w:val="11"/>
  </w:num>
  <w:num w:numId="21">
    <w:abstractNumId w:val="26"/>
  </w:num>
  <w:num w:numId="22">
    <w:abstractNumId w:val="4"/>
  </w:num>
  <w:num w:numId="23">
    <w:abstractNumId w:val="8"/>
  </w:num>
  <w:num w:numId="24">
    <w:abstractNumId w:val="17"/>
  </w:num>
  <w:num w:numId="25">
    <w:abstractNumId w:val="18"/>
  </w:num>
  <w:num w:numId="26">
    <w:abstractNumId w:val="16"/>
  </w:num>
  <w:num w:numId="27">
    <w:abstractNumId w:val="27"/>
  </w:num>
  <w:num w:numId="28">
    <w:abstractNumId w:val="28"/>
  </w:num>
  <w:num w:numId="29">
    <w:abstractNumId w:val="19"/>
  </w:num>
  <w:num w:numId="30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24"/>
    <w:rsid w:val="00016386"/>
    <w:rsid w:val="00021B50"/>
    <w:rsid w:val="00024A0A"/>
    <w:rsid w:val="00025768"/>
    <w:rsid w:val="000337E0"/>
    <w:rsid w:val="000407BD"/>
    <w:rsid w:val="00043A33"/>
    <w:rsid w:val="00045472"/>
    <w:rsid w:val="00047841"/>
    <w:rsid w:val="00050318"/>
    <w:rsid w:val="0005099F"/>
    <w:rsid w:val="00056E5D"/>
    <w:rsid w:val="00066638"/>
    <w:rsid w:val="00072852"/>
    <w:rsid w:val="00076CD0"/>
    <w:rsid w:val="00077147"/>
    <w:rsid w:val="00080A56"/>
    <w:rsid w:val="00081E22"/>
    <w:rsid w:val="00082038"/>
    <w:rsid w:val="00082BAB"/>
    <w:rsid w:val="00083231"/>
    <w:rsid w:val="00085AE8"/>
    <w:rsid w:val="00090AED"/>
    <w:rsid w:val="000931A4"/>
    <w:rsid w:val="000A0581"/>
    <w:rsid w:val="000A1691"/>
    <w:rsid w:val="000A3E28"/>
    <w:rsid w:val="000A6DE8"/>
    <w:rsid w:val="000B6FB0"/>
    <w:rsid w:val="000B7954"/>
    <w:rsid w:val="000C3EE2"/>
    <w:rsid w:val="000C4006"/>
    <w:rsid w:val="000C67A6"/>
    <w:rsid w:val="000D1973"/>
    <w:rsid w:val="000D1A5E"/>
    <w:rsid w:val="000D5534"/>
    <w:rsid w:val="000E0084"/>
    <w:rsid w:val="000E2709"/>
    <w:rsid w:val="000E50BB"/>
    <w:rsid w:val="000E5BDC"/>
    <w:rsid w:val="000E716D"/>
    <w:rsid w:val="000F2F8D"/>
    <w:rsid w:val="001025FC"/>
    <w:rsid w:val="001055A7"/>
    <w:rsid w:val="00113720"/>
    <w:rsid w:val="0012004F"/>
    <w:rsid w:val="0012268E"/>
    <w:rsid w:val="00124483"/>
    <w:rsid w:val="00125684"/>
    <w:rsid w:val="00127CF5"/>
    <w:rsid w:val="00133D71"/>
    <w:rsid w:val="00134FCE"/>
    <w:rsid w:val="00142401"/>
    <w:rsid w:val="00142FE8"/>
    <w:rsid w:val="0015163B"/>
    <w:rsid w:val="00152704"/>
    <w:rsid w:val="00153FDC"/>
    <w:rsid w:val="0015503F"/>
    <w:rsid w:val="00156F37"/>
    <w:rsid w:val="00157A14"/>
    <w:rsid w:val="00160727"/>
    <w:rsid w:val="001607D7"/>
    <w:rsid w:val="0016266E"/>
    <w:rsid w:val="00165B81"/>
    <w:rsid w:val="001711F3"/>
    <w:rsid w:val="00173C80"/>
    <w:rsid w:val="00175081"/>
    <w:rsid w:val="00176BF6"/>
    <w:rsid w:val="00180765"/>
    <w:rsid w:val="00194E2B"/>
    <w:rsid w:val="00197CFF"/>
    <w:rsid w:val="001A35BD"/>
    <w:rsid w:val="001A3786"/>
    <w:rsid w:val="001B118B"/>
    <w:rsid w:val="001B1306"/>
    <w:rsid w:val="001B25F6"/>
    <w:rsid w:val="001C0F08"/>
    <w:rsid w:val="001C6A31"/>
    <w:rsid w:val="001D2203"/>
    <w:rsid w:val="001D5098"/>
    <w:rsid w:val="001E1E71"/>
    <w:rsid w:val="001E52A9"/>
    <w:rsid w:val="001E544D"/>
    <w:rsid w:val="001F1B11"/>
    <w:rsid w:val="001F2516"/>
    <w:rsid w:val="001F33F4"/>
    <w:rsid w:val="001F7A76"/>
    <w:rsid w:val="00204E1A"/>
    <w:rsid w:val="0021047F"/>
    <w:rsid w:val="00211E4F"/>
    <w:rsid w:val="0021201F"/>
    <w:rsid w:val="002127E5"/>
    <w:rsid w:val="002274F2"/>
    <w:rsid w:val="002333CA"/>
    <w:rsid w:val="00237299"/>
    <w:rsid w:val="00241DF7"/>
    <w:rsid w:val="00244D64"/>
    <w:rsid w:val="0024536D"/>
    <w:rsid w:val="00246358"/>
    <w:rsid w:val="00247D5D"/>
    <w:rsid w:val="002510D0"/>
    <w:rsid w:val="00252893"/>
    <w:rsid w:val="00253268"/>
    <w:rsid w:val="00253E8D"/>
    <w:rsid w:val="0025494F"/>
    <w:rsid w:val="00255583"/>
    <w:rsid w:val="002573A9"/>
    <w:rsid w:val="00263214"/>
    <w:rsid w:val="002675B1"/>
    <w:rsid w:val="00275E8B"/>
    <w:rsid w:val="0028358A"/>
    <w:rsid w:val="0029342B"/>
    <w:rsid w:val="00293A44"/>
    <w:rsid w:val="00293E77"/>
    <w:rsid w:val="002A4A7C"/>
    <w:rsid w:val="002A7F51"/>
    <w:rsid w:val="002B0179"/>
    <w:rsid w:val="002B3E66"/>
    <w:rsid w:val="002B52B1"/>
    <w:rsid w:val="002B564D"/>
    <w:rsid w:val="002B5C15"/>
    <w:rsid w:val="002B774F"/>
    <w:rsid w:val="002C253A"/>
    <w:rsid w:val="002C5251"/>
    <w:rsid w:val="002D54CC"/>
    <w:rsid w:val="002E1F21"/>
    <w:rsid w:val="002E2B2E"/>
    <w:rsid w:val="002E6D82"/>
    <w:rsid w:val="002F4E27"/>
    <w:rsid w:val="002F7F0A"/>
    <w:rsid w:val="0030420E"/>
    <w:rsid w:val="00304905"/>
    <w:rsid w:val="003068E4"/>
    <w:rsid w:val="003118A1"/>
    <w:rsid w:val="00311DBF"/>
    <w:rsid w:val="0031764F"/>
    <w:rsid w:val="00321EE0"/>
    <w:rsid w:val="003240D6"/>
    <w:rsid w:val="0033108C"/>
    <w:rsid w:val="003324FA"/>
    <w:rsid w:val="00343B20"/>
    <w:rsid w:val="00345500"/>
    <w:rsid w:val="00355EBA"/>
    <w:rsid w:val="00362B8E"/>
    <w:rsid w:val="003655FF"/>
    <w:rsid w:val="00372884"/>
    <w:rsid w:val="00375E73"/>
    <w:rsid w:val="00376201"/>
    <w:rsid w:val="003769B2"/>
    <w:rsid w:val="00381102"/>
    <w:rsid w:val="003834FB"/>
    <w:rsid w:val="003853CA"/>
    <w:rsid w:val="00385F65"/>
    <w:rsid w:val="003A4420"/>
    <w:rsid w:val="003A5460"/>
    <w:rsid w:val="003B2409"/>
    <w:rsid w:val="003B5457"/>
    <w:rsid w:val="003B5BC0"/>
    <w:rsid w:val="003C31D0"/>
    <w:rsid w:val="003C71E9"/>
    <w:rsid w:val="003D0866"/>
    <w:rsid w:val="003D326B"/>
    <w:rsid w:val="003D4E1E"/>
    <w:rsid w:val="003E1DD3"/>
    <w:rsid w:val="003E3AB7"/>
    <w:rsid w:val="00402870"/>
    <w:rsid w:val="00402A55"/>
    <w:rsid w:val="004137AB"/>
    <w:rsid w:val="00414C51"/>
    <w:rsid w:val="004155D4"/>
    <w:rsid w:val="00415728"/>
    <w:rsid w:val="00417BDA"/>
    <w:rsid w:val="00422D99"/>
    <w:rsid w:val="00424E38"/>
    <w:rsid w:val="00431ECA"/>
    <w:rsid w:val="00433418"/>
    <w:rsid w:val="00436AD7"/>
    <w:rsid w:val="00452993"/>
    <w:rsid w:val="00454801"/>
    <w:rsid w:val="004578CC"/>
    <w:rsid w:val="004605CA"/>
    <w:rsid w:val="00460DD6"/>
    <w:rsid w:val="0046199E"/>
    <w:rsid w:val="00464989"/>
    <w:rsid w:val="00464AF2"/>
    <w:rsid w:val="00464C31"/>
    <w:rsid w:val="00465BE2"/>
    <w:rsid w:val="00466B56"/>
    <w:rsid w:val="0047098C"/>
    <w:rsid w:val="00470A89"/>
    <w:rsid w:val="004772D2"/>
    <w:rsid w:val="00480FF2"/>
    <w:rsid w:val="0048116D"/>
    <w:rsid w:val="0048596C"/>
    <w:rsid w:val="004958C0"/>
    <w:rsid w:val="00497DB2"/>
    <w:rsid w:val="004A142D"/>
    <w:rsid w:val="004A33AA"/>
    <w:rsid w:val="004A5A76"/>
    <w:rsid w:val="004B1843"/>
    <w:rsid w:val="004B1FCF"/>
    <w:rsid w:val="004B2527"/>
    <w:rsid w:val="004B74EF"/>
    <w:rsid w:val="004C1F6E"/>
    <w:rsid w:val="004C31FC"/>
    <w:rsid w:val="004C6525"/>
    <w:rsid w:val="004C6FB7"/>
    <w:rsid w:val="004D20E1"/>
    <w:rsid w:val="004D3749"/>
    <w:rsid w:val="004D380E"/>
    <w:rsid w:val="004D76F2"/>
    <w:rsid w:val="004E1205"/>
    <w:rsid w:val="004E304B"/>
    <w:rsid w:val="004E4C2D"/>
    <w:rsid w:val="004F05DB"/>
    <w:rsid w:val="004F1F69"/>
    <w:rsid w:val="004F4136"/>
    <w:rsid w:val="004F56BC"/>
    <w:rsid w:val="004F6826"/>
    <w:rsid w:val="004F742B"/>
    <w:rsid w:val="00500E8D"/>
    <w:rsid w:val="00501485"/>
    <w:rsid w:val="00520E1D"/>
    <w:rsid w:val="0052567D"/>
    <w:rsid w:val="005257A4"/>
    <w:rsid w:val="00525EE4"/>
    <w:rsid w:val="005307D7"/>
    <w:rsid w:val="00532096"/>
    <w:rsid w:val="00541278"/>
    <w:rsid w:val="0054577C"/>
    <w:rsid w:val="005517E9"/>
    <w:rsid w:val="00551DE9"/>
    <w:rsid w:val="00552C01"/>
    <w:rsid w:val="00552E8A"/>
    <w:rsid w:val="00555050"/>
    <w:rsid w:val="00562893"/>
    <w:rsid w:val="00564E50"/>
    <w:rsid w:val="00565C77"/>
    <w:rsid w:val="00566024"/>
    <w:rsid w:val="00567416"/>
    <w:rsid w:val="00572504"/>
    <w:rsid w:val="00576C54"/>
    <w:rsid w:val="00592C07"/>
    <w:rsid w:val="0059690B"/>
    <w:rsid w:val="005971F1"/>
    <w:rsid w:val="005A2208"/>
    <w:rsid w:val="005A549B"/>
    <w:rsid w:val="005A6D35"/>
    <w:rsid w:val="005C320E"/>
    <w:rsid w:val="005C41A9"/>
    <w:rsid w:val="005C6E24"/>
    <w:rsid w:val="005E2C67"/>
    <w:rsid w:val="005E312B"/>
    <w:rsid w:val="005E6FB1"/>
    <w:rsid w:val="005F37D2"/>
    <w:rsid w:val="005F3916"/>
    <w:rsid w:val="005F3930"/>
    <w:rsid w:val="005F66CB"/>
    <w:rsid w:val="00604C80"/>
    <w:rsid w:val="006065EF"/>
    <w:rsid w:val="00623A8A"/>
    <w:rsid w:val="006262D9"/>
    <w:rsid w:val="0063100B"/>
    <w:rsid w:val="00632FE9"/>
    <w:rsid w:val="006331B5"/>
    <w:rsid w:val="00641882"/>
    <w:rsid w:val="00643189"/>
    <w:rsid w:val="0064489B"/>
    <w:rsid w:val="00645B64"/>
    <w:rsid w:val="006464D7"/>
    <w:rsid w:val="00646D4C"/>
    <w:rsid w:val="006563F0"/>
    <w:rsid w:val="00656CE3"/>
    <w:rsid w:val="00656E5B"/>
    <w:rsid w:val="006670CD"/>
    <w:rsid w:val="00667164"/>
    <w:rsid w:val="00675DB6"/>
    <w:rsid w:val="00677223"/>
    <w:rsid w:val="00681B20"/>
    <w:rsid w:val="00683E55"/>
    <w:rsid w:val="0068666B"/>
    <w:rsid w:val="00686C98"/>
    <w:rsid w:val="00690C9F"/>
    <w:rsid w:val="006943C8"/>
    <w:rsid w:val="006A016A"/>
    <w:rsid w:val="006A0906"/>
    <w:rsid w:val="006A5A23"/>
    <w:rsid w:val="006A6901"/>
    <w:rsid w:val="006B2048"/>
    <w:rsid w:val="006B2333"/>
    <w:rsid w:val="006B2A39"/>
    <w:rsid w:val="006B2AAE"/>
    <w:rsid w:val="006B301B"/>
    <w:rsid w:val="006B43BF"/>
    <w:rsid w:val="006B70AB"/>
    <w:rsid w:val="006C78F5"/>
    <w:rsid w:val="006D0625"/>
    <w:rsid w:val="006D0707"/>
    <w:rsid w:val="006D4151"/>
    <w:rsid w:val="006D456B"/>
    <w:rsid w:val="006D4A73"/>
    <w:rsid w:val="006D6088"/>
    <w:rsid w:val="006D6403"/>
    <w:rsid w:val="006E4E55"/>
    <w:rsid w:val="006F202D"/>
    <w:rsid w:val="006F5F0C"/>
    <w:rsid w:val="0070105B"/>
    <w:rsid w:val="0070386D"/>
    <w:rsid w:val="00706A19"/>
    <w:rsid w:val="0071272F"/>
    <w:rsid w:val="00721D75"/>
    <w:rsid w:val="00721E70"/>
    <w:rsid w:val="00724625"/>
    <w:rsid w:val="007310AB"/>
    <w:rsid w:val="00731F88"/>
    <w:rsid w:val="007330A6"/>
    <w:rsid w:val="007368FC"/>
    <w:rsid w:val="007403D8"/>
    <w:rsid w:val="007430E4"/>
    <w:rsid w:val="007505A1"/>
    <w:rsid w:val="007521EE"/>
    <w:rsid w:val="00760DB3"/>
    <w:rsid w:val="00761755"/>
    <w:rsid w:val="00763ACE"/>
    <w:rsid w:val="00766FEF"/>
    <w:rsid w:val="00774A6E"/>
    <w:rsid w:val="00776E1E"/>
    <w:rsid w:val="00783B2F"/>
    <w:rsid w:val="00784CB4"/>
    <w:rsid w:val="00786E7D"/>
    <w:rsid w:val="007876EE"/>
    <w:rsid w:val="0079300F"/>
    <w:rsid w:val="00793B0B"/>
    <w:rsid w:val="00796753"/>
    <w:rsid w:val="00797124"/>
    <w:rsid w:val="00797A38"/>
    <w:rsid w:val="00797D71"/>
    <w:rsid w:val="007A6682"/>
    <w:rsid w:val="007B1BDD"/>
    <w:rsid w:val="007B2560"/>
    <w:rsid w:val="007B589E"/>
    <w:rsid w:val="007B79C5"/>
    <w:rsid w:val="007C006D"/>
    <w:rsid w:val="007C6D25"/>
    <w:rsid w:val="007D0A35"/>
    <w:rsid w:val="007D12D8"/>
    <w:rsid w:val="007E0E93"/>
    <w:rsid w:val="007E3CE8"/>
    <w:rsid w:val="007E5553"/>
    <w:rsid w:val="007F5914"/>
    <w:rsid w:val="00801C1A"/>
    <w:rsid w:val="00811B3E"/>
    <w:rsid w:val="008148E4"/>
    <w:rsid w:val="00814F8C"/>
    <w:rsid w:val="008171DA"/>
    <w:rsid w:val="0082047D"/>
    <w:rsid w:val="0082768B"/>
    <w:rsid w:val="00830136"/>
    <w:rsid w:val="0083464C"/>
    <w:rsid w:val="00842D31"/>
    <w:rsid w:val="008430F3"/>
    <w:rsid w:val="00846BA4"/>
    <w:rsid w:val="008542CB"/>
    <w:rsid w:val="00854CD5"/>
    <w:rsid w:val="00862220"/>
    <w:rsid w:val="0086677A"/>
    <w:rsid w:val="00876900"/>
    <w:rsid w:val="00876E76"/>
    <w:rsid w:val="00881AB3"/>
    <w:rsid w:val="00881B93"/>
    <w:rsid w:val="00884C6F"/>
    <w:rsid w:val="00891148"/>
    <w:rsid w:val="008931DC"/>
    <w:rsid w:val="00894838"/>
    <w:rsid w:val="008A1329"/>
    <w:rsid w:val="008A1BB0"/>
    <w:rsid w:val="008A2D60"/>
    <w:rsid w:val="008B32E9"/>
    <w:rsid w:val="008B773C"/>
    <w:rsid w:val="008C5883"/>
    <w:rsid w:val="008C6EAD"/>
    <w:rsid w:val="008D3FEC"/>
    <w:rsid w:val="008E3EF4"/>
    <w:rsid w:val="008E42BB"/>
    <w:rsid w:val="008E4E56"/>
    <w:rsid w:val="008F4A83"/>
    <w:rsid w:val="008F7062"/>
    <w:rsid w:val="00901425"/>
    <w:rsid w:val="00904818"/>
    <w:rsid w:val="0091130A"/>
    <w:rsid w:val="00912152"/>
    <w:rsid w:val="00913F7D"/>
    <w:rsid w:val="0091528C"/>
    <w:rsid w:val="00915557"/>
    <w:rsid w:val="009200E2"/>
    <w:rsid w:val="0092237F"/>
    <w:rsid w:val="0092248D"/>
    <w:rsid w:val="0092379B"/>
    <w:rsid w:val="009261CC"/>
    <w:rsid w:val="009271EE"/>
    <w:rsid w:val="00940021"/>
    <w:rsid w:val="00943882"/>
    <w:rsid w:val="009450BD"/>
    <w:rsid w:val="009472DD"/>
    <w:rsid w:val="00960C25"/>
    <w:rsid w:val="0096100B"/>
    <w:rsid w:val="00971533"/>
    <w:rsid w:val="00973063"/>
    <w:rsid w:val="00974D8D"/>
    <w:rsid w:val="00981A18"/>
    <w:rsid w:val="00982035"/>
    <w:rsid w:val="00993A28"/>
    <w:rsid w:val="009942B2"/>
    <w:rsid w:val="009967E8"/>
    <w:rsid w:val="009A0FFA"/>
    <w:rsid w:val="009A65F7"/>
    <w:rsid w:val="009B198C"/>
    <w:rsid w:val="009B2ED7"/>
    <w:rsid w:val="009B3D24"/>
    <w:rsid w:val="009B45D2"/>
    <w:rsid w:val="009B4C6F"/>
    <w:rsid w:val="009C0B58"/>
    <w:rsid w:val="009C3425"/>
    <w:rsid w:val="009C5B9E"/>
    <w:rsid w:val="009D0FB0"/>
    <w:rsid w:val="009D3BCC"/>
    <w:rsid w:val="009D4DF2"/>
    <w:rsid w:val="009D795A"/>
    <w:rsid w:val="009F24F2"/>
    <w:rsid w:val="009F28E3"/>
    <w:rsid w:val="009F40FC"/>
    <w:rsid w:val="009F6E2D"/>
    <w:rsid w:val="00A030AA"/>
    <w:rsid w:val="00A0362C"/>
    <w:rsid w:val="00A11800"/>
    <w:rsid w:val="00A15487"/>
    <w:rsid w:val="00A20A87"/>
    <w:rsid w:val="00A2515A"/>
    <w:rsid w:val="00A25512"/>
    <w:rsid w:val="00A476F7"/>
    <w:rsid w:val="00A47B59"/>
    <w:rsid w:val="00A502CC"/>
    <w:rsid w:val="00A50897"/>
    <w:rsid w:val="00A55D31"/>
    <w:rsid w:val="00A65045"/>
    <w:rsid w:val="00A70D5D"/>
    <w:rsid w:val="00A76B3C"/>
    <w:rsid w:val="00A801E0"/>
    <w:rsid w:val="00A90E28"/>
    <w:rsid w:val="00A92C76"/>
    <w:rsid w:val="00A93371"/>
    <w:rsid w:val="00A93C65"/>
    <w:rsid w:val="00A94A93"/>
    <w:rsid w:val="00A95559"/>
    <w:rsid w:val="00A96D09"/>
    <w:rsid w:val="00AA1116"/>
    <w:rsid w:val="00AA63AC"/>
    <w:rsid w:val="00AB0772"/>
    <w:rsid w:val="00AC2D08"/>
    <w:rsid w:val="00AC6067"/>
    <w:rsid w:val="00AC6B5D"/>
    <w:rsid w:val="00AD4236"/>
    <w:rsid w:val="00AD67A6"/>
    <w:rsid w:val="00AD684C"/>
    <w:rsid w:val="00AD7CE0"/>
    <w:rsid w:val="00AF6894"/>
    <w:rsid w:val="00B01237"/>
    <w:rsid w:val="00B01E9F"/>
    <w:rsid w:val="00B144D5"/>
    <w:rsid w:val="00B14EF3"/>
    <w:rsid w:val="00B16722"/>
    <w:rsid w:val="00B17E3B"/>
    <w:rsid w:val="00B2011E"/>
    <w:rsid w:val="00B26BB7"/>
    <w:rsid w:val="00B311E9"/>
    <w:rsid w:val="00B33587"/>
    <w:rsid w:val="00B40BED"/>
    <w:rsid w:val="00B440AB"/>
    <w:rsid w:val="00B54D40"/>
    <w:rsid w:val="00B55419"/>
    <w:rsid w:val="00B6212D"/>
    <w:rsid w:val="00B62AA5"/>
    <w:rsid w:val="00B66030"/>
    <w:rsid w:val="00B7489B"/>
    <w:rsid w:val="00B7618D"/>
    <w:rsid w:val="00B82E7C"/>
    <w:rsid w:val="00B844EB"/>
    <w:rsid w:val="00B8652A"/>
    <w:rsid w:val="00B86DC5"/>
    <w:rsid w:val="00B96D4B"/>
    <w:rsid w:val="00B970B9"/>
    <w:rsid w:val="00B97689"/>
    <w:rsid w:val="00BA4DC7"/>
    <w:rsid w:val="00BA5E93"/>
    <w:rsid w:val="00BA6A1B"/>
    <w:rsid w:val="00BA747B"/>
    <w:rsid w:val="00BB3ABE"/>
    <w:rsid w:val="00BB5B12"/>
    <w:rsid w:val="00BB7F06"/>
    <w:rsid w:val="00BC380C"/>
    <w:rsid w:val="00BC3B96"/>
    <w:rsid w:val="00BC6A35"/>
    <w:rsid w:val="00BD77E9"/>
    <w:rsid w:val="00BD7B6F"/>
    <w:rsid w:val="00BE1393"/>
    <w:rsid w:val="00BE6A5D"/>
    <w:rsid w:val="00BF1E36"/>
    <w:rsid w:val="00C0116C"/>
    <w:rsid w:val="00C02271"/>
    <w:rsid w:val="00C0710A"/>
    <w:rsid w:val="00C10CE5"/>
    <w:rsid w:val="00C11E1A"/>
    <w:rsid w:val="00C15931"/>
    <w:rsid w:val="00C1611C"/>
    <w:rsid w:val="00C16585"/>
    <w:rsid w:val="00C2085B"/>
    <w:rsid w:val="00C211DC"/>
    <w:rsid w:val="00C23B67"/>
    <w:rsid w:val="00C24D9C"/>
    <w:rsid w:val="00C306CD"/>
    <w:rsid w:val="00C33547"/>
    <w:rsid w:val="00C4113F"/>
    <w:rsid w:val="00C443F6"/>
    <w:rsid w:val="00C44D98"/>
    <w:rsid w:val="00C51648"/>
    <w:rsid w:val="00C538AA"/>
    <w:rsid w:val="00C54C74"/>
    <w:rsid w:val="00C608C1"/>
    <w:rsid w:val="00C623FE"/>
    <w:rsid w:val="00C63E7C"/>
    <w:rsid w:val="00C64B89"/>
    <w:rsid w:val="00C659BE"/>
    <w:rsid w:val="00C73EBC"/>
    <w:rsid w:val="00C8051C"/>
    <w:rsid w:val="00C82ED8"/>
    <w:rsid w:val="00C83C52"/>
    <w:rsid w:val="00C87DBB"/>
    <w:rsid w:val="00C920C9"/>
    <w:rsid w:val="00C9211D"/>
    <w:rsid w:val="00C92710"/>
    <w:rsid w:val="00C92787"/>
    <w:rsid w:val="00C929D5"/>
    <w:rsid w:val="00C95BE5"/>
    <w:rsid w:val="00CA3630"/>
    <w:rsid w:val="00CA3918"/>
    <w:rsid w:val="00CA6BEA"/>
    <w:rsid w:val="00CB1830"/>
    <w:rsid w:val="00CB204C"/>
    <w:rsid w:val="00CB2801"/>
    <w:rsid w:val="00CB7B6C"/>
    <w:rsid w:val="00CC157F"/>
    <w:rsid w:val="00CC6130"/>
    <w:rsid w:val="00CC6947"/>
    <w:rsid w:val="00CE12F3"/>
    <w:rsid w:val="00CE4177"/>
    <w:rsid w:val="00CE484F"/>
    <w:rsid w:val="00CE4FBA"/>
    <w:rsid w:val="00CE5798"/>
    <w:rsid w:val="00CE69DE"/>
    <w:rsid w:val="00CF3759"/>
    <w:rsid w:val="00CF6A48"/>
    <w:rsid w:val="00D020E1"/>
    <w:rsid w:val="00D1368B"/>
    <w:rsid w:val="00D22BF1"/>
    <w:rsid w:val="00D32E1D"/>
    <w:rsid w:val="00D3468C"/>
    <w:rsid w:val="00D37926"/>
    <w:rsid w:val="00D445C0"/>
    <w:rsid w:val="00D51F6C"/>
    <w:rsid w:val="00D52620"/>
    <w:rsid w:val="00D64702"/>
    <w:rsid w:val="00D6603A"/>
    <w:rsid w:val="00D72FEA"/>
    <w:rsid w:val="00D76112"/>
    <w:rsid w:val="00D8266D"/>
    <w:rsid w:val="00D91FFF"/>
    <w:rsid w:val="00D94A5D"/>
    <w:rsid w:val="00D9645E"/>
    <w:rsid w:val="00DA1C75"/>
    <w:rsid w:val="00DA4227"/>
    <w:rsid w:val="00DA436A"/>
    <w:rsid w:val="00DA4679"/>
    <w:rsid w:val="00DA6647"/>
    <w:rsid w:val="00DB0E46"/>
    <w:rsid w:val="00DB7245"/>
    <w:rsid w:val="00DC241A"/>
    <w:rsid w:val="00DC36C6"/>
    <w:rsid w:val="00DC407E"/>
    <w:rsid w:val="00DD2029"/>
    <w:rsid w:val="00DD4AEA"/>
    <w:rsid w:val="00DE0CBD"/>
    <w:rsid w:val="00DE101E"/>
    <w:rsid w:val="00DE35CE"/>
    <w:rsid w:val="00DE7E4A"/>
    <w:rsid w:val="00DF290B"/>
    <w:rsid w:val="00DF35E4"/>
    <w:rsid w:val="00DF408E"/>
    <w:rsid w:val="00DF4936"/>
    <w:rsid w:val="00DF4B25"/>
    <w:rsid w:val="00DF53CD"/>
    <w:rsid w:val="00E00DA4"/>
    <w:rsid w:val="00E03EC0"/>
    <w:rsid w:val="00E04818"/>
    <w:rsid w:val="00E057B6"/>
    <w:rsid w:val="00E136A8"/>
    <w:rsid w:val="00E13988"/>
    <w:rsid w:val="00E20073"/>
    <w:rsid w:val="00E2072A"/>
    <w:rsid w:val="00E23E47"/>
    <w:rsid w:val="00E3139B"/>
    <w:rsid w:val="00E33000"/>
    <w:rsid w:val="00E33122"/>
    <w:rsid w:val="00E36D65"/>
    <w:rsid w:val="00E3759A"/>
    <w:rsid w:val="00E42305"/>
    <w:rsid w:val="00E50FE0"/>
    <w:rsid w:val="00E52DAA"/>
    <w:rsid w:val="00E53637"/>
    <w:rsid w:val="00E560B8"/>
    <w:rsid w:val="00E60B36"/>
    <w:rsid w:val="00E6269D"/>
    <w:rsid w:val="00E662BE"/>
    <w:rsid w:val="00E721A9"/>
    <w:rsid w:val="00E72BD9"/>
    <w:rsid w:val="00E740FB"/>
    <w:rsid w:val="00E86CDE"/>
    <w:rsid w:val="00E90A3D"/>
    <w:rsid w:val="00E91BA1"/>
    <w:rsid w:val="00E9305B"/>
    <w:rsid w:val="00E9407B"/>
    <w:rsid w:val="00E9433F"/>
    <w:rsid w:val="00EA3CC9"/>
    <w:rsid w:val="00EA4BA7"/>
    <w:rsid w:val="00EA5196"/>
    <w:rsid w:val="00EA5BC9"/>
    <w:rsid w:val="00EC0EFA"/>
    <w:rsid w:val="00ED541A"/>
    <w:rsid w:val="00EE17EF"/>
    <w:rsid w:val="00EE3A18"/>
    <w:rsid w:val="00EE658C"/>
    <w:rsid w:val="00EF1287"/>
    <w:rsid w:val="00EF2117"/>
    <w:rsid w:val="00F01378"/>
    <w:rsid w:val="00F10CD5"/>
    <w:rsid w:val="00F17492"/>
    <w:rsid w:val="00F22B63"/>
    <w:rsid w:val="00F2348F"/>
    <w:rsid w:val="00F27F12"/>
    <w:rsid w:val="00F34B4D"/>
    <w:rsid w:val="00F35D1E"/>
    <w:rsid w:val="00F36BBB"/>
    <w:rsid w:val="00F40163"/>
    <w:rsid w:val="00F41219"/>
    <w:rsid w:val="00F42F46"/>
    <w:rsid w:val="00F445CC"/>
    <w:rsid w:val="00F5265B"/>
    <w:rsid w:val="00F563CB"/>
    <w:rsid w:val="00F56DF8"/>
    <w:rsid w:val="00F6099E"/>
    <w:rsid w:val="00F7069A"/>
    <w:rsid w:val="00F74D16"/>
    <w:rsid w:val="00F77B69"/>
    <w:rsid w:val="00F90B01"/>
    <w:rsid w:val="00F97634"/>
    <w:rsid w:val="00FA6714"/>
    <w:rsid w:val="00FC00DE"/>
    <w:rsid w:val="00FC3C3B"/>
    <w:rsid w:val="00FD29D2"/>
    <w:rsid w:val="00FD58C8"/>
    <w:rsid w:val="00FE028E"/>
    <w:rsid w:val="00FE1FFB"/>
    <w:rsid w:val="00FE7C06"/>
    <w:rsid w:val="00FF0820"/>
    <w:rsid w:val="00FF1962"/>
    <w:rsid w:val="00FF48FC"/>
    <w:rsid w:val="00FF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0AA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qFormat/>
    <w:rPr>
      <w:i/>
    </w:rPr>
  </w:style>
  <w:style w:type="character" w:styleId="Strong">
    <w:name w:val="Strong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qFormat/>
    <w:rPr>
      <w:i/>
    </w:rPr>
  </w:style>
  <w:style w:type="character" w:styleId="Strong">
    <w:name w:val="Strong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8005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7268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2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0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2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4209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01670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4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3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2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05422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3592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2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22314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7589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9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einb2\AppData\Local\Microsoft\Windows\Temporary%20Internet%20Files\Content.Outlook\41Q5B7RW\RP%20Requirements%20Template2012101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D1E4A-A4B1-0747-8C42-202C546FF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\Users\ureinb2\AppData\Local\Microsoft\Windows\Temporary Internet Files\Content.Outlook\41Q5B7RW\RP Requirements Template20121016.dot</Template>
  <TotalTime>1847</TotalTime>
  <Pages>13</Pages>
  <Words>1233</Words>
  <Characters>7030</Characters>
  <Application>Microsoft Macintosh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MicroFilters</vt:lpstr>
      <vt:lpstr>Introduction</vt:lpstr>
      <vt:lpstr>Related Documents/Links/People</vt:lpstr>
      <vt:lpstr>Glossary</vt:lpstr>
      <vt:lpstr>Enhancement Scope</vt:lpstr>
      <vt:lpstr>    Goals and Objectives</vt:lpstr>
      <vt:lpstr>    In Scope</vt:lpstr>
      <vt:lpstr>    Out of Scope</vt:lpstr>
      <vt:lpstr>    Assumptions</vt:lpstr>
      <vt:lpstr>    Constraints</vt:lpstr>
      <vt:lpstr>    Dependencies</vt:lpstr>
      <vt:lpstr>    Risks</vt:lpstr>
      <vt:lpstr>Requirements</vt:lpstr>
      <vt:lpstr>    File Import Requirements</vt:lpstr>
      <vt:lpstr>        General Requirements</vt:lpstr>
      <vt:lpstr>        File Details</vt:lpstr>
      <vt:lpstr>        Sample Data</vt:lpstr>
      <vt:lpstr>    UI/UX functional</vt:lpstr>
      <vt:lpstr>        File Upload</vt:lpstr>
      <vt:lpstr>    Non-functional</vt:lpstr>
      <vt:lpstr>        Security</vt:lpstr>
      <vt:lpstr>        Testing</vt:lpstr>
      <vt:lpstr>Issues/Questions</vt:lpstr>
      <vt:lpstr>Revision History</vt:lpstr>
    </vt:vector>
  </TitlesOfParts>
  <Manager/>
  <Company/>
  <LinksUpToDate>false</LinksUpToDate>
  <CharactersWithSpaces>8247</CharactersWithSpaces>
  <SharedDoc>false</SharedDoc>
  <HyperlinkBase/>
  <HLinks>
    <vt:vector size="30" baseType="variant">
      <vt:variant>
        <vt:i4>6553601</vt:i4>
      </vt:variant>
      <vt:variant>
        <vt:i4>84</vt:i4>
      </vt:variant>
      <vt:variant>
        <vt:i4>0</vt:i4>
      </vt:variant>
      <vt:variant>
        <vt:i4>5</vt:i4>
      </vt:variant>
      <vt:variant>
        <vt:lpwstr>http://pybossa-dev.qcri.org/AIDRTrainerAPI/rest/crisis/getallactive</vt:lpwstr>
      </vt:variant>
      <vt:variant>
        <vt:lpwstr/>
      </vt:variant>
      <vt:variant>
        <vt:i4>3145834</vt:i4>
      </vt:variant>
      <vt:variant>
        <vt:i4>81</vt:i4>
      </vt:variant>
      <vt:variant>
        <vt:i4>0</vt:i4>
      </vt:variant>
      <vt:variant>
        <vt:i4>5</vt:i4>
      </vt:variant>
      <vt:variant>
        <vt:lpwstr>http://pybossa-dev.qcri.org/AIDRTrainerAPI/rest/crisis/active/name</vt:lpwstr>
      </vt:variant>
      <vt:variant>
        <vt:lpwstr/>
      </vt:variant>
      <vt:variant>
        <vt:i4>8323195</vt:i4>
      </vt:variant>
      <vt:variant>
        <vt:i4>75</vt:i4>
      </vt:variant>
      <vt:variant>
        <vt:i4>0</vt:i4>
      </vt:variant>
      <vt:variant>
        <vt:i4>5</vt:i4>
      </vt:variant>
      <vt:variant>
        <vt:lpwstr>http://aidr-dev.qcri.org/AIDRFetchManager/</vt:lpwstr>
      </vt:variant>
      <vt:variant>
        <vt:lpwstr/>
      </vt:variant>
      <vt:variant>
        <vt:i4>655416</vt:i4>
      </vt:variant>
      <vt:variant>
        <vt:i4>18341</vt:i4>
      </vt:variant>
      <vt:variant>
        <vt:i4>1025</vt:i4>
      </vt:variant>
      <vt:variant>
        <vt:i4>1</vt:i4>
      </vt:variant>
      <vt:variant>
        <vt:lpwstr>demo1</vt:lpwstr>
      </vt:variant>
      <vt:variant>
        <vt:lpwstr/>
      </vt:variant>
      <vt:variant>
        <vt:i4>655419</vt:i4>
      </vt:variant>
      <vt:variant>
        <vt:i4>18345</vt:i4>
      </vt:variant>
      <vt:variant>
        <vt:i4>1026</vt:i4>
      </vt:variant>
      <vt:variant>
        <vt:i4>1</vt:i4>
      </vt:variant>
      <vt:variant>
        <vt:lpwstr>demo2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MicroFilters</dc:title>
  <dc:subject>MicroFilters</dc:subject>
  <dc:creator>Ji Lucas</dc:creator>
  <cp:keywords/>
  <dc:description/>
  <cp:lastModifiedBy>JI LUCAS</cp:lastModifiedBy>
  <cp:revision>13</cp:revision>
  <cp:lastPrinted>2015-05-07T06:59:00Z</cp:lastPrinted>
  <dcterms:created xsi:type="dcterms:W3CDTF">2014-11-25T11:49:00Z</dcterms:created>
  <dcterms:modified xsi:type="dcterms:W3CDTF">2015-05-07T07:50:00Z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0</vt:i4>
  </property>
  <property fmtid="{D5CDD505-2E9C-101B-9397-08002B2CF9AE}" pid="3" name="ContentType">
    <vt:lpwstr>CONTENTS PROPRIETARY AND CONFIDENTIAL</vt:lpwstr>
  </property>
  <property fmtid="{D5CDD505-2E9C-101B-9397-08002B2CF9AE}" pid="4" name="Current Date">
    <vt:lpwstr>{CREATEDATE \@ "m/d/yyyy" \ * MERGEFORMAT}</vt:lpwstr>
  </property>
</Properties>
</file>