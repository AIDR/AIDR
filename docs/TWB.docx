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25A10DF8" w:rsidR="001C6A31" w:rsidRPr="00E20073" w:rsidRDefault="00F56CEC" w:rsidP="00DF4B25">
      <w:pPr>
        <w:pStyle w:val="Title1"/>
      </w:pPr>
      <w:r>
        <w:t>Translators Without Borders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E20073" w14:paraId="116F58AD" w14:textId="77777777" w:rsidTr="00C0710A">
        <w:tc>
          <w:tcPr>
            <w:tcW w:w="1368" w:type="dxa"/>
            <w:shd w:val="clear" w:color="auto" w:fill="auto"/>
          </w:tcPr>
          <w:p w14:paraId="349F0D18" w14:textId="038F2955" w:rsidR="004C6FB7" w:rsidRPr="00E20073" w:rsidRDefault="004C6FB7" w:rsidP="00DF4B25">
            <w:pPr>
              <w:pStyle w:val="Title2"/>
            </w:pPr>
            <w:r w:rsidRPr="00E20073">
              <w:t>No.</w:t>
            </w:r>
          </w:p>
          <w:p w14:paraId="54C61813" w14:textId="77777777" w:rsidR="005F3916" w:rsidRPr="00E20073" w:rsidRDefault="00797124" w:rsidP="00DF4B25">
            <w:pPr>
              <w:pStyle w:val="Title3"/>
            </w:pPr>
            <w: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E20073" w:rsidRDefault="004F05DB" w:rsidP="00DF4B25">
            <w:pPr>
              <w:pStyle w:val="Title2"/>
            </w:pPr>
            <w:r w:rsidRPr="00E20073">
              <w:t>Project</w:t>
            </w:r>
          </w:p>
          <w:p w14:paraId="7EC2C793" w14:textId="51B15AA6" w:rsidR="005F3916" w:rsidRPr="006B43BF" w:rsidRDefault="00F56CEC" w:rsidP="00C92710">
            <w:pPr>
              <w:pStyle w:val="Title3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ascii="Lucida Grande" w:hAnsi="Lucida Grande" w:cs="Lucida Grande"/>
                <w:color w:val="000000"/>
                <w:lang w:eastAsia="en-US"/>
              </w:rPr>
              <w:t>ranslators without borders</w:t>
            </w:r>
          </w:p>
        </w:tc>
      </w:tr>
    </w:tbl>
    <w:p w14:paraId="77A9AB81" w14:textId="77777777" w:rsidR="007B589E" w:rsidRPr="00E20073" w:rsidRDefault="007B589E" w:rsidP="00DF4B25">
      <w:pPr>
        <w:pStyle w:val="BodyText"/>
        <w:pBdr>
          <w:bottom w:val="single" w:sz="18" w:space="1" w:color="auto"/>
        </w:pBdr>
      </w:pPr>
    </w:p>
    <w:p w14:paraId="432558B8" w14:textId="77777777" w:rsidR="00CF6A48" w:rsidRPr="00E20073" w:rsidRDefault="00CF6A48" w:rsidP="00293E77">
      <w:pPr>
        <w:pStyle w:val="Bodytext0"/>
        <w:rPr>
          <w:color w:val="000080"/>
          <w:sz w:val="24"/>
        </w:rPr>
      </w:pPr>
    </w:p>
    <w:p w14:paraId="0AC95134" w14:textId="77777777" w:rsidR="007B589E" w:rsidRDefault="007B589E" w:rsidP="00293E77">
      <w:pPr>
        <w:pStyle w:val="Bodytext0"/>
        <w:rPr>
          <w:color w:val="000080"/>
          <w:sz w:val="24"/>
        </w:rPr>
      </w:pPr>
      <w:r w:rsidRPr="00E20073">
        <w:rPr>
          <w:color w:val="000080"/>
          <w:sz w:val="24"/>
        </w:rPr>
        <w:t>Abstract</w:t>
      </w:r>
    </w:p>
    <w:p w14:paraId="23B5393C" w14:textId="77777777" w:rsidR="002573A9" w:rsidRPr="002573A9" w:rsidRDefault="002573A9" w:rsidP="002573A9">
      <w:pPr>
        <w:rPr>
          <w:rFonts w:ascii="Times" w:hAnsi="Times"/>
          <w:szCs w:val="20"/>
          <w:lang w:eastAsia="en-US"/>
        </w:rPr>
      </w:pPr>
    </w:p>
    <w:p w14:paraId="68C5BA84" w14:textId="77777777" w:rsidR="0082768B" w:rsidRPr="006B43BF" w:rsidRDefault="0082768B" w:rsidP="00293E77">
      <w:pPr>
        <w:pStyle w:val="Abstract"/>
        <w:rPr>
          <w:color w:val="000000"/>
        </w:rPr>
      </w:pPr>
    </w:p>
    <w:p w14:paraId="04914E05" w14:textId="77777777" w:rsidR="0082768B" w:rsidRPr="00E20073" w:rsidRDefault="0082768B" w:rsidP="00293E77">
      <w:pPr>
        <w:pStyle w:val="Abstract"/>
        <w:rPr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E20073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E20073" w:rsidRDefault="00A47B59" w:rsidP="00C54C74">
            <w:pPr>
              <w:pStyle w:val="CellBase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Status</w:t>
            </w:r>
          </w:p>
        </w:tc>
      </w:tr>
      <w:tr w:rsidR="007B79C5" w:rsidRPr="00E20073" w14:paraId="7F8CBAC2" w14:textId="77777777" w:rsidTr="00C54C74">
        <w:tc>
          <w:tcPr>
            <w:tcW w:w="1188" w:type="dxa"/>
          </w:tcPr>
          <w:p w14:paraId="677890E9" w14:textId="77777777" w:rsidR="007B79C5" w:rsidRPr="00E20073" w:rsidRDefault="002B774F" w:rsidP="00C54C74">
            <w:pPr>
              <w:pStyle w:val="CellBase"/>
              <w:jc w:val="center"/>
            </w:pPr>
            <w:r>
              <w:t>1</w:t>
            </w:r>
          </w:p>
        </w:tc>
        <w:tc>
          <w:tcPr>
            <w:tcW w:w="1920" w:type="dxa"/>
          </w:tcPr>
          <w:p w14:paraId="175C1DA1" w14:textId="6592F979" w:rsidR="007B79C5" w:rsidRPr="00E20073" w:rsidRDefault="00F56CEC" w:rsidP="00C54C74">
            <w:pPr>
              <w:pStyle w:val="CellBase"/>
              <w:jc w:val="center"/>
            </w:pPr>
            <w:r>
              <w:t>10/03</w:t>
            </w:r>
            <w:r w:rsidR="00FF0820">
              <w:t>/2015</w:t>
            </w:r>
          </w:p>
        </w:tc>
        <w:tc>
          <w:tcPr>
            <w:tcW w:w="2310" w:type="dxa"/>
          </w:tcPr>
          <w:p w14:paraId="43E95AF1" w14:textId="073B5B5E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6A52A4E4" w14:textId="30028079" w:rsidR="007B79C5" w:rsidRPr="006B43BF" w:rsidRDefault="006563F0" w:rsidP="00C54C74">
            <w:pPr>
              <w:pStyle w:val="CellBase"/>
              <w:jc w:val="center"/>
              <w:rPr>
                <w:color w:val="000000"/>
              </w:rPr>
            </w:pPr>
            <w:r>
              <w:rPr>
                <w:color w:val="000000"/>
              </w:rPr>
              <w:t>start</w:t>
            </w:r>
          </w:p>
        </w:tc>
      </w:tr>
      <w:tr w:rsidR="00706A19" w:rsidRPr="00E20073" w14:paraId="155B85C1" w14:textId="77777777" w:rsidTr="00C54C74">
        <w:tc>
          <w:tcPr>
            <w:tcW w:w="1188" w:type="dxa"/>
          </w:tcPr>
          <w:p w14:paraId="37E5534A" w14:textId="2C53A082" w:rsidR="00706A19" w:rsidRPr="00E20073" w:rsidRDefault="000E2709" w:rsidP="00C54C74">
            <w:pPr>
              <w:pStyle w:val="CellBase"/>
              <w:jc w:val="center"/>
            </w:pPr>
            <w:r>
              <w:t>2</w:t>
            </w:r>
          </w:p>
        </w:tc>
        <w:tc>
          <w:tcPr>
            <w:tcW w:w="1920" w:type="dxa"/>
          </w:tcPr>
          <w:p w14:paraId="73B8FE78" w14:textId="77777777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1B073177" w14:textId="0B2CE0A5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E015D0C" w14:textId="699F9078" w:rsidR="00706A19" w:rsidRPr="00E20073" w:rsidRDefault="00706A19" w:rsidP="00C54C74">
            <w:pPr>
              <w:pStyle w:val="CellBase"/>
              <w:jc w:val="center"/>
            </w:pPr>
          </w:p>
        </w:tc>
      </w:tr>
      <w:tr w:rsidR="003D4E1E" w:rsidRPr="00E20073" w14:paraId="0B7E9415" w14:textId="77777777" w:rsidTr="00C54C74">
        <w:tc>
          <w:tcPr>
            <w:tcW w:w="1188" w:type="dxa"/>
          </w:tcPr>
          <w:p w14:paraId="3DC07CF6" w14:textId="1203A247" w:rsidR="003D4E1E" w:rsidRPr="00E20073" w:rsidRDefault="003D4E1E" w:rsidP="00C54C74">
            <w:pPr>
              <w:pStyle w:val="CellBase"/>
              <w:jc w:val="center"/>
            </w:pPr>
            <w:r>
              <w:t>3</w:t>
            </w:r>
          </w:p>
        </w:tc>
        <w:tc>
          <w:tcPr>
            <w:tcW w:w="1920" w:type="dxa"/>
          </w:tcPr>
          <w:p w14:paraId="1C86B785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773B2E19" w14:textId="53B2D5F5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34646B8B" w14:textId="0EC2FE39" w:rsidR="003D4E1E" w:rsidRPr="00E20073" w:rsidRDefault="003D4E1E" w:rsidP="00C54C74">
            <w:pPr>
              <w:pStyle w:val="CellBase"/>
              <w:jc w:val="center"/>
            </w:pPr>
          </w:p>
        </w:tc>
      </w:tr>
      <w:tr w:rsidR="003D4E1E" w:rsidRPr="00E20073" w14:paraId="5A44C7B8" w14:textId="77777777" w:rsidTr="00C54C74">
        <w:tc>
          <w:tcPr>
            <w:tcW w:w="1188" w:type="dxa"/>
          </w:tcPr>
          <w:p w14:paraId="0DD2327B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53E754C6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CAC23B1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22E22F7E" w14:textId="77777777" w:rsidR="003D4E1E" w:rsidRPr="00E20073" w:rsidRDefault="003D4E1E" w:rsidP="00C54C74">
            <w:pPr>
              <w:pStyle w:val="CellBase"/>
              <w:jc w:val="center"/>
            </w:pPr>
          </w:p>
        </w:tc>
      </w:tr>
      <w:tr w:rsidR="007B79C5" w:rsidRPr="00E20073" w14:paraId="12EA19F3" w14:textId="77777777" w:rsidTr="00C54C74">
        <w:tc>
          <w:tcPr>
            <w:tcW w:w="1188" w:type="dxa"/>
          </w:tcPr>
          <w:p w14:paraId="54E58EF3" w14:textId="3A4779C6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05A9DE77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0C83B1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C8EF215" w14:textId="77777777" w:rsidR="007B79C5" w:rsidRPr="00E20073" w:rsidRDefault="007B79C5" w:rsidP="00C54C74">
            <w:pPr>
              <w:pStyle w:val="CellBase"/>
              <w:jc w:val="center"/>
            </w:pPr>
          </w:p>
        </w:tc>
      </w:tr>
    </w:tbl>
    <w:p w14:paraId="39F23EBE" w14:textId="77777777" w:rsidR="00E03EC0" w:rsidRPr="00E20073" w:rsidRDefault="00E03EC0" w:rsidP="00D94A5D">
      <w:pPr>
        <w:pStyle w:val="SectionHeading"/>
        <w:rPr>
          <w:color w:val="000080"/>
        </w:rPr>
      </w:pPr>
    </w:p>
    <w:p w14:paraId="1D5DD318" w14:textId="77777777" w:rsidR="005E312B" w:rsidRPr="00E20073" w:rsidRDefault="00E03EC0" w:rsidP="00D94A5D">
      <w:pPr>
        <w:pStyle w:val="SectionHeading"/>
        <w:rPr>
          <w:color w:val="000080"/>
        </w:rPr>
      </w:pPr>
      <w:r w:rsidRPr="00E20073">
        <w:rPr>
          <w:color w:val="000080"/>
        </w:rPr>
        <w:br w:type="page"/>
      </w:r>
      <w:r w:rsidR="005E312B" w:rsidRPr="00E20073">
        <w:rPr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E20073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FYI</w:t>
            </w:r>
          </w:p>
        </w:tc>
      </w:tr>
      <w:tr w:rsidR="00433418" w:rsidRPr="00E20073" w14:paraId="78582774" w14:textId="77777777" w:rsidTr="00656CE3">
        <w:tc>
          <w:tcPr>
            <w:tcW w:w="2578" w:type="pct"/>
            <w:shd w:val="clear" w:color="auto" w:fill="auto"/>
          </w:tcPr>
          <w:p w14:paraId="21C81944" w14:textId="7BD2BDA9" w:rsidR="004F56BC" w:rsidRDefault="004C06B3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  <w:r>
              <w:rPr>
                <w:rFonts w:ascii="Bookman Old Style" w:hAnsi="Bookman Old Style"/>
                <w:color w:val="808080"/>
                <w:szCs w:val="20"/>
              </w:rPr>
              <w:t>JI LUCAS</w:t>
            </w:r>
          </w:p>
          <w:p w14:paraId="1203BF1D" w14:textId="77777777" w:rsidR="004C06B3" w:rsidRDefault="004C06B3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  <w:r>
              <w:rPr>
                <w:rFonts w:ascii="Bookman Old Style" w:hAnsi="Bookman Old Style"/>
                <w:color w:val="808080"/>
                <w:szCs w:val="20"/>
              </w:rPr>
              <w:t>Rebecca Petras</w:t>
            </w:r>
          </w:p>
          <w:p w14:paraId="54E54D49" w14:textId="77777777" w:rsidR="004C06B3" w:rsidRDefault="004C06B3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  <w:r>
              <w:rPr>
                <w:rFonts w:ascii="Bookman Old Style" w:hAnsi="Bookman Old Style"/>
                <w:color w:val="808080"/>
                <w:szCs w:val="20"/>
              </w:rPr>
              <w:t>Kamal Shah</w:t>
            </w:r>
          </w:p>
          <w:p w14:paraId="441CDCBA" w14:textId="77777777" w:rsidR="004C06B3" w:rsidRDefault="004C06B3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  <w:r>
              <w:rPr>
                <w:rFonts w:ascii="Bookman Old Style" w:hAnsi="Bookman Old Style"/>
                <w:color w:val="808080"/>
                <w:szCs w:val="20"/>
              </w:rPr>
              <w:t>Jason Grimes</w:t>
            </w:r>
          </w:p>
          <w:p w14:paraId="34F3E5CF" w14:textId="73BCE46E" w:rsidR="004C06B3" w:rsidRPr="00E20073" w:rsidRDefault="004C06B3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  <w:r>
              <w:rPr>
                <w:rFonts w:ascii="Bookman Old Style" w:hAnsi="Bookman Old Style"/>
                <w:color w:val="808080"/>
                <w:szCs w:val="20"/>
              </w:rPr>
              <w:t xml:space="preserve">Dan Landy </w:t>
            </w:r>
          </w:p>
        </w:tc>
        <w:tc>
          <w:tcPr>
            <w:tcW w:w="2422" w:type="pct"/>
            <w:shd w:val="clear" w:color="auto" w:fill="auto"/>
          </w:tcPr>
          <w:p w14:paraId="0BC3F9F0" w14:textId="30945303" w:rsidR="006563F0" w:rsidRPr="00E20073" w:rsidRDefault="004C06B3" w:rsidP="004B1843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  <w:r>
              <w:rPr>
                <w:rFonts w:ascii="Bookman Old Style" w:hAnsi="Bookman Old Style"/>
                <w:color w:val="808080"/>
                <w:szCs w:val="20"/>
              </w:rPr>
              <w:t>MicroMappers Team</w:t>
            </w:r>
          </w:p>
        </w:tc>
      </w:tr>
    </w:tbl>
    <w:p w14:paraId="68EE80FA" w14:textId="74538DCD" w:rsidR="005E312B" w:rsidRPr="00E20073" w:rsidRDefault="00541278" w:rsidP="00D94A5D">
      <w:pPr>
        <w:pStyle w:val="SectionHeading"/>
        <w:rPr>
          <w:color w:val="000080"/>
        </w:rPr>
      </w:pPr>
      <w:r w:rsidRPr="00E20073">
        <w:br w:type="page"/>
      </w:r>
      <w:r w:rsidR="005E312B" w:rsidRPr="00E20073">
        <w:rPr>
          <w:color w:val="000080"/>
        </w:rPr>
        <w:t xml:space="preserve"> </w:t>
      </w:r>
      <w:r w:rsidR="00C73EBC" w:rsidRPr="00E20073">
        <w:rPr>
          <w:color w:val="000080"/>
        </w:rPr>
        <w:t>Table of Contents</w:t>
      </w:r>
    </w:p>
    <w:p w14:paraId="29C41DE8" w14:textId="77777777" w:rsidR="00EB7F15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E20073">
        <w:fldChar w:fldCharType="begin"/>
      </w:r>
      <w:r w:rsidRPr="00E20073">
        <w:instrText xml:space="preserve"> TOC \o "1-3" \h \z </w:instrText>
      </w:r>
      <w:r w:rsidRPr="00E20073">
        <w:fldChar w:fldCharType="separate"/>
      </w:r>
      <w:r w:rsidR="00EB7F15">
        <w:rPr>
          <w:noProof/>
        </w:rPr>
        <w:t>1. Introduction</w:t>
      </w:r>
      <w:r w:rsidR="00EB7F15">
        <w:rPr>
          <w:noProof/>
        </w:rPr>
        <w:tab/>
      </w:r>
      <w:r w:rsidR="00EB7F15">
        <w:rPr>
          <w:noProof/>
        </w:rPr>
        <w:fldChar w:fldCharType="begin"/>
      </w:r>
      <w:r w:rsidR="00EB7F15">
        <w:rPr>
          <w:noProof/>
        </w:rPr>
        <w:instrText xml:space="preserve"> PAGEREF _Toc287647999 \h </w:instrText>
      </w:r>
      <w:r w:rsidR="00EB7F15">
        <w:rPr>
          <w:noProof/>
        </w:rPr>
      </w:r>
      <w:r w:rsidR="00EB7F15">
        <w:rPr>
          <w:noProof/>
        </w:rPr>
        <w:fldChar w:fldCharType="separate"/>
      </w:r>
      <w:r w:rsidR="00EB7F15">
        <w:rPr>
          <w:noProof/>
        </w:rPr>
        <w:t>4</w:t>
      </w:r>
      <w:r w:rsidR="00EB7F15">
        <w:rPr>
          <w:noProof/>
        </w:rPr>
        <w:fldChar w:fldCharType="end"/>
      </w:r>
    </w:p>
    <w:p w14:paraId="63BC118A" w14:textId="77777777" w:rsidR="00EB7F15" w:rsidRDefault="00EB7F15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F9C72E" w14:textId="77777777" w:rsidR="00EB7F15" w:rsidRDefault="00EB7F15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5B06B4" w14:textId="77777777" w:rsidR="00EB7F15" w:rsidRDefault="00EB7F15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 Application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1CFCCF" w14:textId="77777777" w:rsidR="00EB7F15" w:rsidRDefault="00EB7F15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4.1. High Level Application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1B6DBD" w14:textId="77777777" w:rsidR="00EB7F15" w:rsidRDefault="00EB7F15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4.2.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4DABA6" w14:textId="77777777" w:rsidR="00EB7F15" w:rsidRDefault="00EB7F15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4.3. Application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BEDDCA" w14:textId="77777777" w:rsidR="00EB7F15" w:rsidRDefault="00EB7F15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 Client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4F6A19" w14:textId="77777777" w:rsidR="00EB7F15" w:rsidRDefault="00EB7F15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4.5.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A60125" w14:textId="77777777" w:rsidR="00EB7F15" w:rsidRDefault="00EB7F15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4.6.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86CDE5" w14:textId="77777777" w:rsidR="00EB7F15" w:rsidRDefault="00EB7F15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4.7.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95A1C9" w14:textId="77777777" w:rsidR="00EB7F15" w:rsidRDefault="00EB7F15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4.8. Constrains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6C5C76" w14:textId="77777777" w:rsidR="00EB7F15" w:rsidRDefault="00EB7F15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4.9.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23D670" w14:textId="77777777" w:rsidR="00EB7F15" w:rsidRDefault="00EB7F15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4.10.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E649AD" w14:textId="77777777" w:rsidR="00EB7F15" w:rsidRDefault="00EB7F15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A5342A" w14:textId="77777777" w:rsidR="00EB7F15" w:rsidRDefault="00EB7F15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 Requirement Spec.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CEF038" w14:textId="77777777" w:rsidR="00EB7F15" w:rsidRDefault="00EB7F15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E280B1" w14:textId="77777777" w:rsidR="00EB7F15" w:rsidRDefault="00EB7F15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6FD2F5" w14:textId="77777777" w:rsidR="00EB7F15" w:rsidRDefault="00EB7F15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5.2.2. QA/Testing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FCAD83" w14:textId="77777777" w:rsidR="00EB7F15" w:rsidRDefault="00EB7F15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995062" w14:textId="77777777" w:rsidR="00EB7F15" w:rsidRDefault="00EB7F15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_Toc287648019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07F56F" w14:textId="77777777" w:rsidR="00C73EBC" w:rsidRPr="00E20073" w:rsidRDefault="00142401" w:rsidP="001A3786">
      <w:pPr>
        <w:pStyle w:val="BodyText"/>
      </w:pPr>
      <w:r w:rsidRPr="00E20073">
        <w:fldChar w:fldCharType="end"/>
      </w:r>
    </w:p>
    <w:p w14:paraId="395F8ABA" w14:textId="36C242B2" w:rsidR="00C73EBC" w:rsidRPr="00E20073" w:rsidRDefault="00E03EC0" w:rsidP="008F4A83">
      <w:pPr>
        <w:pStyle w:val="Title0"/>
        <w:jc w:val="center"/>
      </w:pPr>
      <w:r w:rsidRPr="00E20073">
        <w:br w:type="page"/>
      </w:r>
      <w:r w:rsidR="00F56CEC">
        <w:t>Translators without borders</w:t>
      </w:r>
    </w:p>
    <w:p w14:paraId="2159CE86" w14:textId="77777777" w:rsidR="009D4DF2" w:rsidRPr="00E20073" w:rsidRDefault="00C73EBC" w:rsidP="00760DB3">
      <w:pPr>
        <w:pStyle w:val="Heading1"/>
      </w:pPr>
      <w:bookmarkStart w:id="0" w:name="_Toc287647999"/>
      <w:r w:rsidRPr="00E20073">
        <w:t>Introduction</w:t>
      </w:r>
      <w:bookmarkEnd w:id="0"/>
    </w:p>
    <w:p w14:paraId="549B26D8" w14:textId="77777777" w:rsidR="00B970B9" w:rsidRPr="00470921" w:rsidRDefault="00B970B9" w:rsidP="00B970B9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  <w:bookmarkStart w:id="1" w:name="_Toc72549694"/>
      <w:bookmarkStart w:id="2" w:name="_Toc81281991"/>
    </w:p>
    <w:p w14:paraId="5F2E21F4" w14:textId="77777777" w:rsidR="00E72BD9" w:rsidRPr="00E20073" w:rsidRDefault="00E72BD9" w:rsidP="00760DB3">
      <w:pPr>
        <w:pStyle w:val="Heading1"/>
      </w:pPr>
      <w:bookmarkStart w:id="3" w:name="_Toc287648000"/>
      <w:r w:rsidRPr="00E20073">
        <w:t>Related Documents/Links</w:t>
      </w:r>
      <w:bookmarkEnd w:id="1"/>
      <w:bookmarkEnd w:id="2"/>
      <w:r w:rsidR="006B2048" w:rsidRPr="00E20073">
        <w:t>/People</w:t>
      </w:r>
      <w:bookmarkEnd w:id="3"/>
    </w:p>
    <w:p w14:paraId="07D986A7" w14:textId="77777777" w:rsidR="00FF48FC" w:rsidRPr="00402A55" w:rsidRDefault="00E72BD9" w:rsidP="002C5251">
      <w:pPr>
        <w:pStyle w:val="BodyText"/>
        <w:rPr>
          <w:szCs w:val="20"/>
        </w:rPr>
      </w:pPr>
      <w:r w:rsidRPr="00402A55">
        <w:rPr>
          <w:szCs w:val="20"/>
        </w:rPr>
        <w:t>References in the text</w:t>
      </w:r>
      <w:r w:rsidR="00D9645E" w:rsidRPr="00402A55">
        <w:rPr>
          <w:szCs w:val="20"/>
        </w:rPr>
        <w:t xml:space="preserve"> throughout this document</w:t>
      </w:r>
      <w:r w:rsidRPr="00402A55">
        <w:rPr>
          <w:szCs w:val="20"/>
        </w:rPr>
        <w:t xml:space="preserve"> appear in square brackets (e.g., [</w:t>
      </w:r>
      <w:r w:rsidR="00E560B8" w:rsidRPr="00402A55">
        <w:rPr>
          <w:szCs w:val="20"/>
        </w:rPr>
        <w:t>1</w:t>
      </w:r>
      <w:r w:rsidRPr="00402A55">
        <w:rPr>
          <w:szCs w:val="20"/>
        </w:rPr>
        <w:t>]</w:t>
      </w:r>
      <w:r w:rsidR="009F24F2" w:rsidRPr="00402A55">
        <w:rPr>
          <w:szCs w:val="20"/>
        </w:rPr>
        <w:t>, [JS]</w:t>
      </w:r>
      <w:r w:rsidRPr="00402A55">
        <w:rPr>
          <w:szCs w:val="20"/>
        </w:rPr>
        <w:t>).</w:t>
      </w:r>
    </w:p>
    <w:p w14:paraId="3F0F758E" w14:textId="77777777" w:rsidR="002C5251" w:rsidRPr="00402A55" w:rsidRDefault="002C5251" w:rsidP="001A3786">
      <w:pPr>
        <w:pStyle w:val="BodyText"/>
        <w:rPr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402A55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Document/Link</w:t>
            </w:r>
            <w:r w:rsidR="009F24F2" w:rsidRPr="00402A55">
              <w:rPr>
                <w:b/>
                <w:szCs w:val="20"/>
              </w:rPr>
              <w:t>/Person</w:t>
            </w:r>
            <w:r w:rsidR="008A1329">
              <w:rPr>
                <w:b/>
                <w:szCs w:val="20"/>
              </w:rPr>
              <w:t>/Application</w:t>
            </w:r>
          </w:p>
        </w:tc>
      </w:tr>
      <w:tr w:rsidR="00F56DF8" w:rsidRPr="00402A55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402A55" w:rsidRDefault="00F56DF8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2E787EB8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5FA2226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6A0F714F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5775B76B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5A0A789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5EC1D25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4CAFFD85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</w:tbl>
    <w:p w14:paraId="05E06E18" w14:textId="77777777" w:rsidR="008F7062" w:rsidRPr="00E20073" w:rsidRDefault="008F7062" w:rsidP="00760DB3">
      <w:pPr>
        <w:pStyle w:val="Heading1"/>
      </w:pPr>
      <w:bookmarkStart w:id="4" w:name="_Toc287648001"/>
      <w:bookmarkStart w:id="5" w:name="_Ref90869722"/>
      <w:r w:rsidRPr="00E20073">
        <w:t>Glossary</w:t>
      </w:r>
      <w:bookmarkEnd w:id="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E20073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E20073" w:rsidRDefault="008F7062" w:rsidP="00F97634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E20073" w:rsidRDefault="008F7062" w:rsidP="00F97634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Definition</w:t>
            </w:r>
          </w:p>
        </w:tc>
      </w:tr>
      <w:tr w:rsidR="0047098C" w:rsidRPr="00E20073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18C39A48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0EFB214B" w14:textId="2AADE1F3" w:rsidR="00127CF5" w:rsidRPr="00402A55" w:rsidRDefault="00127CF5" w:rsidP="00127CF5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2302786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E6605BF" w14:textId="6BC1EF5B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62920BB4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7673DBD" w14:textId="30D1BC65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EB861F0" w14:textId="0A086C39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79353246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002C8B6C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</w:tbl>
    <w:p w14:paraId="0DDC6C50" w14:textId="0CFCE560" w:rsidR="0028358A" w:rsidRDefault="005C4D09" w:rsidP="00760DB3">
      <w:pPr>
        <w:pStyle w:val="Heading1"/>
      </w:pPr>
      <w:bookmarkStart w:id="6" w:name="_Toc287648002"/>
      <w:bookmarkEnd w:id="5"/>
      <w:r>
        <w:t>Application Design</w:t>
      </w:r>
      <w:bookmarkEnd w:id="6"/>
    </w:p>
    <w:p w14:paraId="1A1000A2" w14:textId="77777777" w:rsidR="00883C38" w:rsidRPr="00883C38" w:rsidRDefault="00883C38" w:rsidP="00883C38"/>
    <w:p w14:paraId="5CF85D7E" w14:textId="34881457" w:rsidR="00951557" w:rsidRDefault="00951557" w:rsidP="001C6A31">
      <w:pPr>
        <w:pStyle w:val="Heading2"/>
      </w:pPr>
      <w:bookmarkStart w:id="7" w:name="_Toc287648003"/>
      <w:r>
        <w:t>High Level Application Design</w:t>
      </w:r>
      <w:bookmarkEnd w:id="7"/>
    </w:p>
    <w:p w14:paraId="3B4438E1" w14:textId="77777777" w:rsidR="00951557" w:rsidRPr="00951557" w:rsidRDefault="00951557" w:rsidP="00951557"/>
    <w:p w14:paraId="113F86FC" w14:textId="1404A0EF" w:rsidR="00951557" w:rsidRDefault="00C05DC2" w:rsidP="00951557">
      <w:r>
        <w:rPr>
          <w:noProof/>
          <w:lang w:eastAsia="en-US"/>
        </w:rPr>
        <w:drawing>
          <wp:inline distT="0" distB="0" distL="0" distR="0" wp14:anchorId="60CA094C" wp14:editId="69699EF9">
            <wp:extent cx="4591050" cy="643890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A3C06" w14:textId="77777777" w:rsidR="00951557" w:rsidRDefault="00951557" w:rsidP="00951557"/>
    <w:p w14:paraId="167F978F" w14:textId="77777777" w:rsidR="0043134C" w:rsidRDefault="0043134C" w:rsidP="00951557"/>
    <w:p w14:paraId="5AC34BCB" w14:textId="77777777" w:rsidR="00951557" w:rsidRPr="00951557" w:rsidRDefault="00951557" w:rsidP="00951557"/>
    <w:p w14:paraId="4FC0BC73" w14:textId="3E06D089" w:rsidR="0040714C" w:rsidRPr="0040714C" w:rsidRDefault="00063CCF" w:rsidP="0040714C">
      <w:pPr>
        <w:pStyle w:val="Heading2"/>
      </w:pPr>
      <w:bookmarkStart w:id="8" w:name="_Toc287648004"/>
      <w:r>
        <w:t>Database</w:t>
      </w:r>
      <w:bookmarkEnd w:id="8"/>
    </w:p>
    <w:p w14:paraId="7B97E466" w14:textId="16D096C5" w:rsidR="00063CCF" w:rsidRDefault="00C05DC2" w:rsidP="00063CCF">
      <w:r>
        <w:rPr>
          <w:noProof/>
          <w:lang w:eastAsia="en-US"/>
        </w:rPr>
        <w:drawing>
          <wp:inline distT="0" distB="0" distL="0" distR="0" wp14:anchorId="67E36097" wp14:editId="5DEF5C6E">
            <wp:extent cx="6126480" cy="7603514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60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60B4" w14:textId="77777777" w:rsidR="007A565C" w:rsidRDefault="007A565C" w:rsidP="00063CCF"/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802"/>
        <w:gridCol w:w="4819"/>
        <w:gridCol w:w="2693"/>
      </w:tblGrid>
      <w:tr w:rsidR="00AF7327" w14:paraId="1CE1144E" w14:textId="77777777" w:rsidTr="00AF7327">
        <w:tc>
          <w:tcPr>
            <w:tcW w:w="2802" w:type="dxa"/>
          </w:tcPr>
          <w:p w14:paraId="5E4EC8F1" w14:textId="61982BEC" w:rsidR="007A565C" w:rsidRDefault="00AF7327" w:rsidP="00063CCF">
            <w:r>
              <w:t>TABLE NAME</w:t>
            </w:r>
          </w:p>
        </w:tc>
        <w:tc>
          <w:tcPr>
            <w:tcW w:w="4819" w:type="dxa"/>
          </w:tcPr>
          <w:p w14:paraId="0F7FAE87" w14:textId="25D9E8DC" w:rsidR="007A565C" w:rsidRDefault="00AF7327" w:rsidP="00063CCF">
            <w:r>
              <w:t>DESCRIPTION</w:t>
            </w:r>
          </w:p>
        </w:tc>
        <w:tc>
          <w:tcPr>
            <w:tcW w:w="2693" w:type="dxa"/>
          </w:tcPr>
          <w:p w14:paraId="305736E1" w14:textId="33C6F785" w:rsidR="007A565C" w:rsidRDefault="00AF7327" w:rsidP="00063CCF">
            <w:r>
              <w:t>NOTE</w:t>
            </w:r>
          </w:p>
        </w:tc>
      </w:tr>
      <w:tr w:rsidR="00AF7327" w14:paraId="7E1E8F36" w14:textId="77777777" w:rsidTr="00AF7327">
        <w:tc>
          <w:tcPr>
            <w:tcW w:w="2802" w:type="dxa"/>
          </w:tcPr>
          <w:p w14:paraId="01D4C184" w14:textId="0DFD5445" w:rsidR="007A565C" w:rsidRDefault="00AF7327" w:rsidP="00063CCF">
            <w:r>
              <w:t>clientApp</w:t>
            </w:r>
          </w:p>
        </w:tc>
        <w:tc>
          <w:tcPr>
            <w:tcW w:w="4819" w:type="dxa"/>
          </w:tcPr>
          <w:p w14:paraId="5A109BE0" w14:textId="0FF34675" w:rsidR="007A565C" w:rsidRDefault="00AF7327" w:rsidP="00063CCF">
            <w:r>
              <w:t>holds each clicker configuration</w:t>
            </w:r>
          </w:p>
        </w:tc>
        <w:tc>
          <w:tcPr>
            <w:tcW w:w="2693" w:type="dxa"/>
          </w:tcPr>
          <w:p w14:paraId="4A38BFB0" w14:textId="77777777" w:rsidR="007A565C" w:rsidRDefault="007A565C" w:rsidP="00063CCF"/>
        </w:tc>
      </w:tr>
      <w:tr w:rsidR="00AF7327" w14:paraId="4B576223" w14:textId="77777777" w:rsidTr="00AF7327">
        <w:tc>
          <w:tcPr>
            <w:tcW w:w="2802" w:type="dxa"/>
          </w:tcPr>
          <w:p w14:paraId="7569075F" w14:textId="38DC62C0" w:rsidR="007A565C" w:rsidRDefault="00AF7327" w:rsidP="00063CCF">
            <w:r>
              <w:t>taskQueue</w:t>
            </w:r>
          </w:p>
        </w:tc>
        <w:tc>
          <w:tcPr>
            <w:tcW w:w="4819" w:type="dxa"/>
          </w:tcPr>
          <w:p w14:paraId="594CB1FC" w14:textId="078A3DFC" w:rsidR="007A565C" w:rsidRDefault="00AF7327" w:rsidP="00063CCF">
            <w:r>
              <w:t>holds all available &amp; completed tasks</w:t>
            </w:r>
          </w:p>
        </w:tc>
        <w:tc>
          <w:tcPr>
            <w:tcW w:w="2693" w:type="dxa"/>
          </w:tcPr>
          <w:p w14:paraId="6E54EEBB" w14:textId="77777777" w:rsidR="007A565C" w:rsidRDefault="007A565C" w:rsidP="00AF7327">
            <w:pPr>
              <w:ind w:left="654"/>
            </w:pPr>
          </w:p>
        </w:tc>
      </w:tr>
      <w:tr w:rsidR="00AF7327" w14:paraId="37948EF9" w14:textId="77777777" w:rsidTr="00AF7327">
        <w:tc>
          <w:tcPr>
            <w:tcW w:w="2802" w:type="dxa"/>
          </w:tcPr>
          <w:p w14:paraId="725CA943" w14:textId="5FCF3FB3" w:rsidR="007A565C" w:rsidRDefault="00AF7327" w:rsidP="00063CCF">
            <w:r>
              <w:t>taskQueueResponse</w:t>
            </w:r>
          </w:p>
        </w:tc>
        <w:tc>
          <w:tcPr>
            <w:tcW w:w="4819" w:type="dxa"/>
          </w:tcPr>
          <w:p w14:paraId="67D6534B" w14:textId="4D84EB95" w:rsidR="007A565C" w:rsidRDefault="00AF7327" w:rsidP="00063CCF">
            <w:r>
              <w:t>holds completed task responses</w:t>
            </w:r>
          </w:p>
        </w:tc>
        <w:tc>
          <w:tcPr>
            <w:tcW w:w="2693" w:type="dxa"/>
          </w:tcPr>
          <w:p w14:paraId="24464A13" w14:textId="77777777" w:rsidR="007A565C" w:rsidRDefault="007A565C" w:rsidP="00063CCF"/>
        </w:tc>
      </w:tr>
      <w:tr w:rsidR="00AF7327" w14:paraId="10D96868" w14:textId="77777777" w:rsidTr="00AF7327">
        <w:tc>
          <w:tcPr>
            <w:tcW w:w="2802" w:type="dxa"/>
          </w:tcPr>
          <w:p w14:paraId="593DB8A7" w14:textId="09E71D1D" w:rsidR="007A565C" w:rsidRDefault="00AF7327" w:rsidP="00063CCF">
            <w:r>
              <w:t>reportTemplate</w:t>
            </w:r>
          </w:p>
        </w:tc>
        <w:tc>
          <w:tcPr>
            <w:tcW w:w="4819" w:type="dxa"/>
          </w:tcPr>
          <w:p w14:paraId="2FE1C279" w14:textId="7F8174DF" w:rsidR="007A565C" w:rsidRDefault="00AF7327" w:rsidP="00063CCF">
            <w:r>
              <w:t>holds task info with answer that is used to generate geo clicker’s data feed</w:t>
            </w:r>
          </w:p>
        </w:tc>
        <w:tc>
          <w:tcPr>
            <w:tcW w:w="2693" w:type="dxa"/>
          </w:tcPr>
          <w:p w14:paraId="02EE73B4" w14:textId="77777777" w:rsidR="007A565C" w:rsidRDefault="007A565C" w:rsidP="00063CCF"/>
        </w:tc>
      </w:tr>
      <w:tr w:rsidR="00AF7327" w14:paraId="628D5DDC" w14:textId="77777777" w:rsidTr="00AF7327">
        <w:tc>
          <w:tcPr>
            <w:tcW w:w="2802" w:type="dxa"/>
          </w:tcPr>
          <w:p w14:paraId="7F87111B" w14:textId="4130F593" w:rsidR="007A565C" w:rsidRDefault="007B090C" w:rsidP="00063CCF">
            <w:r>
              <w:t>clientAppAnswer</w:t>
            </w:r>
          </w:p>
        </w:tc>
        <w:tc>
          <w:tcPr>
            <w:tcW w:w="4819" w:type="dxa"/>
          </w:tcPr>
          <w:p w14:paraId="7BA839E8" w14:textId="2BFEFBA6" w:rsidR="007A565C" w:rsidRDefault="007B090C" w:rsidP="0081172F">
            <w:r>
              <w:t>Holds answers and answer business logic</w:t>
            </w:r>
          </w:p>
        </w:tc>
        <w:tc>
          <w:tcPr>
            <w:tcW w:w="2693" w:type="dxa"/>
          </w:tcPr>
          <w:p w14:paraId="7FC27848" w14:textId="6EBCD2C2" w:rsidR="007A565C" w:rsidRDefault="0081172F" w:rsidP="00063CCF">
            <w:r>
              <w:t>Need to re-structure json</w:t>
            </w:r>
          </w:p>
        </w:tc>
      </w:tr>
      <w:tr w:rsidR="00AF7327" w14:paraId="076E75F3" w14:textId="77777777" w:rsidTr="00AF7327">
        <w:tc>
          <w:tcPr>
            <w:tcW w:w="2802" w:type="dxa"/>
          </w:tcPr>
          <w:p w14:paraId="6456BCED" w14:textId="77777777" w:rsidR="007A565C" w:rsidRDefault="007A565C" w:rsidP="00063CCF"/>
        </w:tc>
        <w:tc>
          <w:tcPr>
            <w:tcW w:w="4819" w:type="dxa"/>
          </w:tcPr>
          <w:p w14:paraId="6E9AC189" w14:textId="77777777" w:rsidR="007A565C" w:rsidRDefault="007A565C" w:rsidP="00063CCF"/>
        </w:tc>
        <w:tc>
          <w:tcPr>
            <w:tcW w:w="2693" w:type="dxa"/>
          </w:tcPr>
          <w:p w14:paraId="41FFA51F" w14:textId="77777777" w:rsidR="007A565C" w:rsidRDefault="007A565C" w:rsidP="00063CCF"/>
        </w:tc>
      </w:tr>
    </w:tbl>
    <w:p w14:paraId="58D28D13" w14:textId="5C779EB3" w:rsidR="00F246F7" w:rsidRDefault="00AF7327" w:rsidP="00F246F7">
      <w:pPr>
        <w:pStyle w:val="Heading2"/>
      </w:pPr>
      <w:bookmarkStart w:id="9" w:name="_Toc287648005"/>
      <w:r>
        <w:t>Application Design</w:t>
      </w:r>
      <w:bookmarkStart w:id="10" w:name="_GoBack"/>
      <w:bookmarkEnd w:id="9"/>
      <w:bookmarkEnd w:id="10"/>
    </w:p>
    <w:p w14:paraId="54E7FBDE" w14:textId="62B65F52" w:rsidR="00A466B5" w:rsidRDefault="00A466B5" w:rsidP="001C6A31">
      <w:pPr>
        <w:pStyle w:val="Heading2"/>
      </w:pPr>
      <w:bookmarkStart w:id="11" w:name="_Toc287648006"/>
      <w:r>
        <w:t>Client Application</w:t>
      </w:r>
      <w:bookmarkEnd w:id="11"/>
    </w:p>
    <w:p w14:paraId="7BFF7AFA" w14:textId="77777777" w:rsidR="001C6A31" w:rsidRDefault="001C6A31" w:rsidP="001C6A31">
      <w:pPr>
        <w:pStyle w:val="Heading2"/>
      </w:pPr>
      <w:bookmarkStart w:id="12" w:name="_Toc287648007"/>
      <w:r w:rsidRPr="00E20073">
        <w:t>In Scope</w:t>
      </w:r>
      <w:bookmarkEnd w:id="12"/>
    </w:p>
    <w:p w14:paraId="0A1AD9B7" w14:textId="147F115D" w:rsidR="001C6A31" w:rsidRDefault="00C05DC2" w:rsidP="001C6A31">
      <w:pPr>
        <w:pStyle w:val="Heading2"/>
      </w:pPr>
      <w:bookmarkStart w:id="13" w:name="_Toc287648008"/>
      <w:r>
        <w:softHyphen/>
      </w:r>
      <w:r w:rsidR="001C6A31" w:rsidRPr="00E20073">
        <w:t>Out of Scop</w:t>
      </w:r>
      <w:r w:rsidR="00A92C76">
        <w:t>e</w:t>
      </w:r>
      <w:bookmarkEnd w:id="13"/>
    </w:p>
    <w:p w14:paraId="4FED6CF3" w14:textId="4C0A7DD6" w:rsidR="003259E7" w:rsidRPr="003259E7" w:rsidRDefault="002B52B1" w:rsidP="00C05DC2">
      <w:pPr>
        <w:pStyle w:val="Heading2"/>
      </w:pPr>
      <w:bookmarkStart w:id="14" w:name="_Toc287648009"/>
      <w:r w:rsidRPr="00E20073">
        <w:t>Assumptions</w:t>
      </w:r>
      <w:bookmarkEnd w:id="14"/>
    </w:p>
    <w:p w14:paraId="17D59586" w14:textId="77D60553" w:rsidR="00C05DC2" w:rsidRDefault="00C05DC2" w:rsidP="00552C01">
      <w:pPr>
        <w:pStyle w:val="Heading2"/>
      </w:pPr>
      <w:bookmarkStart w:id="15" w:name="_Toc287648010"/>
      <w:r>
        <w:t>Constrains</w:t>
      </w:r>
      <w:bookmarkEnd w:id="15"/>
    </w:p>
    <w:p w14:paraId="5A8DE782" w14:textId="37A19799" w:rsidR="00552C01" w:rsidRPr="00552C01" w:rsidRDefault="002B52B1" w:rsidP="00552C01">
      <w:pPr>
        <w:pStyle w:val="Heading2"/>
      </w:pPr>
      <w:bookmarkStart w:id="16" w:name="_Toc287648011"/>
      <w:r w:rsidRPr="00E20073">
        <w:t>Dependencies</w:t>
      </w:r>
      <w:bookmarkEnd w:id="16"/>
    </w:p>
    <w:p w14:paraId="05A29115" w14:textId="6C306668" w:rsidR="001A35BD" w:rsidRDefault="006A6901" w:rsidP="00C05DC2">
      <w:pPr>
        <w:pStyle w:val="Heading2"/>
      </w:pPr>
      <w:bookmarkStart w:id="17" w:name="_Toc287648012"/>
      <w:r w:rsidRPr="00E20073">
        <w:t>Risks</w:t>
      </w:r>
      <w:bookmarkEnd w:id="17"/>
    </w:p>
    <w:p w14:paraId="48A498C3" w14:textId="77777777" w:rsidR="00470A89" w:rsidRPr="00E20073" w:rsidRDefault="009D4DF2" w:rsidP="00760DB3">
      <w:pPr>
        <w:pStyle w:val="Heading1"/>
      </w:pPr>
      <w:bookmarkStart w:id="18" w:name="_Toc287648013"/>
      <w:r w:rsidRPr="00E20073">
        <w:t>Requirements</w:t>
      </w:r>
      <w:bookmarkEnd w:id="18"/>
    </w:p>
    <w:p w14:paraId="6D854B47" w14:textId="77777777" w:rsidR="00E72BD9" w:rsidRPr="00E20073" w:rsidRDefault="00E72BD9" w:rsidP="001A3786">
      <w:pPr>
        <w:pStyle w:val="BodyText"/>
      </w:pPr>
      <w:r w:rsidRPr="00E20073">
        <w:t>The following subsections define software requirements.</w:t>
      </w:r>
      <w:r w:rsidR="00CA3918" w:rsidRPr="00E20073">
        <w:t xml:space="preserve"> </w:t>
      </w:r>
      <w:r w:rsidRPr="00E20073">
        <w:t xml:space="preserve"> Each requirement is labeled as fo</w:t>
      </w:r>
      <w:r w:rsidRPr="00E20073">
        <w:t>l</w:t>
      </w:r>
      <w:r w:rsidRPr="00E20073">
        <w:t>lows:</w:t>
      </w:r>
    </w:p>
    <w:p w14:paraId="2DA5C5DA" w14:textId="77777777" w:rsidR="00E72BD9" w:rsidRPr="00E20073" w:rsidRDefault="00072852" w:rsidP="00FF1962">
      <w:pPr>
        <w:pStyle w:val="ListBullet"/>
      </w:pPr>
      <w:r w:rsidRPr="00E20073">
        <w:rPr>
          <w:b/>
        </w:rPr>
        <w:t>ID</w:t>
      </w:r>
      <w:r w:rsidR="00FF1962" w:rsidRPr="00E20073">
        <w:rPr>
          <w:b/>
        </w:rPr>
        <w:t xml:space="preserve">. </w:t>
      </w:r>
      <w:r w:rsidR="00FF1962" w:rsidRPr="00E20073">
        <w:t>The unique identifier for the requirement.</w:t>
      </w:r>
    </w:p>
    <w:p w14:paraId="4BA3F4C4" w14:textId="77777777" w:rsidR="00FF1962" w:rsidRPr="00E20073" w:rsidRDefault="00FF1962" w:rsidP="00FF1962">
      <w:pPr>
        <w:pStyle w:val="ListBullet"/>
      </w:pPr>
      <w:r w:rsidRPr="00E20073">
        <w:rPr>
          <w:b/>
        </w:rPr>
        <w:t>Requirement.</w:t>
      </w:r>
      <w:r w:rsidRPr="00E20073">
        <w:t xml:space="preserve"> A clear and concise description of the requirement.</w:t>
      </w:r>
    </w:p>
    <w:p w14:paraId="6BF1E25C" w14:textId="77777777" w:rsidR="00FF1962" w:rsidRPr="00E20073" w:rsidRDefault="00FF1962" w:rsidP="00FF1962">
      <w:pPr>
        <w:pStyle w:val="ListBullet"/>
      </w:pPr>
      <w:r w:rsidRPr="00E20073">
        <w:rPr>
          <w:b/>
        </w:rPr>
        <w:t>Source.</w:t>
      </w:r>
      <w:r w:rsidRPr="00E20073">
        <w:t xml:space="preserve"> A cross-reference to the source of the requirement.</w:t>
      </w:r>
    </w:p>
    <w:p w14:paraId="3985D77D" w14:textId="77777777" w:rsidR="00FF1962" w:rsidRPr="00E20073" w:rsidRDefault="00FF1962" w:rsidP="002A7F51">
      <w:pPr>
        <w:pStyle w:val="ListBullet"/>
      </w:pPr>
      <w:r w:rsidRPr="00E20073">
        <w:rPr>
          <w:b/>
        </w:rPr>
        <w:t>Cat</w:t>
      </w:r>
      <w:r w:rsidRPr="00E20073">
        <w:t>egory</w:t>
      </w:r>
      <w:r w:rsidRPr="00E20073">
        <w:rPr>
          <w:b/>
        </w:rPr>
        <w:t>.</w:t>
      </w:r>
      <w:r w:rsidRPr="00E20073">
        <w:t xml:space="preserve"> A classification for the requirement using the selections from Table 1.</w:t>
      </w:r>
    </w:p>
    <w:p w14:paraId="5EA897D2" w14:textId="77777777" w:rsidR="002A7F51" w:rsidRPr="00E20073" w:rsidRDefault="002A7F51" w:rsidP="002A7F51">
      <w:pPr>
        <w:pStyle w:val="ListBullet"/>
        <w:numPr>
          <w:ilvl w:val="0"/>
          <w:numId w:val="0"/>
        </w:numPr>
        <w:ind w:left="360"/>
      </w:pPr>
    </w:p>
    <w:p w14:paraId="04D54316" w14:textId="77777777" w:rsidR="00C16585" w:rsidRPr="00E20073" w:rsidRDefault="00C16585" w:rsidP="00C16585">
      <w:pPr>
        <w:pStyle w:val="Caption"/>
      </w:pPr>
      <w:bookmarkStart w:id="19" w:name="_Ref77476447"/>
      <w:r w:rsidRPr="00E20073">
        <w:t xml:space="preserve">Table </w:t>
      </w:r>
      <w:r w:rsidR="00C01185">
        <w:fldChar w:fldCharType="begin"/>
      </w:r>
      <w:r w:rsidR="00C01185">
        <w:instrText xml:space="preserve"> SEQ Table \* ARABIC </w:instrText>
      </w:r>
      <w:r w:rsidR="00C01185">
        <w:fldChar w:fldCharType="separate"/>
      </w:r>
      <w:r w:rsidR="00C8051C">
        <w:rPr>
          <w:noProof/>
        </w:rPr>
        <w:t>1</w:t>
      </w:r>
      <w:r w:rsidR="00C01185">
        <w:rPr>
          <w:noProof/>
        </w:rPr>
        <w:fldChar w:fldCharType="end"/>
      </w:r>
      <w:bookmarkEnd w:id="19"/>
      <w:r w:rsidRPr="00E20073"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5958"/>
      </w:tblGrid>
      <w:tr w:rsidR="00C16585" w:rsidRPr="00E20073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Description</w:t>
            </w:r>
          </w:p>
        </w:tc>
      </w:tr>
      <w:tr w:rsidR="00C16585" w:rsidRPr="00E20073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M</w:t>
            </w:r>
            <w:r w:rsidRPr="00E20073"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E20073" w:rsidRDefault="00C16585" w:rsidP="00683E55">
            <w:pPr>
              <w:pStyle w:val="CellDescription"/>
            </w:pPr>
            <w:r w:rsidRPr="00E20073">
              <w:t>Required minimum functionality.</w:t>
            </w:r>
          </w:p>
        </w:tc>
      </w:tr>
      <w:tr w:rsidR="00C16585" w:rsidRPr="00E20073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</w:t>
            </w:r>
            <w:r w:rsidRPr="00E20073"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E20073" w:rsidRDefault="00C16585" w:rsidP="00DD2029">
            <w:pPr>
              <w:pStyle w:val="CellDescription"/>
            </w:pPr>
            <w:r w:rsidRPr="00E20073">
              <w:t>Nice to have and will be implemented if time permits.</w:t>
            </w:r>
          </w:p>
        </w:tc>
      </w:tr>
      <w:tr w:rsidR="00CE12F3" w:rsidRPr="00E20073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E20073" w:rsidRDefault="00CE12F3" w:rsidP="00683E55">
            <w:pPr>
              <w:pStyle w:val="CellDescription"/>
              <w:rPr>
                <w:b/>
              </w:rPr>
            </w:pPr>
            <w:r w:rsidRPr="00E20073">
              <w:rPr>
                <w:b/>
              </w:rPr>
              <w:t>F</w:t>
            </w:r>
            <w:r w:rsidRPr="00E20073"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E20073" w:rsidRDefault="00B440AB" w:rsidP="00683E55">
            <w:pPr>
              <w:pStyle w:val="CellDescription"/>
            </w:pPr>
            <w:r w:rsidRPr="00E20073">
              <w:t>Will not be implemented now but should be considered for a future enhancement.</w:t>
            </w:r>
          </w:p>
        </w:tc>
      </w:tr>
      <w:tr w:rsidR="00C16585" w:rsidRPr="00E20073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D</w:t>
            </w:r>
            <w:r w:rsidRPr="00E20073"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E20073" w:rsidRDefault="00C16585" w:rsidP="00683E55">
            <w:pPr>
              <w:pStyle w:val="CellDescription"/>
            </w:pPr>
            <w:r w:rsidRPr="00E20073">
              <w:t xml:space="preserve">Requirement determined to be completely out of scope </w:t>
            </w:r>
            <w:r w:rsidRPr="00E20073">
              <w:rPr>
                <w:b/>
              </w:rPr>
              <w:t>after</w:t>
            </w:r>
            <w:r w:rsidRPr="00E20073">
              <w:t xml:space="preserve"> baseline.</w:t>
            </w:r>
          </w:p>
        </w:tc>
      </w:tr>
      <w:tr w:rsidR="00C16585" w:rsidRPr="00E20073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E</w:t>
            </w:r>
            <w:r w:rsidRPr="00E20073"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E20073" w:rsidRDefault="00C16585" w:rsidP="00683E55">
            <w:pPr>
              <w:pStyle w:val="CellDescription"/>
            </w:pPr>
            <w:r w:rsidRPr="00E20073">
              <w:t>Functionality already present in the software (for documentation pu</w:t>
            </w:r>
            <w:r w:rsidRPr="00E20073">
              <w:t>r</w:t>
            </w:r>
            <w:r w:rsidRPr="00E20073">
              <w:t>poses).</w:t>
            </w:r>
          </w:p>
        </w:tc>
      </w:tr>
      <w:tr w:rsidR="00C16585" w:rsidRPr="00E20073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Op</w:t>
            </w:r>
            <w:r w:rsidRPr="00E20073"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E20073" w:rsidRDefault="00C16585" w:rsidP="00DD2029">
            <w:pPr>
              <w:pStyle w:val="CellDescription"/>
            </w:pPr>
            <w:r w:rsidRPr="00E20073">
              <w:t>Will not be addressed in the software (documented for training pu</w:t>
            </w:r>
            <w:r w:rsidRPr="00E20073">
              <w:t>r</w:t>
            </w:r>
            <w:r w:rsidRPr="00E20073">
              <w:t>poses). This requirement should have a related item in the issue list in order to identify an owner.</w:t>
            </w:r>
          </w:p>
        </w:tc>
      </w:tr>
    </w:tbl>
    <w:p w14:paraId="7BC2E423" w14:textId="77777777" w:rsidR="00C16585" w:rsidRPr="00E20073" w:rsidRDefault="00C16585" w:rsidP="001A3786">
      <w:pPr>
        <w:pStyle w:val="BodyText"/>
        <w:rPr>
          <w:color w:val="808080"/>
        </w:rPr>
      </w:pPr>
    </w:p>
    <w:p w14:paraId="554F8C6B" w14:textId="6283426D" w:rsidR="00C929D5" w:rsidRPr="00253268" w:rsidRDefault="007357AF" w:rsidP="00253268">
      <w:pPr>
        <w:pStyle w:val="Heading2"/>
      </w:pPr>
      <w:bookmarkStart w:id="20" w:name="_Toc287648014"/>
      <w:r>
        <w:t>Requirement Spec.</w:t>
      </w:r>
      <w:bookmarkEnd w:id="20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6D5F6D" w:rsidRPr="00E20073" w14:paraId="643A6BD8" w14:textId="77777777" w:rsidTr="006D5F6D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CAF3B8" w14:textId="77777777" w:rsidR="006D5F6D" w:rsidRPr="00E20073" w:rsidRDefault="006D5F6D" w:rsidP="006D5F6D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70F4B5DA" w14:textId="77777777" w:rsidR="006D5F6D" w:rsidRPr="00E20073" w:rsidRDefault="006D5F6D" w:rsidP="006D5F6D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6F16E7E" w14:textId="77777777" w:rsidR="006D5F6D" w:rsidRPr="00E20073" w:rsidRDefault="006D5F6D" w:rsidP="006D5F6D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2728D32F" w14:textId="77777777" w:rsidR="006D5F6D" w:rsidRPr="00E20073" w:rsidRDefault="006D5F6D" w:rsidP="006D5F6D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6D5F6D" w:rsidRPr="00E20073" w14:paraId="1E6378AF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0481908" w14:textId="090DA72D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58F52065" w14:textId="77777777" w:rsidR="006D5F6D" w:rsidRPr="006D5F6D" w:rsidRDefault="006D5F6D" w:rsidP="006D5F6D">
            <w:pPr>
              <w:pStyle w:val="CellBase"/>
              <w:rPr>
                <w:i/>
                <w:color w:val="FF0000"/>
                <w:szCs w:val="20"/>
              </w:rPr>
            </w:pPr>
          </w:p>
        </w:tc>
        <w:tc>
          <w:tcPr>
            <w:tcW w:w="990" w:type="dxa"/>
          </w:tcPr>
          <w:p w14:paraId="4EE8B063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  <w:tc>
          <w:tcPr>
            <w:tcW w:w="630" w:type="dxa"/>
          </w:tcPr>
          <w:p w14:paraId="4FC39CCE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</w:tbl>
    <w:p w14:paraId="42DC5936" w14:textId="7D2EA633" w:rsidR="00F42F46" w:rsidRDefault="00F42F46" w:rsidP="00D37926"/>
    <w:p w14:paraId="07696CCD" w14:textId="1B34739B" w:rsidR="004A33AA" w:rsidRPr="00D37926" w:rsidRDefault="004A33AA" w:rsidP="00D37926"/>
    <w:p w14:paraId="727FA1BA" w14:textId="77777777" w:rsidR="00D8266D" w:rsidRPr="00E20073" w:rsidRDefault="00D8266D" w:rsidP="00760DB3">
      <w:pPr>
        <w:pStyle w:val="Heading2"/>
      </w:pPr>
      <w:bookmarkStart w:id="21" w:name="_Toc287648015"/>
      <w:r w:rsidRPr="00E20073">
        <w:t>Non-functional</w:t>
      </w:r>
      <w:bookmarkEnd w:id="21"/>
    </w:p>
    <w:p w14:paraId="256C51AF" w14:textId="77777777" w:rsidR="00DB7245" w:rsidRPr="00E20073" w:rsidRDefault="00DB7245" w:rsidP="00760DB3">
      <w:pPr>
        <w:pStyle w:val="Heading3"/>
      </w:pPr>
      <w:bookmarkStart w:id="22" w:name="_Toc287648016"/>
      <w:r w:rsidRPr="00E20073">
        <w:t>Security</w:t>
      </w:r>
      <w:bookmarkEnd w:id="22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E20073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E20073" w:rsidRDefault="000D5534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0D5534" w:rsidRPr="00E20073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4D76F2" w:rsidRDefault="004D76F2" w:rsidP="00793B0B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0B79B6B0" w14:textId="0A4E5A8E" w:rsidR="000D5534" w:rsidRPr="00A801E0" w:rsidRDefault="000D5534" w:rsidP="00793B0B">
            <w:pPr>
              <w:pStyle w:val="CellBase"/>
              <w:rPr>
                <w:i/>
                <w:color w:val="FF0000"/>
              </w:rPr>
            </w:pPr>
          </w:p>
        </w:tc>
        <w:tc>
          <w:tcPr>
            <w:tcW w:w="990" w:type="dxa"/>
          </w:tcPr>
          <w:p w14:paraId="57623C0D" w14:textId="77777777" w:rsidR="000D5534" w:rsidRPr="00DC407E" w:rsidRDefault="000D5534" w:rsidP="00793B0B">
            <w:pPr>
              <w:pStyle w:val="CellBase"/>
            </w:pPr>
          </w:p>
        </w:tc>
        <w:tc>
          <w:tcPr>
            <w:tcW w:w="630" w:type="dxa"/>
          </w:tcPr>
          <w:p w14:paraId="6EA6AED0" w14:textId="77777777" w:rsidR="000D5534" w:rsidRPr="00DC407E" w:rsidRDefault="000D5534" w:rsidP="00793B0B">
            <w:pPr>
              <w:pStyle w:val="CellBase"/>
            </w:pPr>
          </w:p>
        </w:tc>
      </w:tr>
    </w:tbl>
    <w:p w14:paraId="48657F8A" w14:textId="42B9D6B5" w:rsidR="00DC407E" w:rsidRPr="00E20073" w:rsidRDefault="00C05DC2" w:rsidP="00DC407E">
      <w:pPr>
        <w:pStyle w:val="Heading3"/>
      </w:pPr>
      <w:bookmarkStart w:id="23" w:name="_Toc287648017"/>
      <w:r>
        <w:t>QA/</w:t>
      </w:r>
      <w:r w:rsidR="00DC407E">
        <w:t>Testing</w:t>
      </w:r>
      <w:bookmarkEnd w:id="23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DC407E" w:rsidRPr="00E20073" w14:paraId="7A8E4C0B" w14:textId="77777777" w:rsidTr="006464D7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DAA280" w14:textId="77777777" w:rsidR="00DC407E" w:rsidRPr="00E20073" w:rsidRDefault="00DC407E" w:rsidP="006464D7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769912BD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6970E1CE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2A939380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3E0E0C" w:rsidRPr="00E20073" w14:paraId="6F70CEAE" w14:textId="77777777" w:rsidTr="006464D7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CB73354" w14:textId="41284CAF" w:rsidR="003E0E0C" w:rsidRPr="004D76F2" w:rsidRDefault="003E0E0C" w:rsidP="006464D7">
            <w:pPr>
              <w:pStyle w:val="CellBase"/>
              <w:rPr>
                <w:bCs/>
              </w:rPr>
            </w:pPr>
            <w:r>
              <w:rPr>
                <w:bCs/>
              </w:rPr>
              <w:t>.1</w:t>
            </w:r>
          </w:p>
        </w:tc>
        <w:tc>
          <w:tcPr>
            <w:tcW w:w="6956" w:type="dxa"/>
          </w:tcPr>
          <w:p w14:paraId="4A24FE33" w14:textId="77777777" w:rsidR="003E0E0C" w:rsidRDefault="003E0E0C" w:rsidP="00EB7F15">
            <w:pPr>
              <w:pStyle w:val="CellBase"/>
            </w:pPr>
            <w:r>
              <w:t>Staging server information</w:t>
            </w:r>
          </w:p>
          <w:p w14:paraId="0838C438" w14:textId="77777777" w:rsidR="003E0E0C" w:rsidRDefault="003E0E0C" w:rsidP="00EB7F15">
            <w:pPr>
              <w:pStyle w:val="CellBase"/>
            </w:pPr>
            <w:r>
              <w:t>DEPLOYMENT NAME</w:t>
            </w:r>
          </w:p>
          <w:p w14:paraId="04CC5C15" w14:textId="77777777" w:rsidR="003E0E0C" w:rsidRDefault="003E0E0C" w:rsidP="00EB7F15">
            <w:pPr>
              <w:pStyle w:val="CellBase"/>
            </w:pPr>
            <w:r>
              <w:t>QCRICL1LinuxVM2</w:t>
            </w:r>
          </w:p>
          <w:p w14:paraId="2EF54CE6" w14:textId="77777777" w:rsidR="003E0E0C" w:rsidRDefault="003E0E0C" w:rsidP="00EB7F15">
            <w:pPr>
              <w:pStyle w:val="CellBase"/>
            </w:pPr>
          </w:p>
          <w:p w14:paraId="1393E109" w14:textId="77777777" w:rsidR="003E0E0C" w:rsidRDefault="003E0E0C" w:rsidP="00EB7F15">
            <w:pPr>
              <w:pStyle w:val="CellBase"/>
            </w:pPr>
            <w:r>
              <w:t>PUBLIC VIRTUAL IP (VIP) ADDRESS</w:t>
            </w:r>
          </w:p>
          <w:p w14:paraId="2B2CC2B4" w14:textId="77777777" w:rsidR="003E0E0C" w:rsidRDefault="003E0E0C" w:rsidP="00EB7F15">
            <w:pPr>
              <w:pStyle w:val="CellBase"/>
            </w:pPr>
            <w:r>
              <w:t>23.102.28.40</w:t>
            </w:r>
          </w:p>
          <w:p w14:paraId="6F364236" w14:textId="77777777" w:rsidR="003E0E0C" w:rsidRDefault="003E0E0C" w:rsidP="00EB7F15">
            <w:pPr>
              <w:pStyle w:val="CellBase"/>
            </w:pPr>
          </w:p>
          <w:p w14:paraId="0F97151F" w14:textId="77777777" w:rsidR="003E0E0C" w:rsidRDefault="003E0E0C" w:rsidP="00EB7F15">
            <w:pPr>
              <w:pStyle w:val="CellBase"/>
            </w:pPr>
            <w:r>
              <w:t>INPUT ENDPOINTS</w:t>
            </w:r>
          </w:p>
          <w:p w14:paraId="3211F159" w14:textId="77777777" w:rsidR="003E0E0C" w:rsidRDefault="003E0E0C" w:rsidP="00EB7F15">
            <w:pPr>
              <w:pStyle w:val="CellBase"/>
            </w:pPr>
            <w:r>
              <w:t>QCRICL1LinuxVM2 : 23.102.28.40:8081 - Glassfish applications</w:t>
            </w:r>
          </w:p>
          <w:p w14:paraId="7564A7D0" w14:textId="77777777" w:rsidR="003E0E0C" w:rsidRDefault="003E0E0C" w:rsidP="00EB7F15">
            <w:pPr>
              <w:pStyle w:val="CellBase"/>
            </w:pPr>
            <w:r>
              <w:t>QCRICL1LinuxVM2 : 23.102.28.40:4848 - Glassfish server access via UI</w:t>
            </w:r>
          </w:p>
          <w:p w14:paraId="3186D784" w14:textId="77777777" w:rsidR="003E0E0C" w:rsidRDefault="003E0E0C" w:rsidP="00EB7F15">
            <w:pPr>
              <w:pStyle w:val="CellBase"/>
            </w:pPr>
            <w:r>
              <w:t xml:space="preserve">QCRICL1LinuxVM2 : 23.102.28.40:80   - Taken </w:t>
            </w:r>
          </w:p>
          <w:p w14:paraId="1D06ADA9" w14:textId="77777777" w:rsidR="003E0E0C" w:rsidRDefault="003E0E0C" w:rsidP="00EB7F15">
            <w:pPr>
              <w:pStyle w:val="CellBase"/>
            </w:pPr>
            <w:r>
              <w:t>QCRICL1LinuxVM2 : 23.102.28.40:8090 -  MicroFilters Application</w:t>
            </w:r>
          </w:p>
          <w:p w14:paraId="2440E38B" w14:textId="77777777" w:rsidR="003E0E0C" w:rsidRDefault="003E0E0C" w:rsidP="00EB7F15">
            <w:pPr>
              <w:pStyle w:val="CellBase"/>
            </w:pPr>
            <w:r>
              <w:t>QCRICL1LinuxVM2 : 23.102.28.40:5000 -  MicroMappers Pybossa server</w:t>
            </w:r>
          </w:p>
          <w:p w14:paraId="68661958" w14:textId="77777777" w:rsidR="003E0E0C" w:rsidRDefault="003E0E0C" w:rsidP="00EB7F15">
            <w:pPr>
              <w:pStyle w:val="CellBase"/>
            </w:pPr>
            <w:r>
              <w:t>QCRICL1LinuxVM2 : 23.102.28.40:22   -  Taken</w:t>
            </w:r>
          </w:p>
          <w:p w14:paraId="2FE73A9C" w14:textId="77777777" w:rsidR="003E0E0C" w:rsidRDefault="003E0E0C" w:rsidP="00EB7F15">
            <w:pPr>
              <w:pStyle w:val="CellBase"/>
            </w:pPr>
          </w:p>
          <w:p w14:paraId="6C98CCCC" w14:textId="6F67EA63" w:rsidR="006F06DD" w:rsidRDefault="006F06DD" w:rsidP="006F06DD">
            <w:pPr>
              <w:pStyle w:val="CellBase"/>
            </w:pPr>
            <w:r>
              <w:t>Mysql Access(MicroMappers Core) :</w:t>
            </w:r>
          </w:p>
          <w:p w14:paraId="3CF59C41" w14:textId="5B94C3A5" w:rsidR="006F06DD" w:rsidRDefault="006F06DD" w:rsidP="006F06DD">
            <w:pPr>
              <w:pStyle w:val="CellBase"/>
            </w:pPr>
            <w:r>
              <w:t xml:space="preserve">Port :3306, port is opened. </w:t>
            </w:r>
          </w:p>
          <w:tbl>
            <w:tblPr>
              <w:tblW w:w="0" w:type="auto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1069"/>
            </w:tblGrid>
            <w:tr w:rsidR="006F06DD" w:rsidRPr="006D2572" w14:paraId="24CD7614" w14:textId="77777777" w:rsidTr="006F06DD">
              <w:trPr>
                <w:trHeight w:val="315"/>
              </w:trPr>
              <w:tc>
                <w:tcPr>
                  <w:tcW w:w="113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6D7A8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578440D" w14:textId="77777777" w:rsidR="006F06DD" w:rsidRPr="006D2572" w:rsidRDefault="006F06DD" w:rsidP="006F06DD">
                  <w:pPr>
                    <w:jc w:val="center"/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</w:pPr>
                  <w:r w:rsidRPr="006D2572"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  <w:t>User Name</w:t>
                  </w:r>
                </w:p>
              </w:tc>
              <w:tc>
                <w:tcPr>
                  <w:tcW w:w="1069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6D7A8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1D789C7" w14:textId="77777777" w:rsidR="006F06DD" w:rsidRPr="006D2572" w:rsidRDefault="006F06DD" w:rsidP="006F06DD">
                  <w:pPr>
                    <w:jc w:val="center"/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</w:pPr>
                  <w:r w:rsidRPr="006D2572"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  <w:t>PassWord</w:t>
                  </w:r>
                </w:p>
              </w:tc>
            </w:tr>
            <w:tr w:rsidR="006F06DD" w:rsidRPr="006D2572" w14:paraId="3F45AEB9" w14:textId="77777777" w:rsidTr="006F06DD">
              <w:trPr>
                <w:trHeight w:val="315"/>
              </w:trPr>
              <w:tc>
                <w:tcPr>
                  <w:tcW w:w="113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937AE7C" w14:textId="47A70A47" w:rsidR="006F06DD" w:rsidRPr="006D2572" w:rsidRDefault="006F06DD" w:rsidP="006F06DD">
                  <w:pPr>
                    <w:rPr>
                      <w:rFonts w:ascii="Arial" w:hAnsi="Arial" w:cs="Arial"/>
                      <w:szCs w:val="20"/>
                      <w:lang w:eastAsia="en-US"/>
                    </w:rPr>
                  </w:pPr>
                  <w:r w:rsidRPr="006D2572">
                    <w:rPr>
                      <w:rFonts w:ascii="Arial" w:hAnsi="Arial" w:cs="Arial"/>
                      <w:szCs w:val="20"/>
                      <w:lang w:eastAsia="en-US"/>
                    </w:rPr>
                    <w:t>twb_dev</w:t>
                  </w:r>
                </w:p>
              </w:tc>
              <w:tc>
                <w:tcPr>
                  <w:tcW w:w="106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82DC75A" w14:textId="7252A3A5" w:rsidR="006F06DD" w:rsidRPr="006D2572" w:rsidRDefault="006F06DD" w:rsidP="006F06DD">
                  <w:pPr>
                    <w:rPr>
                      <w:rFonts w:ascii="Arial" w:hAnsi="Arial" w:cs="Arial"/>
                      <w:szCs w:val="20"/>
                      <w:lang w:eastAsia="en-US"/>
                    </w:rPr>
                  </w:pPr>
                  <w:r w:rsidRPr="006D2572">
                    <w:rPr>
                      <w:rFonts w:ascii="Arial" w:hAnsi="Arial" w:cs="Arial"/>
                      <w:szCs w:val="20"/>
                      <w:lang w:eastAsia="en-US"/>
                    </w:rPr>
                    <w:t>sgh!78rtw</w:t>
                  </w:r>
                </w:p>
              </w:tc>
            </w:tr>
          </w:tbl>
          <w:p w14:paraId="0643A836" w14:textId="77777777" w:rsidR="006F06DD" w:rsidRDefault="006F06DD" w:rsidP="00EB7F15">
            <w:pPr>
              <w:pStyle w:val="CellBase"/>
            </w:pPr>
          </w:p>
          <w:p w14:paraId="085D0505" w14:textId="49BCE9F3" w:rsidR="006F06DD" w:rsidRDefault="006F06DD" w:rsidP="006F06DD">
            <w:pPr>
              <w:pStyle w:val="CellBase"/>
            </w:pPr>
            <w:r>
              <w:t>postgreSQL Access(MicroMappers - Pybossa) :</w:t>
            </w:r>
          </w:p>
          <w:p w14:paraId="73964198" w14:textId="44A974D1" w:rsidR="006F06DD" w:rsidRDefault="006F06DD" w:rsidP="006F06DD">
            <w:pPr>
              <w:pStyle w:val="CellBase"/>
            </w:pPr>
            <w:r>
              <w:t xml:space="preserve">Port : </w:t>
            </w:r>
            <w:r w:rsidRPr="006F06DD">
              <w:t>5432</w:t>
            </w:r>
          </w:p>
          <w:p w14:paraId="05001046" w14:textId="6E7D0ADE" w:rsidR="00F21A13" w:rsidRDefault="00F21A13" w:rsidP="006F06DD">
            <w:pPr>
              <w:pStyle w:val="CellBase"/>
            </w:pPr>
            <w:r>
              <w:t>dbSchema : pybossa</w:t>
            </w:r>
          </w:p>
          <w:tbl>
            <w:tblPr>
              <w:tblW w:w="0" w:type="auto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1069"/>
            </w:tblGrid>
            <w:tr w:rsidR="006F06DD" w:rsidRPr="006D2572" w14:paraId="5492A181" w14:textId="77777777" w:rsidTr="006F06DD">
              <w:trPr>
                <w:trHeight w:val="315"/>
              </w:trPr>
              <w:tc>
                <w:tcPr>
                  <w:tcW w:w="113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6D7A8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65F4792" w14:textId="77777777" w:rsidR="006F06DD" w:rsidRPr="006D2572" w:rsidRDefault="006F06DD" w:rsidP="006F06DD">
                  <w:pPr>
                    <w:jc w:val="center"/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</w:pPr>
                  <w:r w:rsidRPr="006D2572"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  <w:t>User Name</w:t>
                  </w:r>
                </w:p>
              </w:tc>
              <w:tc>
                <w:tcPr>
                  <w:tcW w:w="1069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6D7A8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049A6D8" w14:textId="77777777" w:rsidR="006F06DD" w:rsidRPr="006D2572" w:rsidRDefault="006F06DD" w:rsidP="006F06DD">
                  <w:pPr>
                    <w:jc w:val="center"/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</w:pPr>
                  <w:r w:rsidRPr="006D2572"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  <w:t>PassWord</w:t>
                  </w:r>
                </w:p>
              </w:tc>
            </w:tr>
            <w:tr w:rsidR="006F06DD" w:rsidRPr="006D2572" w14:paraId="66D72087" w14:textId="77777777" w:rsidTr="006F06DD">
              <w:trPr>
                <w:trHeight w:val="315"/>
              </w:trPr>
              <w:tc>
                <w:tcPr>
                  <w:tcW w:w="113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84AC794" w14:textId="77777777" w:rsidR="006F06DD" w:rsidRPr="006D2572" w:rsidRDefault="006F06DD" w:rsidP="006F06DD">
                  <w:pPr>
                    <w:rPr>
                      <w:rFonts w:ascii="Arial" w:hAnsi="Arial" w:cs="Arial"/>
                      <w:szCs w:val="20"/>
                      <w:lang w:eastAsia="en-US"/>
                    </w:rPr>
                  </w:pPr>
                  <w:r w:rsidRPr="006D2572">
                    <w:rPr>
                      <w:rFonts w:ascii="Arial" w:hAnsi="Arial" w:cs="Arial"/>
                      <w:szCs w:val="20"/>
                      <w:lang w:eastAsia="en-US"/>
                    </w:rPr>
                    <w:t>twb_dev</w:t>
                  </w:r>
                </w:p>
              </w:tc>
              <w:tc>
                <w:tcPr>
                  <w:tcW w:w="106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7D739F5" w14:textId="77777777" w:rsidR="006F06DD" w:rsidRPr="006D2572" w:rsidRDefault="006F06DD" w:rsidP="006F06DD">
                  <w:pPr>
                    <w:rPr>
                      <w:rFonts w:ascii="Arial" w:hAnsi="Arial" w:cs="Arial"/>
                      <w:szCs w:val="20"/>
                      <w:lang w:eastAsia="en-US"/>
                    </w:rPr>
                  </w:pPr>
                  <w:r w:rsidRPr="006D2572">
                    <w:rPr>
                      <w:rFonts w:ascii="Arial" w:hAnsi="Arial" w:cs="Arial"/>
                      <w:szCs w:val="20"/>
                      <w:lang w:eastAsia="en-US"/>
                    </w:rPr>
                    <w:t>sgh!78rtw</w:t>
                  </w:r>
                </w:p>
              </w:tc>
            </w:tr>
          </w:tbl>
          <w:p w14:paraId="6F4CBFAD" w14:textId="77777777" w:rsidR="006F06DD" w:rsidRDefault="006F06DD" w:rsidP="00EB7F15">
            <w:pPr>
              <w:pStyle w:val="CellBase"/>
            </w:pPr>
          </w:p>
          <w:p w14:paraId="6607C18B" w14:textId="77777777" w:rsidR="006F06DD" w:rsidRDefault="006F06DD" w:rsidP="00EB7F15">
            <w:pPr>
              <w:pStyle w:val="CellBase"/>
            </w:pPr>
          </w:p>
          <w:p w14:paraId="54C02CE4" w14:textId="77777777" w:rsidR="003E0E0C" w:rsidRDefault="003E0E0C" w:rsidP="00EB7F15">
            <w:pPr>
              <w:pStyle w:val="CellBase"/>
            </w:pPr>
            <w:r>
              <w:t>Glassfish Access :</w:t>
            </w:r>
          </w:p>
          <w:p w14:paraId="6B8705D6" w14:textId="77777777" w:rsidR="003E0E0C" w:rsidRDefault="003E0E0C" w:rsidP="00EB7F15">
            <w:pPr>
              <w:pStyle w:val="CellBase"/>
            </w:pPr>
            <w:r>
              <w:t xml:space="preserve">Port :4848, it is opened. </w:t>
            </w:r>
          </w:p>
          <w:tbl>
            <w:tblPr>
              <w:tblW w:w="0" w:type="auto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1069"/>
            </w:tblGrid>
            <w:tr w:rsidR="003E0E0C" w:rsidRPr="006D2572" w14:paraId="5CDB54CD" w14:textId="77777777" w:rsidTr="00EB7F15">
              <w:trPr>
                <w:trHeight w:val="315"/>
              </w:trPr>
              <w:tc>
                <w:tcPr>
                  <w:tcW w:w="113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6D7A8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5F7C8DF" w14:textId="77777777" w:rsidR="003E0E0C" w:rsidRPr="006D2572" w:rsidRDefault="003E0E0C" w:rsidP="00EB7F15">
                  <w:pPr>
                    <w:jc w:val="center"/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</w:pPr>
                  <w:r w:rsidRPr="006D2572"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  <w:t>User Name</w:t>
                  </w:r>
                </w:p>
              </w:tc>
              <w:tc>
                <w:tcPr>
                  <w:tcW w:w="1069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6D7A8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DE1DCAA" w14:textId="77777777" w:rsidR="003E0E0C" w:rsidRPr="006D2572" w:rsidRDefault="003E0E0C" w:rsidP="00EB7F15">
                  <w:pPr>
                    <w:jc w:val="center"/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</w:pPr>
                  <w:r w:rsidRPr="006D2572"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  <w:t>PassWord</w:t>
                  </w:r>
                </w:p>
              </w:tc>
            </w:tr>
            <w:tr w:rsidR="003E0E0C" w:rsidRPr="006D2572" w14:paraId="09297EC2" w14:textId="77777777" w:rsidTr="00EB7F15">
              <w:trPr>
                <w:trHeight w:val="315"/>
              </w:trPr>
              <w:tc>
                <w:tcPr>
                  <w:tcW w:w="113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5511DCD" w14:textId="77777777" w:rsidR="003E0E0C" w:rsidRPr="006D2572" w:rsidRDefault="003E0E0C" w:rsidP="00EB7F15">
                  <w:pPr>
                    <w:rPr>
                      <w:rFonts w:ascii="Arial" w:hAnsi="Arial" w:cs="Arial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szCs w:val="20"/>
                      <w:lang w:eastAsia="en-US"/>
                    </w:rPr>
                    <w:t>admin</w:t>
                  </w:r>
                </w:p>
              </w:tc>
              <w:tc>
                <w:tcPr>
                  <w:tcW w:w="106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3F13FCD" w14:textId="77777777" w:rsidR="003E0E0C" w:rsidRPr="006D2572" w:rsidRDefault="003E0E0C" w:rsidP="00EB7F15">
                  <w:pPr>
                    <w:rPr>
                      <w:rFonts w:ascii="Arial" w:hAnsi="Arial" w:cs="Arial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szCs w:val="20"/>
                      <w:lang w:eastAsia="en-US"/>
                    </w:rPr>
                    <w:t>admun</w:t>
                  </w:r>
                </w:p>
              </w:tc>
            </w:tr>
          </w:tbl>
          <w:p w14:paraId="17F07F84" w14:textId="77777777" w:rsidR="003E0E0C" w:rsidRDefault="003E0E0C" w:rsidP="00EB7F15">
            <w:pPr>
              <w:pStyle w:val="CellBase"/>
            </w:pPr>
          </w:p>
          <w:p w14:paraId="0058B6C9" w14:textId="178AB552" w:rsidR="003E0E0C" w:rsidRDefault="003E0E0C" w:rsidP="00EB7F15">
            <w:pPr>
              <w:pStyle w:val="CellBase"/>
            </w:pPr>
            <w:r>
              <w:t>Account: sudo access is granted</w:t>
            </w:r>
          </w:p>
          <w:tbl>
            <w:tblPr>
              <w:tblW w:w="0" w:type="auto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1069"/>
            </w:tblGrid>
            <w:tr w:rsidR="003E0E0C" w:rsidRPr="006D2572" w14:paraId="003A240A" w14:textId="77777777" w:rsidTr="00EB7F15">
              <w:trPr>
                <w:trHeight w:val="315"/>
              </w:trPr>
              <w:tc>
                <w:tcPr>
                  <w:tcW w:w="113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6D7A8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668E99A" w14:textId="77777777" w:rsidR="003E0E0C" w:rsidRPr="006D2572" w:rsidRDefault="003E0E0C" w:rsidP="00EB7F15">
                  <w:pPr>
                    <w:jc w:val="center"/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</w:pPr>
                  <w:r w:rsidRPr="006D2572"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  <w:t>User Name</w:t>
                  </w:r>
                </w:p>
              </w:tc>
              <w:tc>
                <w:tcPr>
                  <w:tcW w:w="1069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6D7A8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1D695B5" w14:textId="77777777" w:rsidR="003E0E0C" w:rsidRPr="006D2572" w:rsidRDefault="003E0E0C" w:rsidP="00EB7F15">
                  <w:pPr>
                    <w:jc w:val="center"/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</w:pPr>
                  <w:r w:rsidRPr="006D2572">
                    <w:rPr>
                      <w:rFonts w:ascii="Arial" w:hAnsi="Arial" w:cs="Arial"/>
                      <w:b/>
                      <w:bCs/>
                      <w:szCs w:val="20"/>
                      <w:lang w:eastAsia="en-US"/>
                    </w:rPr>
                    <w:t>PassWord</w:t>
                  </w:r>
                </w:p>
              </w:tc>
            </w:tr>
            <w:tr w:rsidR="003E0E0C" w:rsidRPr="006D2572" w14:paraId="66EE0880" w14:textId="77777777" w:rsidTr="00EB7F15">
              <w:trPr>
                <w:trHeight w:val="315"/>
              </w:trPr>
              <w:tc>
                <w:tcPr>
                  <w:tcW w:w="113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1853A98" w14:textId="77777777" w:rsidR="003E0E0C" w:rsidRPr="006D2572" w:rsidRDefault="003E0E0C" w:rsidP="00EB7F15">
                  <w:pPr>
                    <w:rPr>
                      <w:rFonts w:ascii="Arial" w:hAnsi="Arial" w:cs="Arial"/>
                      <w:szCs w:val="20"/>
                      <w:lang w:eastAsia="en-US"/>
                    </w:rPr>
                  </w:pPr>
                  <w:r w:rsidRPr="006D2572">
                    <w:rPr>
                      <w:rFonts w:ascii="Arial" w:hAnsi="Arial" w:cs="Arial"/>
                      <w:szCs w:val="20"/>
                      <w:lang w:eastAsia="en-US"/>
                    </w:rPr>
                    <w:t>twb_dev</w:t>
                  </w:r>
                </w:p>
              </w:tc>
              <w:tc>
                <w:tcPr>
                  <w:tcW w:w="106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25C470" w14:textId="77777777" w:rsidR="003E0E0C" w:rsidRPr="006D2572" w:rsidRDefault="003E0E0C" w:rsidP="00EB7F15">
                  <w:pPr>
                    <w:rPr>
                      <w:rFonts w:ascii="Arial" w:hAnsi="Arial" w:cs="Arial"/>
                      <w:szCs w:val="20"/>
                      <w:lang w:eastAsia="en-US"/>
                    </w:rPr>
                  </w:pPr>
                  <w:r w:rsidRPr="006D2572">
                    <w:rPr>
                      <w:rFonts w:ascii="Arial" w:hAnsi="Arial" w:cs="Arial"/>
                      <w:szCs w:val="20"/>
                      <w:lang w:eastAsia="en-US"/>
                    </w:rPr>
                    <w:t>sgh!78rtw</w:t>
                  </w:r>
                </w:p>
              </w:tc>
            </w:tr>
          </w:tbl>
          <w:p w14:paraId="6B38E7FE" w14:textId="77777777" w:rsidR="003E0E0C" w:rsidRDefault="003E0E0C" w:rsidP="00DC407E">
            <w:pPr>
              <w:pStyle w:val="CellBase"/>
            </w:pPr>
          </w:p>
        </w:tc>
        <w:tc>
          <w:tcPr>
            <w:tcW w:w="990" w:type="dxa"/>
          </w:tcPr>
          <w:p w14:paraId="0128EA3F" w14:textId="77777777" w:rsidR="003E0E0C" w:rsidRPr="00DC407E" w:rsidRDefault="003E0E0C" w:rsidP="006464D7">
            <w:pPr>
              <w:pStyle w:val="CellBase"/>
            </w:pPr>
          </w:p>
        </w:tc>
        <w:tc>
          <w:tcPr>
            <w:tcW w:w="630" w:type="dxa"/>
          </w:tcPr>
          <w:p w14:paraId="19AF26D1" w14:textId="77777777" w:rsidR="003E0E0C" w:rsidRPr="00DC407E" w:rsidRDefault="003E0E0C" w:rsidP="006464D7">
            <w:pPr>
              <w:pStyle w:val="CellBase"/>
            </w:pPr>
          </w:p>
        </w:tc>
      </w:tr>
      <w:tr w:rsidR="003E0E0C" w:rsidRPr="00E20073" w14:paraId="004623D2" w14:textId="77777777" w:rsidTr="006464D7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0084B31" w14:textId="61DA8770" w:rsidR="003E0E0C" w:rsidRPr="004D76F2" w:rsidRDefault="003E0E0C" w:rsidP="006464D7">
            <w:pPr>
              <w:pStyle w:val="CellBase"/>
              <w:rPr>
                <w:bCs/>
              </w:rPr>
            </w:pPr>
            <w:r>
              <w:rPr>
                <w:bCs/>
              </w:rPr>
              <w:t>.2</w:t>
            </w:r>
          </w:p>
        </w:tc>
        <w:tc>
          <w:tcPr>
            <w:tcW w:w="6956" w:type="dxa"/>
          </w:tcPr>
          <w:p w14:paraId="7214C949" w14:textId="77777777" w:rsidR="003E0E0C" w:rsidRDefault="003E0E0C" w:rsidP="006D2572">
            <w:pPr>
              <w:pStyle w:val="CellBase"/>
            </w:pPr>
            <w:r>
              <w:t>Test locally against staging MicroMappers-pybossa</w:t>
            </w:r>
          </w:p>
          <w:p w14:paraId="44CDE984" w14:textId="77777777" w:rsidR="003E0E0C" w:rsidRDefault="003E0E0C" w:rsidP="006D2572">
            <w:pPr>
              <w:pStyle w:val="CellBase"/>
            </w:pPr>
            <w:r>
              <w:t>Aidr_scheduler.client table:</w:t>
            </w:r>
          </w:p>
          <w:p w14:paraId="31827590" w14:textId="77777777" w:rsidR="003E0E0C" w:rsidRDefault="003E0E0C" w:rsidP="006D2572">
            <w:pPr>
              <w:pStyle w:val="CellBase"/>
            </w:pPr>
            <w:r>
              <w:t>hostURL : update with staging server info</w:t>
            </w:r>
          </w:p>
          <w:p w14:paraId="193960C2" w14:textId="2DE4FD15" w:rsidR="003E0E0C" w:rsidRPr="00DC407E" w:rsidRDefault="003E0E0C" w:rsidP="006D2572">
            <w:pPr>
              <w:pStyle w:val="CellBase"/>
            </w:pPr>
          </w:p>
        </w:tc>
        <w:tc>
          <w:tcPr>
            <w:tcW w:w="990" w:type="dxa"/>
          </w:tcPr>
          <w:p w14:paraId="4941B0AB" w14:textId="77777777" w:rsidR="003E0E0C" w:rsidRPr="00DC407E" w:rsidRDefault="003E0E0C" w:rsidP="006464D7">
            <w:pPr>
              <w:pStyle w:val="CellBase"/>
            </w:pPr>
          </w:p>
        </w:tc>
        <w:tc>
          <w:tcPr>
            <w:tcW w:w="630" w:type="dxa"/>
          </w:tcPr>
          <w:p w14:paraId="782360D1" w14:textId="77777777" w:rsidR="003E0E0C" w:rsidRPr="00DC407E" w:rsidRDefault="003E0E0C" w:rsidP="006464D7">
            <w:pPr>
              <w:pStyle w:val="CellBase"/>
            </w:pPr>
          </w:p>
        </w:tc>
      </w:tr>
    </w:tbl>
    <w:p w14:paraId="1DD8E65D" w14:textId="74E4E8C8" w:rsidR="008A1BB0" w:rsidRPr="00E20073" w:rsidRDefault="008A1BB0" w:rsidP="00DC407E">
      <w:pPr>
        <w:pStyle w:val="Heading1"/>
        <w:numPr>
          <w:ilvl w:val="0"/>
          <w:numId w:val="0"/>
        </w:numPr>
      </w:pPr>
      <w:bookmarkStart w:id="24" w:name="_Toc287648018"/>
      <w:r w:rsidRPr="00E20073">
        <w:t>Issues/Questions</w:t>
      </w:r>
      <w:bookmarkEnd w:id="2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E20073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E20073" w:rsidRDefault="009B198C" w:rsidP="00A90E28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9B198C" w:rsidRPr="00E20073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E20073" w:rsidRDefault="009B198C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A99FBA5" w14:textId="5C1FFAB3" w:rsidR="00C538AA" w:rsidRPr="00E20073" w:rsidRDefault="00C538AA" w:rsidP="00876E76">
            <w:pPr>
              <w:pStyle w:val="CellBase"/>
            </w:pPr>
          </w:p>
        </w:tc>
        <w:tc>
          <w:tcPr>
            <w:tcW w:w="2610" w:type="dxa"/>
          </w:tcPr>
          <w:p w14:paraId="6057DDD4" w14:textId="51E19412" w:rsidR="00784CB4" w:rsidRPr="00784CB4" w:rsidRDefault="00784CB4" w:rsidP="00F56DF8">
            <w:pPr>
              <w:pStyle w:val="CellBase"/>
            </w:pPr>
          </w:p>
        </w:tc>
      </w:tr>
      <w:tr w:rsidR="009D795A" w:rsidRPr="00E20073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288030" w14:textId="77777777" w:rsidR="00784CB4" w:rsidRPr="00784CB4" w:rsidRDefault="00784CB4" w:rsidP="00C33547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45CA9864" w14:textId="55FA57B8" w:rsidR="009D795A" w:rsidRPr="00E20073" w:rsidRDefault="009D795A" w:rsidP="00F56DF8">
            <w:pPr>
              <w:pStyle w:val="CellBase"/>
            </w:pPr>
          </w:p>
        </w:tc>
      </w:tr>
      <w:tr w:rsidR="009D795A" w:rsidRPr="00E20073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422B551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2D2E1341" w14:textId="77777777" w:rsidR="009D795A" w:rsidRDefault="009D795A" w:rsidP="00F56DF8">
            <w:pPr>
              <w:pStyle w:val="CellBase"/>
            </w:pPr>
          </w:p>
        </w:tc>
        <w:tc>
          <w:tcPr>
            <w:tcW w:w="2610" w:type="dxa"/>
          </w:tcPr>
          <w:p w14:paraId="5BA56EA4" w14:textId="77777777" w:rsidR="009D795A" w:rsidRPr="009D795A" w:rsidRDefault="009D795A" w:rsidP="00F56DF8">
            <w:pPr>
              <w:pStyle w:val="CellBase"/>
            </w:pPr>
          </w:p>
        </w:tc>
      </w:tr>
      <w:tr w:rsidR="009D795A" w:rsidRPr="00E20073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CE9393B" w14:textId="77777777" w:rsidR="007B2560" w:rsidRDefault="007B2560" w:rsidP="00F56DF8">
            <w:pPr>
              <w:pStyle w:val="CellBase"/>
            </w:pPr>
          </w:p>
        </w:tc>
        <w:tc>
          <w:tcPr>
            <w:tcW w:w="2610" w:type="dxa"/>
          </w:tcPr>
          <w:p w14:paraId="7A457448" w14:textId="77777777" w:rsidR="001B1306" w:rsidRPr="001B1306" w:rsidRDefault="001B1306" w:rsidP="00F56DF8">
            <w:pPr>
              <w:pStyle w:val="CellBase"/>
            </w:pPr>
          </w:p>
        </w:tc>
      </w:tr>
      <w:tr w:rsidR="00784CB4" w:rsidRPr="00E20073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E20073" w:rsidRDefault="00784CB4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E260C1" w14:textId="77777777" w:rsidR="00DC407E" w:rsidRDefault="00DC407E" w:rsidP="00F56DF8">
            <w:pPr>
              <w:pStyle w:val="CellBase"/>
            </w:pPr>
          </w:p>
        </w:tc>
        <w:tc>
          <w:tcPr>
            <w:tcW w:w="2610" w:type="dxa"/>
          </w:tcPr>
          <w:p w14:paraId="20A6B3BE" w14:textId="77777777" w:rsidR="00D76112" w:rsidRPr="00D76112" w:rsidRDefault="00D76112" w:rsidP="00F56DF8">
            <w:pPr>
              <w:pStyle w:val="CellBase"/>
            </w:pPr>
          </w:p>
        </w:tc>
      </w:tr>
      <w:tr w:rsidR="00417BDA" w:rsidRPr="00E20073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E20073" w:rsidRDefault="00417BD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30512891" w14:textId="77777777" w:rsidR="00417BDA" w:rsidRDefault="00417BDA" w:rsidP="00F56DF8">
            <w:pPr>
              <w:pStyle w:val="CellBase"/>
            </w:pPr>
          </w:p>
        </w:tc>
        <w:tc>
          <w:tcPr>
            <w:tcW w:w="2610" w:type="dxa"/>
          </w:tcPr>
          <w:p w14:paraId="348E1300" w14:textId="77777777" w:rsidR="00417BDA" w:rsidRPr="00BA747B" w:rsidRDefault="00417BDA" w:rsidP="00F56DF8">
            <w:pPr>
              <w:pStyle w:val="CellBase"/>
              <w:rPr>
                <w:b/>
              </w:rPr>
            </w:pPr>
          </w:p>
        </w:tc>
      </w:tr>
      <w:tr w:rsidR="004C1F6E" w:rsidRPr="00E20073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E20073" w:rsidRDefault="004C1F6E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712B206D" w14:textId="77777777" w:rsidR="004C1F6E" w:rsidRPr="00552E8A" w:rsidRDefault="004C1F6E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BA747B" w:rsidRDefault="004C1F6E" w:rsidP="00F56DF8">
            <w:pPr>
              <w:pStyle w:val="CellBase"/>
              <w:rPr>
                <w:b/>
              </w:rPr>
            </w:pPr>
          </w:p>
        </w:tc>
      </w:tr>
    </w:tbl>
    <w:p w14:paraId="3627BD85" w14:textId="77777777" w:rsidR="005E312B" w:rsidRPr="00E20073" w:rsidRDefault="00CE12F3" w:rsidP="00760DB3">
      <w:pPr>
        <w:pStyle w:val="Heading1"/>
      </w:pPr>
      <w:bookmarkStart w:id="25" w:name="_Toc287648019"/>
      <w:r w:rsidRPr="00E20073">
        <w:t>R</w:t>
      </w:r>
      <w:r w:rsidR="005E312B" w:rsidRPr="00E20073">
        <w:t>evision History</w:t>
      </w:r>
      <w:bookmarkEnd w:id="25"/>
    </w:p>
    <w:p w14:paraId="2D9E7700" w14:textId="4F915B14" w:rsidR="005E312B" w:rsidRPr="00E20073" w:rsidRDefault="005E312B" w:rsidP="00894838">
      <w:pPr>
        <w:pStyle w:val="BodyText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E20073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Change Description</w:t>
            </w:r>
          </w:p>
        </w:tc>
      </w:tr>
      <w:tr w:rsidR="004F6826" w:rsidRPr="00E20073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524D2BD1" w14:textId="19F1F738" w:rsidR="004F6826" w:rsidRDefault="004F6826" w:rsidP="005257A4">
            <w:pPr>
              <w:pStyle w:val="CellBase"/>
            </w:pPr>
            <w:r>
              <w:t>Initial draft.</w:t>
            </w:r>
          </w:p>
        </w:tc>
      </w:tr>
      <w:tr w:rsidR="004F6826" w:rsidRPr="00E20073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02F24F6D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05C5647C" w14:textId="24DDBCF9" w:rsidR="004F6826" w:rsidRDefault="004F6826" w:rsidP="005257A4">
            <w:pPr>
              <w:pStyle w:val="CellBase"/>
            </w:pPr>
          </w:p>
        </w:tc>
      </w:tr>
      <w:tr w:rsidR="004F6826" w:rsidRPr="00E20073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69A77506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3035FD01" w14:textId="58414C7B" w:rsidR="004F6826" w:rsidRDefault="004F6826" w:rsidP="005257A4">
            <w:pPr>
              <w:pStyle w:val="CellBase"/>
            </w:pPr>
          </w:p>
        </w:tc>
      </w:tr>
      <w:tr w:rsidR="008931DC" w:rsidRPr="00E20073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E20073" w:rsidRDefault="008931DC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E20073" w:rsidRDefault="008931DC" w:rsidP="005257A4">
            <w:pPr>
              <w:pStyle w:val="CellBase"/>
            </w:pPr>
          </w:p>
        </w:tc>
      </w:tr>
    </w:tbl>
    <w:p w14:paraId="5E3A1E18" w14:textId="77777777" w:rsidR="00862220" w:rsidRPr="00E20073" w:rsidRDefault="00862220" w:rsidP="00D51F6C">
      <w:pPr>
        <w:pStyle w:val="BodyText"/>
      </w:pPr>
    </w:p>
    <w:sectPr w:rsidR="00862220" w:rsidRPr="00E20073" w:rsidSect="00AC6B5D">
      <w:footerReference w:type="default" r:id="rId11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6F06DD" w:rsidRDefault="006F06DD">
      <w:r>
        <w:separator/>
      </w:r>
    </w:p>
  </w:endnote>
  <w:endnote w:type="continuationSeparator" w:id="0">
    <w:p w14:paraId="52FA21BA" w14:textId="77777777" w:rsidR="006F06DD" w:rsidRDefault="006F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6F06DD" w:rsidRPr="007B589E" w:rsidRDefault="006F06DD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01185">
      <w:rPr>
        <w:noProof/>
      </w:rPr>
      <w:t>7</w:t>
    </w:r>
    <w:r>
      <w:fldChar w:fldCharType="end"/>
    </w:r>
    <w:r>
      <w:t xml:space="preserve"> of </w:t>
    </w:r>
    <w:r w:rsidR="00C01185">
      <w:fldChar w:fldCharType="begin"/>
    </w:r>
    <w:r w:rsidR="00C01185">
      <w:instrText xml:space="preserve"> SECTIONPAGES </w:instrText>
    </w:r>
    <w:r w:rsidR="00C01185">
      <w:fldChar w:fldCharType="separate"/>
    </w:r>
    <w:r w:rsidR="00C01185">
      <w:rPr>
        <w:noProof/>
      </w:rPr>
      <w:t>10</w:t>
    </w:r>
    <w:r w:rsidR="00C01185">
      <w:rPr>
        <w:noProof/>
      </w:rPr>
      <w:fldChar w:fldCharType="end"/>
    </w:r>
  </w:p>
  <w:p w14:paraId="1A4E6633" w14:textId="77777777" w:rsidR="006F06DD" w:rsidRDefault="006F06DD" w:rsidP="004E4C2D">
    <w:pPr>
      <w:pStyle w:val="Footer"/>
      <w:ind w:hanging="900"/>
    </w:pPr>
  </w:p>
  <w:p w14:paraId="4CB37909" w14:textId="77777777" w:rsidR="006F06DD" w:rsidRPr="007B589E" w:rsidRDefault="006F06DD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6F06DD" w:rsidRDefault="006F06DD">
      <w:r>
        <w:separator/>
      </w:r>
    </w:p>
  </w:footnote>
  <w:footnote w:type="continuationSeparator" w:id="0">
    <w:p w14:paraId="0ED27F5B" w14:textId="77777777" w:rsidR="006F06DD" w:rsidRDefault="006F0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9F01AC"/>
    <w:multiLevelType w:val="hybridMultilevel"/>
    <w:tmpl w:val="898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024F"/>
    <w:multiLevelType w:val="hybridMultilevel"/>
    <w:tmpl w:val="7102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77584"/>
    <w:multiLevelType w:val="hybridMultilevel"/>
    <w:tmpl w:val="2C66A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403278"/>
    <w:multiLevelType w:val="hybridMultilevel"/>
    <w:tmpl w:val="E050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8369B"/>
    <w:multiLevelType w:val="hybridMultilevel"/>
    <w:tmpl w:val="358E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FD1FE9"/>
    <w:multiLevelType w:val="hybridMultilevel"/>
    <w:tmpl w:val="AF8C0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1">
    <w:nsid w:val="4F245691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892B1E"/>
    <w:multiLevelType w:val="hybridMultilevel"/>
    <w:tmpl w:val="C12C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E66E97"/>
    <w:multiLevelType w:val="hybridMultilevel"/>
    <w:tmpl w:val="F00A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E055CA"/>
    <w:multiLevelType w:val="hybridMultilevel"/>
    <w:tmpl w:val="E072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D63762"/>
    <w:multiLevelType w:val="hybridMultilevel"/>
    <w:tmpl w:val="AE62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>
    <w:nsid w:val="73B95186"/>
    <w:multiLevelType w:val="hybridMultilevel"/>
    <w:tmpl w:val="3D5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E9639F"/>
    <w:multiLevelType w:val="hybridMultilevel"/>
    <w:tmpl w:val="31D65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E5319B"/>
    <w:multiLevelType w:val="hybridMultilevel"/>
    <w:tmpl w:val="96AC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28"/>
  </w:num>
  <w:num w:numId="4">
    <w:abstractNumId w:val="20"/>
  </w:num>
  <w:num w:numId="5">
    <w:abstractNumId w:val="27"/>
  </w:num>
  <w:num w:numId="6">
    <w:abstractNumId w:val="14"/>
  </w:num>
  <w:num w:numId="7">
    <w:abstractNumId w:val="5"/>
  </w:num>
  <w:num w:numId="8">
    <w:abstractNumId w:val="16"/>
  </w:num>
  <w:num w:numId="9">
    <w:abstractNumId w:val="9"/>
  </w:num>
  <w:num w:numId="10">
    <w:abstractNumId w:val="38"/>
  </w:num>
  <w:num w:numId="11">
    <w:abstractNumId w:val="32"/>
  </w:num>
  <w:num w:numId="12">
    <w:abstractNumId w:val="8"/>
  </w:num>
  <w:num w:numId="13">
    <w:abstractNumId w:val="29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31"/>
  </w:num>
  <w:num w:numId="17">
    <w:abstractNumId w:val="19"/>
  </w:num>
  <w:num w:numId="18">
    <w:abstractNumId w:val="0"/>
  </w:num>
  <w:num w:numId="19">
    <w:abstractNumId w:val="12"/>
  </w:num>
  <w:num w:numId="20">
    <w:abstractNumId w:val="15"/>
  </w:num>
  <w:num w:numId="21">
    <w:abstractNumId w:val="35"/>
  </w:num>
  <w:num w:numId="22">
    <w:abstractNumId w:val="7"/>
  </w:num>
  <w:num w:numId="23">
    <w:abstractNumId w:val="11"/>
  </w:num>
  <w:num w:numId="24">
    <w:abstractNumId w:val="22"/>
  </w:num>
  <w:num w:numId="25">
    <w:abstractNumId w:val="23"/>
  </w:num>
  <w:num w:numId="26">
    <w:abstractNumId w:val="21"/>
  </w:num>
  <w:num w:numId="27">
    <w:abstractNumId w:val="36"/>
  </w:num>
  <w:num w:numId="28">
    <w:abstractNumId w:val="37"/>
  </w:num>
  <w:num w:numId="29">
    <w:abstractNumId w:val="26"/>
  </w:num>
  <w:num w:numId="30">
    <w:abstractNumId w:val="18"/>
  </w:num>
  <w:num w:numId="31">
    <w:abstractNumId w:val="3"/>
  </w:num>
  <w:num w:numId="32">
    <w:abstractNumId w:val="30"/>
  </w:num>
  <w:num w:numId="33">
    <w:abstractNumId w:val="25"/>
  </w:num>
  <w:num w:numId="34">
    <w:abstractNumId w:val="10"/>
  </w:num>
  <w:num w:numId="35">
    <w:abstractNumId w:val="2"/>
  </w:num>
  <w:num w:numId="36">
    <w:abstractNumId w:val="13"/>
  </w:num>
  <w:num w:numId="37">
    <w:abstractNumId w:val="24"/>
  </w:num>
  <w:num w:numId="38">
    <w:abstractNumId w:val="6"/>
  </w:num>
  <w:num w:numId="39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2ECA"/>
    <w:rsid w:val="00016386"/>
    <w:rsid w:val="00021B50"/>
    <w:rsid w:val="00024A0A"/>
    <w:rsid w:val="00025768"/>
    <w:rsid w:val="000337E0"/>
    <w:rsid w:val="000407BD"/>
    <w:rsid w:val="00043A33"/>
    <w:rsid w:val="00047841"/>
    <w:rsid w:val="00050318"/>
    <w:rsid w:val="0005099F"/>
    <w:rsid w:val="00056E5D"/>
    <w:rsid w:val="00063CCF"/>
    <w:rsid w:val="00066638"/>
    <w:rsid w:val="00072852"/>
    <w:rsid w:val="00076CD0"/>
    <w:rsid w:val="00077147"/>
    <w:rsid w:val="00080A56"/>
    <w:rsid w:val="00081E22"/>
    <w:rsid w:val="00082038"/>
    <w:rsid w:val="00082BAB"/>
    <w:rsid w:val="00083231"/>
    <w:rsid w:val="00085AE8"/>
    <w:rsid w:val="00090AED"/>
    <w:rsid w:val="000931A4"/>
    <w:rsid w:val="000A0581"/>
    <w:rsid w:val="000A06B3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1C6B"/>
    <w:rsid w:val="000D5534"/>
    <w:rsid w:val="000E0084"/>
    <w:rsid w:val="000E2709"/>
    <w:rsid w:val="000E50BB"/>
    <w:rsid w:val="000E5BDC"/>
    <w:rsid w:val="000E716D"/>
    <w:rsid w:val="000F114A"/>
    <w:rsid w:val="000F2F8D"/>
    <w:rsid w:val="00102111"/>
    <w:rsid w:val="001025FC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5163B"/>
    <w:rsid w:val="00152704"/>
    <w:rsid w:val="00153FDC"/>
    <w:rsid w:val="0015503F"/>
    <w:rsid w:val="00156F37"/>
    <w:rsid w:val="00157A14"/>
    <w:rsid w:val="00160727"/>
    <w:rsid w:val="001607D7"/>
    <w:rsid w:val="0016266E"/>
    <w:rsid w:val="00165B81"/>
    <w:rsid w:val="001711F3"/>
    <w:rsid w:val="00173C80"/>
    <w:rsid w:val="00175081"/>
    <w:rsid w:val="001774AC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3FA8"/>
    <w:rsid w:val="001C6A31"/>
    <w:rsid w:val="001D2203"/>
    <w:rsid w:val="001D5098"/>
    <w:rsid w:val="001E1E71"/>
    <w:rsid w:val="001E52A9"/>
    <w:rsid w:val="001E544D"/>
    <w:rsid w:val="001F1B11"/>
    <w:rsid w:val="001F2516"/>
    <w:rsid w:val="001F33F4"/>
    <w:rsid w:val="001F7A76"/>
    <w:rsid w:val="0021047F"/>
    <w:rsid w:val="00211E4F"/>
    <w:rsid w:val="002127E5"/>
    <w:rsid w:val="002274F2"/>
    <w:rsid w:val="002333CA"/>
    <w:rsid w:val="00237299"/>
    <w:rsid w:val="00241DF7"/>
    <w:rsid w:val="00244D64"/>
    <w:rsid w:val="0024536D"/>
    <w:rsid w:val="00246358"/>
    <w:rsid w:val="00247D5D"/>
    <w:rsid w:val="002510D0"/>
    <w:rsid w:val="00252893"/>
    <w:rsid w:val="00253268"/>
    <w:rsid w:val="00253E8D"/>
    <w:rsid w:val="0025494F"/>
    <w:rsid w:val="00255583"/>
    <w:rsid w:val="002573A9"/>
    <w:rsid w:val="00263214"/>
    <w:rsid w:val="002675B1"/>
    <w:rsid w:val="00275E8B"/>
    <w:rsid w:val="0028358A"/>
    <w:rsid w:val="0029342B"/>
    <w:rsid w:val="00293A44"/>
    <w:rsid w:val="00293E77"/>
    <w:rsid w:val="002A4A7C"/>
    <w:rsid w:val="002A7F51"/>
    <w:rsid w:val="002B0179"/>
    <w:rsid w:val="002B3E66"/>
    <w:rsid w:val="002B50F0"/>
    <w:rsid w:val="002B52B1"/>
    <w:rsid w:val="002B5C15"/>
    <w:rsid w:val="002B774F"/>
    <w:rsid w:val="002C253A"/>
    <w:rsid w:val="002C5251"/>
    <w:rsid w:val="002C583C"/>
    <w:rsid w:val="002D54CC"/>
    <w:rsid w:val="002E1F21"/>
    <w:rsid w:val="002E2B2E"/>
    <w:rsid w:val="002E6D82"/>
    <w:rsid w:val="002F4E27"/>
    <w:rsid w:val="0030420E"/>
    <w:rsid w:val="00304905"/>
    <w:rsid w:val="003068E4"/>
    <w:rsid w:val="003118A1"/>
    <w:rsid w:val="00311DBF"/>
    <w:rsid w:val="0031764F"/>
    <w:rsid w:val="00321EE0"/>
    <w:rsid w:val="003240D6"/>
    <w:rsid w:val="003259E7"/>
    <w:rsid w:val="0033108C"/>
    <w:rsid w:val="003324FA"/>
    <w:rsid w:val="0033496B"/>
    <w:rsid w:val="00343B20"/>
    <w:rsid w:val="003655FF"/>
    <w:rsid w:val="00372884"/>
    <w:rsid w:val="00375E73"/>
    <w:rsid w:val="00376201"/>
    <w:rsid w:val="003769B2"/>
    <w:rsid w:val="003834FB"/>
    <w:rsid w:val="003853CA"/>
    <w:rsid w:val="00385F65"/>
    <w:rsid w:val="003A4420"/>
    <w:rsid w:val="003A5460"/>
    <w:rsid w:val="003B2409"/>
    <w:rsid w:val="003B5457"/>
    <w:rsid w:val="003B5BC0"/>
    <w:rsid w:val="003C31D0"/>
    <w:rsid w:val="003C71E9"/>
    <w:rsid w:val="003D0866"/>
    <w:rsid w:val="003D326B"/>
    <w:rsid w:val="003D4E1E"/>
    <w:rsid w:val="003E0E0C"/>
    <w:rsid w:val="003E1DD3"/>
    <w:rsid w:val="003E3AB7"/>
    <w:rsid w:val="00402870"/>
    <w:rsid w:val="00402A55"/>
    <w:rsid w:val="0040714C"/>
    <w:rsid w:val="004137AB"/>
    <w:rsid w:val="004155D4"/>
    <w:rsid w:val="00417BDA"/>
    <w:rsid w:val="00422D99"/>
    <w:rsid w:val="00424E38"/>
    <w:rsid w:val="0043134C"/>
    <w:rsid w:val="00431ECA"/>
    <w:rsid w:val="00433418"/>
    <w:rsid w:val="00435CE3"/>
    <w:rsid w:val="00436AD7"/>
    <w:rsid w:val="00452993"/>
    <w:rsid w:val="004578CC"/>
    <w:rsid w:val="00457D9E"/>
    <w:rsid w:val="004605CA"/>
    <w:rsid w:val="00460DD6"/>
    <w:rsid w:val="0046199E"/>
    <w:rsid w:val="00464989"/>
    <w:rsid w:val="00464AF2"/>
    <w:rsid w:val="00464C31"/>
    <w:rsid w:val="00465BE2"/>
    <w:rsid w:val="00466B56"/>
    <w:rsid w:val="0047098C"/>
    <w:rsid w:val="00470A89"/>
    <w:rsid w:val="004748E2"/>
    <w:rsid w:val="004772D2"/>
    <w:rsid w:val="0048116D"/>
    <w:rsid w:val="0048596C"/>
    <w:rsid w:val="004921E5"/>
    <w:rsid w:val="00495510"/>
    <w:rsid w:val="004958C0"/>
    <w:rsid w:val="00497DB2"/>
    <w:rsid w:val="004A142D"/>
    <w:rsid w:val="004A33AA"/>
    <w:rsid w:val="004A5A76"/>
    <w:rsid w:val="004A6D8C"/>
    <w:rsid w:val="004B1843"/>
    <w:rsid w:val="004B1FCF"/>
    <w:rsid w:val="004B2527"/>
    <w:rsid w:val="004B74EF"/>
    <w:rsid w:val="004C06B3"/>
    <w:rsid w:val="004C1F6E"/>
    <w:rsid w:val="004C31FC"/>
    <w:rsid w:val="004C6525"/>
    <w:rsid w:val="004C6FB7"/>
    <w:rsid w:val="004D20E1"/>
    <w:rsid w:val="004D3749"/>
    <w:rsid w:val="004D380E"/>
    <w:rsid w:val="004D76F2"/>
    <w:rsid w:val="004E1205"/>
    <w:rsid w:val="004E304B"/>
    <w:rsid w:val="004E4C2D"/>
    <w:rsid w:val="004F05DB"/>
    <w:rsid w:val="004F1F69"/>
    <w:rsid w:val="004F4136"/>
    <w:rsid w:val="004F56BC"/>
    <w:rsid w:val="004F6826"/>
    <w:rsid w:val="004F742B"/>
    <w:rsid w:val="004F7D02"/>
    <w:rsid w:val="005004AD"/>
    <w:rsid w:val="00500E8D"/>
    <w:rsid w:val="00503AB9"/>
    <w:rsid w:val="00520E1D"/>
    <w:rsid w:val="0052567D"/>
    <w:rsid w:val="005257A4"/>
    <w:rsid w:val="00525EE4"/>
    <w:rsid w:val="005307D7"/>
    <w:rsid w:val="00531485"/>
    <w:rsid w:val="00532096"/>
    <w:rsid w:val="00541278"/>
    <w:rsid w:val="0054577C"/>
    <w:rsid w:val="005517E9"/>
    <w:rsid w:val="00551DE9"/>
    <w:rsid w:val="00552C01"/>
    <w:rsid w:val="00552E8A"/>
    <w:rsid w:val="00555050"/>
    <w:rsid w:val="00562893"/>
    <w:rsid w:val="00564E50"/>
    <w:rsid w:val="00565C77"/>
    <w:rsid w:val="00566024"/>
    <w:rsid w:val="00567416"/>
    <w:rsid w:val="00572504"/>
    <w:rsid w:val="00576C54"/>
    <w:rsid w:val="00592C07"/>
    <w:rsid w:val="0059690B"/>
    <w:rsid w:val="005971F1"/>
    <w:rsid w:val="005A2208"/>
    <w:rsid w:val="005A549B"/>
    <w:rsid w:val="005A6D35"/>
    <w:rsid w:val="005B2B1B"/>
    <w:rsid w:val="005C320E"/>
    <w:rsid w:val="005C41A9"/>
    <w:rsid w:val="005C4D09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5B64"/>
    <w:rsid w:val="006464D7"/>
    <w:rsid w:val="00646D4C"/>
    <w:rsid w:val="00652142"/>
    <w:rsid w:val="006563F0"/>
    <w:rsid w:val="00656CE3"/>
    <w:rsid w:val="00656E5B"/>
    <w:rsid w:val="00667164"/>
    <w:rsid w:val="00675DB6"/>
    <w:rsid w:val="00677223"/>
    <w:rsid w:val="00683E55"/>
    <w:rsid w:val="0068666B"/>
    <w:rsid w:val="00686C98"/>
    <w:rsid w:val="00690C9F"/>
    <w:rsid w:val="006943C8"/>
    <w:rsid w:val="006A016A"/>
    <w:rsid w:val="006A0906"/>
    <w:rsid w:val="006A2338"/>
    <w:rsid w:val="006A5A23"/>
    <w:rsid w:val="006A6441"/>
    <w:rsid w:val="006A6901"/>
    <w:rsid w:val="006B2048"/>
    <w:rsid w:val="006B2333"/>
    <w:rsid w:val="006B2A39"/>
    <w:rsid w:val="006B2AAE"/>
    <w:rsid w:val="006B301B"/>
    <w:rsid w:val="006B43BF"/>
    <w:rsid w:val="006B5BC3"/>
    <w:rsid w:val="006B7360"/>
    <w:rsid w:val="006C78F5"/>
    <w:rsid w:val="006D0625"/>
    <w:rsid w:val="006D0707"/>
    <w:rsid w:val="006D2572"/>
    <w:rsid w:val="006D4151"/>
    <w:rsid w:val="006D456B"/>
    <w:rsid w:val="006D4A73"/>
    <w:rsid w:val="006D4E39"/>
    <w:rsid w:val="006D5F6D"/>
    <w:rsid w:val="006D6088"/>
    <w:rsid w:val="006D6403"/>
    <w:rsid w:val="006E4E55"/>
    <w:rsid w:val="006F06DD"/>
    <w:rsid w:val="006F202D"/>
    <w:rsid w:val="006F5F0C"/>
    <w:rsid w:val="0070105B"/>
    <w:rsid w:val="0070386D"/>
    <w:rsid w:val="00706A19"/>
    <w:rsid w:val="0071272F"/>
    <w:rsid w:val="00721D75"/>
    <w:rsid w:val="00721E70"/>
    <w:rsid w:val="00724625"/>
    <w:rsid w:val="007310AB"/>
    <w:rsid w:val="00731F88"/>
    <w:rsid w:val="007330A6"/>
    <w:rsid w:val="007357AF"/>
    <w:rsid w:val="007368FC"/>
    <w:rsid w:val="007430E4"/>
    <w:rsid w:val="007505A1"/>
    <w:rsid w:val="007521EE"/>
    <w:rsid w:val="00760DB3"/>
    <w:rsid w:val="00761755"/>
    <w:rsid w:val="00763ACE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565C"/>
    <w:rsid w:val="007A6682"/>
    <w:rsid w:val="007B090C"/>
    <w:rsid w:val="007B1BDD"/>
    <w:rsid w:val="007B2560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72F"/>
    <w:rsid w:val="00811B3E"/>
    <w:rsid w:val="008148E4"/>
    <w:rsid w:val="00814F8C"/>
    <w:rsid w:val="008171DA"/>
    <w:rsid w:val="0082047D"/>
    <w:rsid w:val="0082768B"/>
    <w:rsid w:val="00830136"/>
    <w:rsid w:val="0083464C"/>
    <w:rsid w:val="00842D31"/>
    <w:rsid w:val="008430F3"/>
    <w:rsid w:val="00846BA4"/>
    <w:rsid w:val="00854CD5"/>
    <w:rsid w:val="00860894"/>
    <w:rsid w:val="00862220"/>
    <w:rsid w:val="00863C61"/>
    <w:rsid w:val="00876E76"/>
    <w:rsid w:val="00881AB3"/>
    <w:rsid w:val="00883C38"/>
    <w:rsid w:val="00884C6F"/>
    <w:rsid w:val="00891148"/>
    <w:rsid w:val="008931DC"/>
    <w:rsid w:val="00894838"/>
    <w:rsid w:val="008A1329"/>
    <w:rsid w:val="008A1BB0"/>
    <w:rsid w:val="008A2D60"/>
    <w:rsid w:val="008B32E9"/>
    <w:rsid w:val="008B675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3117D"/>
    <w:rsid w:val="00940021"/>
    <w:rsid w:val="00943882"/>
    <w:rsid w:val="009472DD"/>
    <w:rsid w:val="00951557"/>
    <w:rsid w:val="00960C25"/>
    <w:rsid w:val="0096100B"/>
    <w:rsid w:val="00971533"/>
    <w:rsid w:val="00973063"/>
    <w:rsid w:val="00974D8D"/>
    <w:rsid w:val="00981A18"/>
    <w:rsid w:val="00982035"/>
    <w:rsid w:val="00993A28"/>
    <w:rsid w:val="009942B2"/>
    <w:rsid w:val="009967E8"/>
    <w:rsid w:val="009A0FFA"/>
    <w:rsid w:val="009A65F7"/>
    <w:rsid w:val="009B198C"/>
    <w:rsid w:val="009B2ED7"/>
    <w:rsid w:val="009B3D24"/>
    <w:rsid w:val="009B45D2"/>
    <w:rsid w:val="009B4C6F"/>
    <w:rsid w:val="009C0B58"/>
    <w:rsid w:val="009C3425"/>
    <w:rsid w:val="009C5B9E"/>
    <w:rsid w:val="009C71F1"/>
    <w:rsid w:val="009D0FB0"/>
    <w:rsid w:val="009D3BCC"/>
    <w:rsid w:val="009D4DF2"/>
    <w:rsid w:val="009D795A"/>
    <w:rsid w:val="009E5546"/>
    <w:rsid w:val="009F24F2"/>
    <w:rsid w:val="009F28E3"/>
    <w:rsid w:val="009F40FC"/>
    <w:rsid w:val="009F6E2D"/>
    <w:rsid w:val="00A030AA"/>
    <w:rsid w:val="00A0362C"/>
    <w:rsid w:val="00A06CB4"/>
    <w:rsid w:val="00A20A87"/>
    <w:rsid w:val="00A2515A"/>
    <w:rsid w:val="00A25512"/>
    <w:rsid w:val="00A466B5"/>
    <w:rsid w:val="00A476F7"/>
    <w:rsid w:val="00A47B59"/>
    <w:rsid w:val="00A502CC"/>
    <w:rsid w:val="00A50897"/>
    <w:rsid w:val="00A55D31"/>
    <w:rsid w:val="00A65045"/>
    <w:rsid w:val="00A70D5D"/>
    <w:rsid w:val="00A76B3C"/>
    <w:rsid w:val="00A801E0"/>
    <w:rsid w:val="00A85F03"/>
    <w:rsid w:val="00A90E28"/>
    <w:rsid w:val="00A92C76"/>
    <w:rsid w:val="00A93371"/>
    <w:rsid w:val="00A93C65"/>
    <w:rsid w:val="00A94A93"/>
    <w:rsid w:val="00A95559"/>
    <w:rsid w:val="00A96D09"/>
    <w:rsid w:val="00AA1116"/>
    <w:rsid w:val="00AA63AC"/>
    <w:rsid w:val="00AB0772"/>
    <w:rsid w:val="00AC2D08"/>
    <w:rsid w:val="00AC6067"/>
    <w:rsid w:val="00AC6B5D"/>
    <w:rsid w:val="00AD4236"/>
    <w:rsid w:val="00AD67A6"/>
    <w:rsid w:val="00AD684C"/>
    <w:rsid w:val="00AD7BC3"/>
    <w:rsid w:val="00AD7CE0"/>
    <w:rsid w:val="00AF6894"/>
    <w:rsid w:val="00AF7327"/>
    <w:rsid w:val="00B01E9F"/>
    <w:rsid w:val="00B1006E"/>
    <w:rsid w:val="00B144D5"/>
    <w:rsid w:val="00B14EF3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4DC7"/>
    <w:rsid w:val="00BA6A1B"/>
    <w:rsid w:val="00BA747B"/>
    <w:rsid w:val="00BB0F2A"/>
    <w:rsid w:val="00BB3ABE"/>
    <w:rsid w:val="00BB588D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BF2772"/>
    <w:rsid w:val="00C0116C"/>
    <w:rsid w:val="00C01185"/>
    <w:rsid w:val="00C02271"/>
    <w:rsid w:val="00C05DC2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306CD"/>
    <w:rsid w:val="00C316EF"/>
    <w:rsid w:val="00C33547"/>
    <w:rsid w:val="00C4113F"/>
    <w:rsid w:val="00C443F6"/>
    <w:rsid w:val="00C44D98"/>
    <w:rsid w:val="00C51648"/>
    <w:rsid w:val="00C538AA"/>
    <w:rsid w:val="00C54C74"/>
    <w:rsid w:val="00C608C1"/>
    <w:rsid w:val="00C623FE"/>
    <w:rsid w:val="00C63E7C"/>
    <w:rsid w:val="00C63ED3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10"/>
    <w:rsid w:val="00C92787"/>
    <w:rsid w:val="00C929D5"/>
    <w:rsid w:val="00C95BE5"/>
    <w:rsid w:val="00CA03E4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3759"/>
    <w:rsid w:val="00CF6A48"/>
    <w:rsid w:val="00D020E1"/>
    <w:rsid w:val="00D05DCC"/>
    <w:rsid w:val="00D1368B"/>
    <w:rsid w:val="00D22BF1"/>
    <w:rsid w:val="00D32E1D"/>
    <w:rsid w:val="00D3468C"/>
    <w:rsid w:val="00D37926"/>
    <w:rsid w:val="00D445C0"/>
    <w:rsid w:val="00D51F6C"/>
    <w:rsid w:val="00D52620"/>
    <w:rsid w:val="00D61D44"/>
    <w:rsid w:val="00D64702"/>
    <w:rsid w:val="00D6603A"/>
    <w:rsid w:val="00D72FEA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1A5"/>
    <w:rsid w:val="00DC36C6"/>
    <w:rsid w:val="00DC407E"/>
    <w:rsid w:val="00DD2029"/>
    <w:rsid w:val="00DD4AEA"/>
    <w:rsid w:val="00DE0CBD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36A8"/>
    <w:rsid w:val="00E13988"/>
    <w:rsid w:val="00E20073"/>
    <w:rsid w:val="00E2072A"/>
    <w:rsid w:val="00E237E6"/>
    <w:rsid w:val="00E23E47"/>
    <w:rsid w:val="00E3139B"/>
    <w:rsid w:val="00E31E27"/>
    <w:rsid w:val="00E33000"/>
    <w:rsid w:val="00E33122"/>
    <w:rsid w:val="00E36D65"/>
    <w:rsid w:val="00E3759A"/>
    <w:rsid w:val="00E42305"/>
    <w:rsid w:val="00E52DAA"/>
    <w:rsid w:val="00E53637"/>
    <w:rsid w:val="00E560B8"/>
    <w:rsid w:val="00E60B36"/>
    <w:rsid w:val="00E6269D"/>
    <w:rsid w:val="00E662BE"/>
    <w:rsid w:val="00E721A9"/>
    <w:rsid w:val="00E72BD9"/>
    <w:rsid w:val="00E740FB"/>
    <w:rsid w:val="00E86033"/>
    <w:rsid w:val="00E90A3D"/>
    <w:rsid w:val="00E91BA1"/>
    <w:rsid w:val="00E9305B"/>
    <w:rsid w:val="00E9407B"/>
    <w:rsid w:val="00E9433F"/>
    <w:rsid w:val="00EA3CC9"/>
    <w:rsid w:val="00EA4BA7"/>
    <w:rsid w:val="00EA5196"/>
    <w:rsid w:val="00EA5BC9"/>
    <w:rsid w:val="00EB7F15"/>
    <w:rsid w:val="00EC0EFA"/>
    <w:rsid w:val="00ED541A"/>
    <w:rsid w:val="00EE3A18"/>
    <w:rsid w:val="00EE658C"/>
    <w:rsid w:val="00EF2117"/>
    <w:rsid w:val="00EF74AB"/>
    <w:rsid w:val="00F01378"/>
    <w:rsid w:val="00F10CD5"/>
    <w:rsid w:val="00F21A13"/>
    <w:rsid w:val="00F22B63"/>
    <w:rsid w:val="00F2348F"/>
    <w:rsid w:val="00F246F7"/>
    <w:rsid w:val="00F27F12"/>
    <w:rsid w:val="00F34B4D"/>
    <w:rsid w:val="00F35D1E"/>
    <w:rsid w:val="00F36BBB"/>
    <w:rsid w:val="00F40163"/>
    <w:rsid w:val="00F41219"/>
    <w:rsid w:val="00F42F46"/>
    <w:rsid w:val="00F43F35"/>
    <w:rsid w:val="00F445CC"/>
    <w:rsid w:val="00F5265B"/>
    <w:rsid w:val="00F563CB"/>
    <w:rsid w:val="00F56CEC"/>
    <w:rsid w:val="00F56DF8"/>
    <w:rsid w:val="00F6099E"/>
    <w:rsid w:val="00F658C3"/>
    <w:rsid w:val="00F7069A"/>
    <w:rsid w:val="00F74D16"/>
    <w:rsid w:val="00F77B69"/>
    <w:rsid w:val="00F801C8"/>
    <w:rsid w:val="00F87600"/>
    <w:rsid w:val="00F90B01"/>
    <w:rsid w:val="00F97634"/>
    <w:rsid w:val="00FA6714"/>
    <w:rsid w:val="00FC00DE"/>
    <w:rsid w:val="00FC1958"/>
    <w:rsid w:val="00FC3C3B"/>
    <w:rsid w:val="00FC43B3"/>
    <w:rsid w:val="00FD29D2"/>
    <w:rsid w:val="00FD58C8"/>
    <w:rsid w:val="00FE028E"/>
    <w:rsid w:val="00FE1FFB"/>
    <w:rsid w:val="00FE74C7"/>
    <w:rsid w:val="00FE7C06"/>
    <w:rsid w:val="00FF0820"/>
    <w:rsid w:val="00FF1962"/>
    <w:rsid w:val="00FF48FC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table" w:styleId="TableColorful2">
    <w:name w:val="Table Colorful 2"/>
    <w:basedOn w:val="TableNormal"/>
    <w:rsid w:val="006A644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1">
    <w:name w:val="Table Colorful 1"/>
    <w:basedOn w:val="TableNormal"/>
    <w:rsid w:val="006A644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lassic4">
    <w:name w:val="Table Classic 4"/>
    <w:basedOn w:val="TableNormal"/>
    <w:rsid w:val="006A644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rsid w:val="006A644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2">
    <w:name w:val="Table Classic 2"/>
    <w:basedOn w:val="TableNormal"/>
    <w:rsid w:val="006A644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1">
    <w:name w:val="Table Classic 1"/>
    <w:basedOn w:val="TableNormal"/>
    <w:rsid w:val="006A644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olumns1">
    <w:name w:val="Table Columns 1"/>
    <w:basedOn w:val="TableNormal"/>
    <w:rsid w:val="006A644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Grid5">
    <w:name w:val="Table Grid 5"/>
    <w:basedOn w:val="TableNormal"/>
    <w:rsid w:val="006A644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3">
    <w:name w:val="Table Grid 3"/>
    <w:basedOn w:val="TableNormal"/>
    <w:rsid w:val="006A644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Elegant">
    <w:name w:val="Table Elegant"/>
    <w:basedOn w:val="TableNormal"/>
    <w:rsid w:val="006A644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Columns3">
    <w:name w:val="Table Columns 3"/>
    <w:basedOn w:val="TableNormal"/>
    <w:rsid w:val="006A644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table" w:styleId="TableColorful2">
    <w:name w:val="Table Colorful 2"/>
    <w:basedOn w:val="TableNormal"/>
    <w:rsid w:val="006A644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1">
    <w:name w:val="Table Colorful 1"/>
    <w:basedOn w:val="TableNormal"/>
    <w:rsid w:val="006A644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lassic4">
    <w:name w:val="Table Classic 4"/>
    <w:basedOn w:val="TableNormal"/>
    <w:rsid w:val="006A644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rsid w:val="006A644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2">
    <w:name w:val="Table Classic 2"/>
    <w:basedOn w:val="TableNormal"/>
    <w:rsid w:val="006A644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1">
    <w:name w:val="Table Classic 1"/>
    <w:basedOn w:val="TableNormal"/>
    <w:rsid w:val="006A644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olumns1">
    <w:name w:val="Table Columns 1"/>
    <w:basedOn w:val="TableNormal"/>
    <w:rsid w:val="006A644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Grid5">
    <w:name w:val="Table Grid 5"/>
    <w:basedOn w:val="TableNormal"/>
    <w:rsid w:val="006A644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3">
    <w:name w:val="Table Grid 3"/>
    <w:basedOn w:val="TableNormal"/>
    <w:rsid w:val="006A644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Elegant">
    <w:name w:val="Table Elegant"/>
    <w:basedOn w:val="TableNormal"/>
    <w:rsid w:val="006A644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Columns3">
    <w:name w:val="Table Columns 3"/>
    <w:basedOn w:val="TableNormal"/>
    <w:rsid w:val="006A644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2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7C4F3-EF87-594B-89F7-631D3679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28</TotalTime>
  <Pages>10</Pages>
  <Words>666</Words>
  <Characters>3800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4458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8</cp:revision>
  <cp:lastPrinted>2014-06-09T20:30:00Z</cp:lastPrinted>
  <dcterms:created xsi:type="dcterms:W3CDTF">2015-03-10T19:14:00Z</dcterms:created>
  <dcterms:modified xsi:type="dcterms:W3CDTF">2015-04-23T12:34:00Z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