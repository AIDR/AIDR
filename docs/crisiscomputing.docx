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1BF0B15A" w:rsidR="001C6A31" w:rsidRPr="00F00521" w:rsidRDefault="00DE7BAB" w:rsidP="00DF4B25">
      <w:pPr>
        <w:pStyle w:val="Title1"/>
        <w:rPr>
          <w:rFonts w:ascii="Helvetica" w:hAnsi="Helvetica"/>
        </w:rPr>
      </w:pPr>
      <w:r>
        <w:rPr>
          <w:rFonts w:ascii="Helvetica" w:hAnsi="Helvetica"/>
        </w:rPr>
        <w:t xml:space="preserve">Crisis Computing </w:t>
      </w:r>
      <w:r w:rsidR="002D3FC5">
        <w:rPr>
          <w:rFonts w:ascii="Helvetica" w:hAnsi="Helvetica"/>
        </w:rPr>
        <w:t>Application</w:t>
      </w:r>
      <w:r w:rsidR="00B30550">
        <w:rPr>
          <w:rFonts w:ascii="Helvetica" w:hAnsi="Helvetica"/>
        </w:rPr>
        <w:t>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3BAD6B23" w:rsidR="005F3916" w:rsidRPr="00F00521" w:rsidRDefault="00DE7BAB" w:rsidP="005C6B7B">
            <w:pPr>
              <w:pStyle w:val="Title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Crisis Computing </w:t>
            </w:r>
            <w:r w:rsidR="005C6B7B">
              <w:rPr>
                <w:rFonts w:ascii="Helvetica" w:hAnsi="Helvetica"/>
                <w:color w:val="000000"/>
              </w:rPr>
              <w:t>Overview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09405A42" w:rsidR="0082768B" w:rsidRPr="00F00521" w:rsidRDefault="00C84A89" w:rsidP="00293E77">
      <w:pPr>
        <w:pStyle w:val="Abstract"/>
        <w:rPr>
          <w:rFonts w:ascii="Helvetica" w:hAnsi="Helvetica"/>
          <w:color w:val="808080"/>
        </w:rPr>
      </w:pPr>
      <w:r>
        <w:rPr>
          <w:rFonts w:ascii="Helvetica" w:hAnsi="Helvetica"/>
          <w:color w:val="808080"/>
        </w:rPr>
        <w:t xml:space="preserve">The Crisis Computing has developed and has developing various modules/applications via the requests of searchers, user community and internal/external partners. Here, we should address the brief description, purpose and architect of each </w:t>
      </w:r>
      <w:proofErr w:type="gramStart"/>
      <w:r>
        <w:rPr>
          <w:rFonts w:ascii="Helvetica" w:hAnsi="Helvetica"/>
          <w:color w:val="808080"/>
        </w:rPr>
        <w:t>modules</w:t>
      </w:r>
      <w:proofErr w:type="gramEnd"/>
      <w:r>
        <w:rPr>
          <w:rFonts w:ascii="Helvetica" w:hAnsi="Helvetica"/>
          <w:color w:val="808080"/>
        </w:rPr>
        <w:t xml:space="preserve">. </w:t>
      </w: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09035B59" w:rsidR="007B79C5" w:rsidRPr="00F00521" w:rsidRDefault="00DE7BAB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11/16</w:t>
            </w:r>
            <w:r w:rsidR="00E16190">
              <w:rPr>
                <w:rFonts w:ascii="Helvetica" w:hAnsi="Helvetica"/>
              </w:rPr>
              <w:t>/2015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proofErr w:type="spellStart"/>
            <w:r w:rsidRPr="00F00521">
              <w:rPr>
                <w:rFonts w:ascii="Helvetica" w:hAnsi="Helvetica"/>
              </w:rPr>
              <w:t>Ji</w:t>
            </w:r>
            <w:proofErr w:type="spellEnd"/>
            <w:r w:rsidRPr="00F00521">
              <w:rPr>
                <w:rFonts w:ascii="Helvetica" w:hAnsi="Helvetica"/>
              </w:rP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proofErr w:type="spellStart"/>
            <w:r w:rsidRPr="00F00521">
              <w:rPr>
                <w:rFonts w:ascii="Helvetica" w:hAnsi="Helvetica"/>
                <w:szCs w:val="20"/>
              </w:rPr>
              <w:t>Ji</w:t>
            </w:r>
            <w:proofErr w:type="spellEnd"/>
            <w:r w:rsidRPr="00F00521">
              <w:rPr>
                <w:rFonts w:ascii="Helvetica" w:hAnsi="Helvetica"/>
                <w:szCs w:val="20"/>
              </w:rPr>
              <w:t xml:space="preserve">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35644DA9" w14:textId="77777777" w:rsidR="00122622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122622" w:rsidRPr="00D43ECD">
        <w:rPr>
          <w:rFonts w:ascii="Helvetica" w:hAnsi="Helvetica"/>
          <w:noProof/>
        </w:rPr>
        <w:t>1. Introduction</w:t>
      </w:r>
      <w:r w:rsidR="00122622">
        <w:rPr>
          <w:noProof/>
        </w:rPr>
        <w:tab/>
      </w:r>
      <w:r w:rsidR="00122622">
        <w:rPr>
          <w:noProof/>
        </w:rPr>
        <w:fldChar w:fldCharType="begin"/>
      </w:r>
      <w:r w:rsidR="00122622">
        <w:rPr>
          <w:noProof/>
        </w:rPr>
        <w:instrText xml:space="preserve"> PAGEREF _Toc314046538 \h </w:instrText>
      </w:r>
      <w:r w:rsidR="00122622">
        <w:rPr>
          <w:noProof/>
        </w:rPr>
      </w:r>
      <w:r w:rsidR="00122622">
        <w:rPr>
          <w:noProof/>
        </w:rPr>
        <w:fldChar w:fldCharType="separate"/>
      </w:r>
      <w:r w:rsidR="00122622">
        <w:rPr>
          <w:noProof/>
        </w:rPr>
        <w:t>4</w:t>
      </w:r>
      <w:r w:rsidR="00122622">
        <w:rPr>
          <w:noProof/>
        </w:rPr>
        <w:fldChar w:fldCharType="end"/>
      </w:r>
    </w:p>
    <w:p w14:paraId="64041034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E837E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374220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4.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0BF29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 AIDR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E2535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5.1. aidr-collector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453CD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5.2. aidr-persister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FAA7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5.3. aidr-tagger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BDD57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5.4. aidr-tagger-api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73655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5.5. aidr-manager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CC5205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5.6. aidr-trainer-api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733619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5.7. aidr-trainer-pybossa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EF4455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 MicroMappers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1D5643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6.1. MMAPI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2F2AC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6.2. MM-Trainer-Pybossa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A4A261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6.3. Clickers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F61A50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6.4. MM-Business-Intelligent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5C35F2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6.5. MM-Image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8E63CF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6.6. MM-GDELT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97EB0E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7. MicroMaps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215B11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8. MicroFilters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AF72FF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9.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DB4F9F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10. Environment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A35F8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11.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52F35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12. Development Life 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30BC00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 Requirements 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A92B3C" w14:textId="77777777" w:rsidR="00122622" w:rsidRDefault="0012262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EC7177" w14:textId="77777777" w:rsidR="00122622" w:rsidRDefault="0012262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C9C5D0" w14:textId="77777777" w:rsidR="00122622" w:rsidRDefault="0012262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13.1.2.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B67F66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246CB" w14:textId="77777777" w:rsidR="00122622" w:rsidRDefault="0012262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D43ECD">
        <w:rPr>
          <w:rFonts w:ascii="Helvetica" w:hAnsi="Helvetica"/>
          <w:noProof/>
        </w:rPr>
        <w:t>14.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_Toc314046568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3EB0B3DB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bookmarkStart w:id="0" w:name="_GoBack"/>
      <w:bookmarkEnd w:id="0"/>
      <w:r w:rsidRPr="00F00521">
        <w:rPr>
          <w:rFonts w:ascii="Helvetica" w:hAnsi="Helvetica"/>
        </w:rPr>
        <w:br w:type="page"/>
      </w:r>
      <w:r w:rsidR="00F612E9">
        <w:rPr>
          <w:rFonts w:ascii="Helvetica" w:hAnsi="Helvetica"/>
          <w:color w:val="000000"/>
        </w:rPr>
        <w:t xml:space="preserve">Crisis Computing </w:t>
      </w:r>
      <w:r w:rsidR="00B30550">
        <w:rPr>
          <w:rFonts w:ascii="Helvetica" w:hAnsi="Helvetica"/>
          <w:color w:val="000000"/>
        </w:rPr>
        <w:t>Overview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1" w:name="_Toc314046538"/>
      <w:r w:rsidRPr="00F00521">
        <w:rPr>
          <w:rFonts w:ascii="Helvetica" w:hAnsi="Helvetica"/>
        </w:rPr>
        <w:t>Introduction</w:t>
      </w:r>
      <w:bookmarkEnd w:id="1"/>
    </w:p>
    <w:p w14:paraId="0F64EDE0" w14:textId="2876105E" w:rsidR="009B396F" w:rsidRPr="00F00521" w:rsidRDefault="00770E09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  <w:bookmarkStart w:id="2" w:name="_Toc72549694"/>
      <w:bookmarkStart w:id="3" w:name="_Toc81281991"/>
      <w:r>
        <w:rPr>
          <w:rFonts w:ascii="Helvetica" w:hAnsi="Helvetica"/>
          <w:szCs w:val="24"/>
          <w:lang w:eastAsia="en-GB"/>
        </w:rPr>
        <w:t>Overview of Crisis Computing Applications will be descripted here. The details are coming soon.</w:t>
      </w:r>
    </w:p>
    <w:p w14:paraId="549B26D8" w14:textId="77777777" w:rsidR="00B970B9" w:rsidRPr="00F00521" w:rsidRDefault="00B970B9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F2E21F4" w14:textId="77777777" w:rsidR="00E72BD9" w:rsidRDefault="00E72BD9" w:rsidP="00760DB3">
      <w:pPr>
        <w:pStyle w:val="Heading1"/>
        <w:rPr>
          <w:rFonts w:ascii="Helvetica" w:hAnsi="Helvetica"/>
        </w:rPr>
      </w:pPr>
      <w:bookmarkStart w:id="4" w:name="_Toc314046539"/>
      <w:r w:rsidRPr="00F00521">
        <w:rPr>
          <w:rFonts w:ascii="Helvetica" w:hAnsi="Helvetica"/>
        </w:rPr>
        <w:t>Related Documents/Links</w:t>
      </w:r>
      <w:bookmarkEnd w:id="2"/>
      <w:bookmarkEnd w:id="3"/>
      <w:r w:rsidR="006B2048" w:rsidRPr="00F00521">
        <w:rPr>
          <w:rFonts w:ascii="Helvetica" w:hAnsi="Helvetica"/>
        </w:rPr>
        <w:t>/People</w:t>
      </w:r>
      <w:bookmarkEnd w:id="4"/>
    </w:p>
    <w:p w14:paraId="37941BB2" w14:textId="77777777" w:rsidR="006F2F5C" w:rsidRPr="006F2F5C" w:rsidRDefault="006F2F5C" w:rsidP="006F2F5C"/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770E09" w:rsidRPr="00F00521" w14:paraId="661DC91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8F889AB" w14:textId="77777777" w:rsidR="00770E09" w:rsidRPr="00F00521" w:rsidRDefault="00770E09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1C60E42" w14:textId="77777777" w:rsidR="00770E09" w:rsidRPr="00F00521" w:rsidRDefault="00770E09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5" w:name="_Ref90869722"/>
      <w:bookmarkStart w:id="6" w:name="_Toc314046540"/>
      <w:r w:rsidRPr="00F00521">
        <w:rPr>
          <w:rFonts w:ascii="Helvetica" w:hAnsi="Helvetica"/>
        </w:rPr>
        <w:t>Glossary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3C769F63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0EFB214B" w14:textId="460175C5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2DCD7162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E6605BF" w14:textId="410FEEF1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785DEAB1" w:rsidR="00CA6BEA" w:rsidRPr="00F00521" w:rsidRDefault="00CA6BE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19422B19" w14:textId="1B4E6E5E" w:rsidR="00CA6BEA" w:rsidRPr="00F00521" w:rsidRDefault="00CA6BE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F00521" w:rsidRDefault="00F90B01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B80D3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C1C7EF8" w14:textId="77777777" w:rsidR="0047098C" w:rsidRPr="00F00521" w:rsidRDefault="0047098C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627E748B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667529DF" w14:textId="77777777" w:rsidR="00B80D3A" w:rsidRPr="00F00521" w:rsidRDefault="00B80D3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7D43192" w14:textId="77777777" w:rsidR="00B80D3A" w:rsidRPr="00F00521" w:rsidRDefault="00B80D3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bookmarkEnd w:id="5"/>
    </w:tbl>
    <w:p w14:paraId="5457D6AE" w14:textId="51EE9FA1" w:rsidR="00B80D3A" w:rsidRPr="00B80D3A" w:rsidRDefault="00B80D3A" w:rsidP="00B80D3A">
      <w:pPr>
        <w:pStyle w:val="Heading1"/>
        <w:numPr>
          <w:ilvl w:val="0"/>
          <w:numId w:val="0"/>
        </w:numPr>
        <w:rPr>
          <w:rFonts w:ascii="Helvetica" w:hAnsi="Helvetica"/>
        </w:rPr>
      </w:pPr>
    </w:p>
    <w:p w14:paraId="3BE6AEF2" w14:textId="1BD242AC" w:rsidR="006F2F5C" w:rsidRDefault="006F2F5C" w:rsidP="00760DB3">
      <w:pPr>
        <w:pStyle w:val="Heading1"/>
        <w:rPr>
          <w:rFonts w:ascii="Helvetica" w:hAnsi="Helvetica"/>
        </w:rPr>
      </w:pPr>
      <w:bookmarkStart w:id="7" w:name="_Toc314046541"/>
      <w:r>
        <w:rPr>
          <w:rFonts w:ascii="Helvetica" w:hAnsi="Helvetica"/>
        </w:rPr>
        <w:t>Applications</w:t>
      </w:r>
      <w:bookmarkEnd w:id="7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B80D3A" w:rsidRPr="00F00521" w14:paraId="3E3564D3" w14:textId="77777777" w:rsidTr="004A1681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CE3394" w14:textId="3D1DEE10" w:rsidR="00B80D3A" w:rsidRPr="00F00521" w:rsidRDefault="00B80D3A" w:rsidP="004A1681">
            <w:pPr>
              <w:pStyle w:val="CellBase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Application Name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39D8CF5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B80D3A" w:rsidRPr="00F00521" w14:paraId="3F639620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169D9FB" w14:textId="40429EB9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74DC382A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504C42B4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A830EA2" w14:textId="50D261D1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  <w:proofErr w:type="spellStart"/>
            <w:r>
              <w:rPr>
                <w:rFonts w:ascii="Helvetica" w:hAnsi="Helvetica"/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40D541DB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79A4862E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8A7CC8F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85F4344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58F0CE56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37BC83EE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61E069E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2E9C61B8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928AB82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18487425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0D3A" w:rsidRPr="00F00521" w14:paraId="436EBEF2" w14:textId="77777777" w:rsidTr="004A1681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05DA51D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3941822" w14:textId="77777777" w:rsidR="00B80D3A" w:rsidRPr="00F00521" w:rsidRDefault="00B80D3A" w:rsidP="004A1681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68D280AF" w14:textId="77777777" w:rsidR="00770E09" w:rsidRPr="00770E09" w:rsidRDefault="00770E09" w:rsidP="00770E09"/>
    <w:p w14:paraId="56D33836" w14:textId="00206602" w:rsidR="006F2F5C" w:rsidRDefault="006F2F5C" w:rsidP="00760DB3">
      <w:pPr>
        <w:pStyle w:val="Heading1"/>
        <w:rPr>
          <w:rFonts w:ascii="Helvetica" w:hAnsi="Helvetica"/>
        </w:rPr>
      </w:pPr>
      <w:bookmarkStart w:id="8" w:name="_Toc314046542"/>
      <w:r>
        <w:rPr>
          <w:rFonts w:ascii="Helvetica" w:hAnsi="Helvetica"/>
        </w:rPr>
        <w:t>AIDR</w:t>
      </w:r>
      <w:bookmarkEnd w:id="8"/>
    </w:p>
    <w:p w14:paraId="7AE3C649" w14:textId="2146F804" w:rsidR="00B80D3A" w:rsidRDefault="00B80D3A" w:rsidP="00B80D3A">
      <w:pPr>
        <w:pStyle w:val="Heading2"/>
        <w:rPr>
          <w:rFonts w:ascii="Helvetica" w:hAnsi="Helvetica"/>
        </w:rPr>
      </w:pPr>
      <w:bookmarkStart w:id="9" w:name="_Toc314046543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-collector</w:t>
      </w:r>
      <w:bookmarkEnd w:id="9"/>
    </w:p>
    <w:p w14:paraId="74B366F9" w14:textId="212BE18F" w:rsidR="00B80D3A" w:rsidRDefault="00B80D3A" w:rsidP="00B80D3A">
      <w:pPr>
        <w:pStyle w:val="Heading2"/>
        <w:rPr>
          <w:rFonts w:ascii="Helvetica" w:hAnsi="Helvetica"/>
        </w:rPr>
      </w:pPr>
      <w:bookmarkStart w:id="10" w:name="_Toc314046544"/>
      <w:proofErr w:type="spellStart"/>
      <w:proofErr w:type="gramStart"/>
      <w:r>
        <w:rPr>
          <w:rFonts w:ascii="Helvetica" w:hAnsi="Helvetica"/>
        </w:rPr>
        <w:t>aidr</w:t>
      </w:r>
      <w:proofErr w:type="gramEnd"/>
      <w:r>
        <w:rPr>
          <w:rFonts w:ascii="Helvetica" w:hAnsi="Helvetica"/>
        </w:rPr>
        <w:t>-persister</w:t>
      </w:r>
      <w:bookmarkEnd w:id="10"/>
      <w:proofErr w:type="spellEnd"/>
    </w:p>
    <w:p w14:paraId="2B78EE76" w14:textId="4EF0C71F" w:rsidR="00B80D3A" w:rsidRDefault="00B80D3A" w:rsidP="00B80D3A">
      <w:pPr>
        <w:pStyle w:val="Heading2"/>
        <w:rPr>
          <w:rFonts w:ascii="Helvetica" w:hAnsi="Helvetica"/>
        </w:rPr>
      </w:pPr>
      <w:bookmarkStart w:id="11" w:name="_Toc314046545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-tagger</w:t>
      </w:r>
      <w:bookmarkEnd w:id="11"/>
    </w:p>
    <w:p w14:paraId="77212E0E" w14:textId="10781734" w:rsidR="00B80D3A" w:rsidRPr="00B80D3A" w:rsidRDefault="00B80D3A" w:rsidP="00B80D3A">
      <w:pPr>
        <w:pStyle w:val="Heading2"/>
        <w:rPr>
          <w:rFonts w:ascii="Helvetica" w:hAnsi="Helvetica"/>
        </w:rPr>
      </w:pPr>
      <w:bookmarkStart w:id="12" w:name="_Toc314046546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-tagger-</w:t>
      </w:r>
      <w:proofErr w:type="spellStart"/>
      <w:r>
        <w:rPr>
          <w:rFonts w:ascii="Helvetica" w:hAnsi="Helvetica"/>
        </w:rPr>
        <w:t>api</w:t>
      </w:r>
      <w:bookmarkEnd w:id="12"/>
      <w:proofErr w:type="spellEnd"/>
    </w:p>
    <w:p w14:paraId="789C5B99" w14:textId="3D18563A" w:rsidR="00B80D3A" w:rsidRDefault="00B80D3A" w:rsidP="00B80D3A">
      <w:pPr>
        <w:pStyle w:val="Heading2"/>
        <w:rPr>
          <w:rFonts w:ascii="Helvetica" w:hAnsi="Helvetica"/>
        </w:rPr>
      </w:pPr>
      <w:bookmarkStart w:id="13" w:name="_Toc314046547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-manager</w:t>
      </w:r>
      <w:bookmarkEnd w:id="13"/>
    </w:p>
    <w:p w14:paraId="29C37E43" w14:textId="44AB7732" w:rsidR="00B80D3A" w:rsidRDefault="00B80D3A" w:rsidP="00B80D3A">
      <w:pPr>
        <w:pStyle w:val="Heading2"/>
        <w:rPr>
          <w:rFonts w:ascii="Helvetica" w:hAnsi="Helvetica"/>
        </w:rPr>
      </w:pPr>
      <w:bookmarkStart w:id="14" w:name="_Toc314046548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-trainer-</w:t>
      </w:r>
      <w:proofErr w:type="spellStart"/>
      <w:r>
        <w:rPr>
          <w:rFonts w:ascii="Helvetica" w:hAnsi="Helvetica"/>
        </w:rPr>
        <w:t>api</w:t>
      </w:r>
      <w:bookmarkEnd w:id="14"/>
      <w:proofErr w:type="spellEnd"/>
    </w:p>
    <w:p w14:paraId="31FF5E20" w14:textId="25C0EAC4" w:rsidR="00B80D3A" w:rsidRPr="004A1681" w:rsidRDefault="00B80D3A" w:rsidP="00B80D3A">
      <w:pPr>
        <w:pStyle w:val="Heading2"/>
        <w:rPr>
          <w:rFonts w:ascii="Helvetica" w:hAnsi="Helvetica"/>
        </w:rPr>
      </w:pPr>
      <w:bookmarkStart w:id="15" w:name="_Toc314046549"/>
      <w:proofErr w:type="spellStart"/>
      <w:proofErr w:type="gramStart"/>
      <w:r>
        <w:rPr>
          <w:rFonts w:ascii="Helvetica" w:hAnsi="Helvetica"/>
        </w:rPr>
        <w:t>aidr</w:t>
      </w:r>
      <w:proofErr w:type="spellEnd"/>
      <w:proofErr w:type="gramEnd"/>
      <w:r>
        <w:rPr>
          <w:rFonts w:ascii="Helvetica" w:hAnsi="Helvetica"/>
        </w:rPr>
        <w:t>-trainer-</w:t>
      </w:r>
      <w:proofErr w:type="spellStart"/>
      <w:r>
        <w:rPr>
          <w:rFonts w:ascii="Helvetica" w:hAnsi="Helvetica"/>
        </w:rPr>
        <w:t>pybossa</w:t>
      </w:r>
      <w:bookmarkEnd w:id="15"/>
      <w:proofErr w:type="spellEnd"/>
    </w:p>
    <w:p w14:paraId="2D22E1E7" w14:textId="62DC9017" w:rsidR="006F2F5C" w:rsidRPr="00C84A89" w:rsidRDefault="006F2F5C" w:rsidP="00C84A89">
      <w:pPr>
        <w:pStyle w:val="Heading1"/>
        <w:rPr>
          <w:rFonts w:ascii="Helvetica" w:hAnsi="Helvetica"/>
        </w:rPr>
      </w:pPr>
      <w:bookmarkStart w:id="16" w:name="_Toc314046550"/>
      <w:proofErr w:type="spellStart"/>
      <w:r w:rsidRPr="00C84A89">
        <w:rPr>
          <w:rFonts w:ascii="Helvetica" w:hAnsi="Helvetica"/>
        </w:rPr>
        <w:t>MicroMappers</w:t>
      </w:r>
      <w:bookmarkEnd w:id="16"/>
      <w:proofErr w:type="spellEnd"/>
    </w:p>
    <w:p w14:paraId="65648A55" w14:textId="7DF7D3AA" w:rsidR="00215CAD" w:rsidRDefault="00215CAD" w:rsidP="00215CAD">
      <w:pPr>
        <w:pStyle w:val="Heading2"/>
        <w:rPr>
          <w:rFonts w:ascii="Helvetica" w:hAnsi="Helvetica"/>
        </w:rPr>
      </w:pPr>
      <w:bookmarkStart w:id="17" w:name="_Toc314046551"/>
      <w:r>
        <w:rPr>
          <w:rFonts w:ascii="Helvetica" w:hAnsi="Helvetica"/>
        </w:rPr>
        <w:t>MMAPI</w:t>
      </w:r>
      <w:bookmarkEnd w:id="17"/>
    </w:p>
    <w:p w14:paraId="278015A6" w14:textId="374D2918" w:rsidR="00215CAD" w:rsidRDefault="00215CAD" w:rsidP="00215CAD">
      <w:pPr>
        <w:pStyle w:val="Heading2"/>
        <w:rPr>
          <w:rFonts w:ascii="Helvetica" w:hAnsi="Helvetica"/>
        </w:rPr>
      </w:pPr>
      <w:bookmarkStart w:id="18" w:name="_Toc314046552"/>
      <w:r>
        <w:rPr>
          <w:rFonts w:ascii="Helvetica" w:hAnsi="Helvetica"/>
        </w:rPr>
        <w:t>MM-Trainer-</w:t>
      </w:r>
      <w:proofErr w:type="spellStart"/>
      <w:r>
        <w:rPr>
          <w:rFonts w:ascii="Helvetica" w:hAnsi="Helvetica"/>
        </w:rPr>
        <w:t>Pybossa</w:t>
      </w:r>
      <w:bookmarkEnd w:id="18"/>
      <w:proofErr w:type="spellEnd"/>
    </w:p>
    <w:p w14:paraId="598EA9E1" w14:textId="04A10DE8" w:rsidR="00215CAD" w:rsidRDefault="00215CAD" w:rsidP="00215CAD">
      <w:pPr>
        <w:pStyle w:val="Heading2"/>
        <w:rPr>
          <w:rFonts w:ascii="Helvetica" w:hAnsi="Helvetica"/>
        </w:rPr>
      </w:pPr>
      <w:bookmarkStart w:id="19" w:name="_Toc314046553"/>
      <w:r>
        <w:rPr>
          <w:rFonts w:ascii="Helvetica" w:hAnsi="Helvetica"/>
        </w:rPr>
        <w:t>Clickers</w:t>
      </w:r>
      <w:bookmarkEnd w:id="19"/>
    </w:p>
    <w:p w14:paraId="319F316F" w14:textId="11F59138" w:rsidR="00215CAD" w:rsidRDefault="00215CAD" w:rsidP="00215CAD">
      <w:pPr>
        <w:pStyle w:val="Heading2"/>
        <w:rPr>
          <w:rFonts w:ascii="Helvetica" w:hAnsi="Helvetica"/>
        </w:rPr>
      </w:pPr>
      <w:bookmarkStart w:id="20" w:name="_Toc314046554"/>
      <w:r>
        <w:rPr>
          <w:rFonts w:ascii="Helvetica" w:hAnsi="Helvetica"/>
        </w:rPr>
        <w:t>MM-Business-Intelligent</w:t>
      </w:r>
      <w:bookmarkEnd w:id="20"/>
    </w:p>
    <w:p w14:paraId="14D0BD68" w14:textId="22981FA1" w:rsidR="00215CAD" w:rsidRDefault="00215CAD" w:rsidP="00215CAD">
      <w:pPr>
        <w:pStyle w:val="Heading2"/>
        <w:rPr>
          <w:rFonts w:ascii="Helvetica" w:hAnsi="Helvetica"/>
        </w:rPr>
      </w:pPr>
      <w:bookmarkStart w:id="21" w:name="_Toc314046555"/>
      <w:r>
        <w:rPr>
          <w:rFonts w:ascii="Helvetica" w:hAnsi="Helvetica"/>
        </w:rPr>
        <w:t>MM-Image</w:t>
      </w:r>
      <w:bookmarkEnd w:id="21"/>
    </w:p>
    <w:p w14:paraId="4D41F3AE" w14:textId="39FDEA4D" w:rsidR="00215CAD" w:rsidRPr="002079AE" w:rsidRDefault="004A1681" w:rsidP="00215CAD">
      <w:pPr>
        <w:pStyle w:val="Heading2"/>
        <w:rPr>
          <w:rFonts w:ascii="Helvetica" w:hAnsi="Helvetica"/>
        </w:rPr>
      </w:pPr>
      <w:bookmarkStart w:id="22" w:name="_Toc314046556"/>
      <w:r>
        <w:rPr>
          <w:rFonts w:ascii="Helvetica" w:hAnsi="Helvetica"/>
        </w:rPr>
        <w:t>MM-GDELT</w:t>
      </w:r>
      <w:bookmarkEnd w:id="22"/>
    </w:p>
    <w:p w14:paraId="05A29115" w14:textId="728E2A22" w:rsidR="001A35BD" w:rsidRDefault="006F2F5C" w:rsidP="002079AE">
      <w:pPr>
        <w:pStyle w:val="Heading1"/>
        <w:rPr>
          <w:rFonts w:ascii="Helvetica" w:hAnsi="Helvetica"/>
        </w:rPr>
      </w:pPr>
      <w:bookmarkStart w:id="23" w:name="_Toc314046557"/>
      <w:proofErr w:type="spellStart"/>
      <w:r>
        <w:rPr>
          <w:rFonts w:ascii="Helvetica" w:hAnsi="Helvetica"/>
        </w:rPr>
        <w:t>MicroMaps</w:t>
      </w:r>
      <w:bookmarkEnd w:id="23"/>
      <w:proofErr w:type="spellEnd"/>
    </w:p>
    <w:p w14:paraId="6DCDEAFB" w14:textId="0FBC86AA" w:rsidR="00C84A89" w:rsidRDefault="00C84A89" w:rsidP="00B65B15">
      <w:pPr>
        <w:pStyle w:val="Heading1"/>
        <w:rPr>
          <w:rFonts w:ascii="Helvetica" w:hAnsi="Helvetica"/>
        </w:rPr>
      </w:pPr>
      <w:bookmarkStart w:id="24" w:name="_Toc314046558"/>
      <w:r>
        <w:rPr>
          <w:rFonts w:ascii="Helvetica" w:hAnsi="Helvetica"/>
        </w:rPr>
        <w:t>MicroFilters</w:t>
      </w:r>
      <w:bookmarkEnd w:id="24"/>
    </w:p>
    <w:p w14:paraId="713E2FF0" w14:textId="3B49F3F5" w:rsidR="002079AE" w:rsidRPr="00B65B15" w:rsidRDefault="002079AE" w:rsidP="00B65B15">
      <w:pPr>
        <w:pStyle w:val="Heading1"/>
        <w:rPr>
          <w:rFonts w:ascii="Helvetica" w:hAnsi="Helvetica"/>
        </w:rPr>
      </w:pPr>
      <w:bookmarkStart w:id="25" w:name="_Toc314046559"/>
      <w:r>
        <w:rPr>
          <w:rFonts w:ascii="Helvetica" w:hAnsi="Helvetica"/>
        </w:rPr>
        <w:t>Data</w:t>
      </w:r>
      <w:r w:rsidR="00C84A89">
        <w:rPr>
          <w:rFonts w:ascii="Helvetica" w:hAnsi="Helvetica"/>
        </w:rPr>
        <w:t xml:space="preserve"> Management</w:t>
      </w:r>
      <w:bookmarkEnd w:id="25"/>
    </w:p>
    <w:p w14:paraId="53719CB3" w14:textId="1C3F4888" w:rsidR="00F843E0" w:rsidRPr="00F843E0" w:rsidRDefault="00F843E0" w:rsidP="00F843E0">
      <w:pPr>
        <w:pStyle w:val="Heading1"/>
        <w:rPr>
          <w:rFonts w:ascii="Helvetica" w:hAnsi="Helvetica"/>
        </w:rPr>
      </w:pPr>
      <w:bookmarkStart w:id="26" w:name="_Toc314046560"/>
      <w:r>
        <w:rPr>
          <w:rFonts w:ascii="Helvetica" w:hAnsi="Helvetica"/>
        </w:rPr>
        <w:t>Environment settings</w:t>
      </w:r>
      <w:bookmarkEnd w:id="26"/>
    </w:p>
    <w:p w14:paraId="7009A028" w14:textId="2A5236F7" w:rsidR="00F843E0" w:rsidRPr="00F843E0" w:rsidRDefault="00F843E0" w:rsidP="00F843E0">
      <w:pPr>
        <w:pStyle w:val="Heading1"/>
        <w:rPr>
          <w:rFonts w:ascii="Helvetica" w:hAnsi="Helvetica"/>
        </w:rPr>
      </w:pPr>
      <w:bookmarkStart w:id="27" w:name="_Toc314046561"/>
      <w:r w:rsidRPr="00F843E0">
        <w:rPr>
          <w:rFonts w:ascii="Helvetica" w:hAnsi="Helvetica"/>
        </w:rPr>
        <w:t>Software</w:t>
      </w:r>
      <w:bookmarkEnd w:id="27"/>
    </w:p>
    <w:p w14:paraId="2F1369D0" w14:textId="31C4D4E6" w:rsidR="00F843E0" w:rsidRDefault="00F843E0" w:rsidP="00760DB3">
      <w:pPr>
        <w:pStyle w:val="Heading1"/>
        <w:rPr>
          <w:rFonts w:ascii="Helvetica" w:hAnsi="Helvetica"/>
        </w:rPr>
      </w:pPr>
      <w:bookmarkStart w:id="28" w:name="_Toc314046562"/>
      <w:r>
        <w:rPr>
          <w:rFonts w:ascii="Helvetica" w:hAnsi="Helvetica"/>
        </w:rPr>
        <w:t>Development Life Cycle</w:t>
      </w:r>
      <w:bookmarkEnd w:id="28"/>
    </w:p>
    <w:p w14:paraId="48A498C3" w14:textId="445B1CDB" w:rsidR="00470A89" w:rsidRPr="00F00521" w:rsidRDefault="009D4DF2" w:rsidP="00760DB3">
      <w:pPr>
        <w:pStyle w:val="Heading1"/>
        <w:rPr>
          <w:rFonts w:ascii="Helvetica" w:hAnsi="Helvetica"/>
        </w:rPr>
      </w:pPr>
      <w:bookmarkStart w:id="29" w:name="_Toc314046563"/>
      <w:r w:rsidRPr="00F00521">
        <w:rPr>
          <w:rFonts w:ascii="Helvetica" w:hAnsi="Helvetica"/>
        </w:rPr>
        <w:t>Requirements</w:t>
      </w:r>
      <w:r w:rsidR="00F843E0">
        <w:rPr>
          <w:rFonts w:ascii="Helvetica" w:hAnsi="Helvetica"/>
        </w:rPr>
        <w:t xml:space="preserve"> Template</w:t>
      </w:r>
      <w:bookmarkEnd w:id="29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30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C8051C" w:rsidRPr="00F00521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30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4A168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4A168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00982060" w:rsidR="00C9211D" w:rsidRPr="00A259A2" w:rsidRDefault="00C9211D" w:rsidP="00356AE5">
            <w:pPr>
              <w:pStyle w:val="CellBase"/>
              <w:rPr>
                <w:rFonts w:ascii="Helvetica" w:hAnsi="Helvetica"/>
                <w:strike/>
                <w:color w:val="C0504D" w:themeColor="accent2"/>
              </w:rPr>
            </w:pPr>
          </w:p>
        </w:tc>
        <w:tc>
          <w:tcPr>
            <w:tcW w:w="1080" w:type="dxa"/>
          </w:tcPr>
          <w:p w14:paraId="19AB9D27" w14:textId="77777777" w:rsidR="002A7F51" w:rsidRPr="00A259A2" w:rsidRDefault="002A7F51" w:rsidP="00793B0B">
            <w:pPr>
              <w:pStyle w:val="CellBase"/>
              <w:rPr>
                <w:rFonts w:ascii="Helvetica" w:hAnsi="Helvetica"/>
                <w:strike/>
                <w:color w:val="C0504D" w:themeColor="accent2"/>
              </w:rPr>
            </w:pPr>
          </w:p>
        </w:tc>
        <w:tc>
          <w:tcPr>
            <w:tcW w:w="810" w:type="dxa"/>
          </w:tcPr>
          <w:p w14:paraId="67B88DC0" w14:textId="77777777" w:rsidR="002A7F51" w:rsidRPr="004A1681" w:rsidRDefault="008E4E56" w:rsidP="00793B0B">
            <w:pPr>
              <w:pStyle w:val="CellBase"/>
              <w:rPr>
                <w:rFonts w:ascii="Helvetica" w:hAnsi="Helvetica"/>
              </w:rPr>
            </w:pPr>
            <w:r w:rsidRPr="004A168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3694AC06" w:rsidR="00356AE5" w:rsidRPr="00356AE5" w:rsidRDefault="00356AE5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3365EE4" w14:textId="0E74EEB6" w:rsidR="00356AE5" w:rsidRPr="00F00521" w:rsidRDefault="00356AE5" w:rsidP="004A1681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5B250744" w:rsidR="00166C1A" w:rsidRPr="00166C1A" w:rsidRDefault="00166C1A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4A8B955A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77777777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3FC10DC8" w14:textId="77777777" w:rsidR="00166C1A" w:rsidRPr="00F00521" w:rsidRDefault="00166C1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F00521" w:rsidRDefault="00552E8A" w:rsidP="007B2560">
            <w:pPr>
              <w:pStyle w:val="CellBase"/>
              <w:rPr>
                <w:rFonts w:ascii="Helvetica" w:hAnsi="Helvetica"/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67E17302" w14:textId="77777777" w:rsidR="00AD554B" w:rsidRPr="00AD554B" w:rsidRDefault="00AD554B" w:rsidP="002079AE"/>
    <w:p w14:paraId="727FA1BA" w14:textId="77777777" w:rsidR="00D8266D" w:rsidRPr="00F00521" w:rsidRDefault="00D8266D" w:rsidP="00760DB3">
      <w:pPr>
        <w:pStyle w:val="Heading2"/>
        <w:rPr>
          <w:rFonts w:ascii="Helvetica" w:hAnsi="Helvetica"/>
        </w:rPr>
      </w:pPr>
      <w:bookmarkStart w:id="31" w:name="_Toc314046564"/>
      <w:r w:rsidRPr="00F00521">
        <w:rPr>
          <w:rFonts w:ascii="Helvetica" w:hAnsi="Helvetica"/>
        </w:rPr>
        <w:t>Non-functional</w:t>
      </w:r>
      <w:bookmarkEnd w:id="31"/>
    </w:p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32" w:name="_Toc314046565"/>
      <w:r w:rsidRPr="00F00521">
        <w:rPr>
          <w:rFonts w:ascii="Helvetica" w:hAnsi="Helvetica"/>
        </w:rPr>
        <w:t>Security</w:t>
      </w:r>
      <w:bookmarkEnd w:id="32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124E64EC" w:rsidR="000D5534" w:rsidRPr="00994735" w:rsidRDefault="000D5534" w:rsidP="00793B0B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33" w:name="_Toc314046566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33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34" w:name="_Toc314046567"/>
      <w:r w:rsidRPr="00F00521">
        <w:rPr>
          <w:rFonts w:ascii="Helvetica" w:hAnsi="Helvetica"/>
        </w:rPr>
        <w:t>Issues/Questions</w:t>
      </w:r>
      <w:bookmarkEnd w:id="3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6728479B" w14:textId="77777777" w:rsidR="00F843E0" w:rsidRDefault="00F843E0" w:rsidP="00F843E0">
      <w:pPr>
        <w:pStyle w:val="Heading1"/>
        <w:numPr>
          <w:ilvl w:val="0"/>
          <w:numId w:val="0"/>
        </w:numPr>
        <w:rPr>
          <w:rFonts w:ascii="Helvetica" w:hAnsi="Helvetica"/>
        </w:rPr>
      </w:pPr>
    </w:p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35" w:name="_Toc314046568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35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proofErr w:type="gramStart"/>
      <w:r w:rsidRPr="00F00521">
        <w:rPr>
          <w:rFonts w:ascii="Helvetica" w:hAnsi="Helvetica"/>
        </w:rPr>
        <w:t>Changes to the text of this document are indicated by bars in the outside margin adjacent to the affected text</w:t>
      </w:r>
      <w:proofErr w:type="gramEnd"/>
      <w:r w:rsidRPr="00F00521">
        <w:rPr>
          <w:rFonts w:ascii="Helvetica" w:hAnsi="Helvetica"/>
        </w:rP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341A8929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524D2BD1" w14:textId="790CCBD3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0854B3D4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AF44700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9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4A1681" w:rsidRDefault="004A1681">
      <w:r>
        <w:separator/>
      </w:r>
    </w:p>
  </w:endnote>
  <w:endnote w:type="continuationSeparator" w:id="0">
    <w:p w14:paraId="52FA21BA" w14:textId="77777777" w:rsidR="004A1681" w:rsidRDefault="004A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4A1681" w:rsidRPr="007B589E" w:rsidRDefault="004A1681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2622">
      <w:rPr>
        <w:noProof/>
      </w:rPr>
      <w:t>3</w:t>
    </w:r>
    <w:r>
      <w:fldChar w:fldCharType="end"/>
    </w:r>
    <w:r>
      <w:t xml:space="preserve"> of </w:t>
    </w:r>
    <w:r w:rsidR="00122622">
      <w:fldChar w:fldCharType="begin"/>
    </w:r>
    <w:r w:rsidR="00122622">
      <w:instrText xml:space="preserve"> SECTIONPAGES </w:instrText>
    </w:r>
    <w:r w:rsidR="00122622">
      <w:fldChar w:fldCharType="separate"/>
    </w:r>
    <w:r w:rsidR="00122622">
      <w:rPr>
        <w:noProof/>
      </w:rPr>
      <w:t>7</w:t>
    </w:r>
    <w:r w:rsidR="00122622">
      <w:rPr>
        <w:noProof/>
      </w:rPr>
      <w:fldChar w:fldCharType="end"/>
    </w:r>
  </w:p>
  <w:p w14:paraId="1A4E6633" w14:textId="77777777" w:rsidR="004A1681" w:rsidRDefault="004A1681" w:rsidP="004E4C2D">
    <w:pPr>
      <w:pStyle w:val="Footer"/>
      <w:ind w:hanging="900"/>
    </w:pPr>
  </w:p>
  <w:p w14:paraId="4CB37909" w14:textId="77777777" w:rsidR="004A1681" w:rsidRPr="007B589E" w:rsidRDefault="004A1681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4A1681" w:rsidRDefault="004A1681">
      <w:r>
        <w:separator/>
      </w:r>
    </w:p>
  </w:footnote>
  <w:footnote w:type="continuationSeparator" w:id="0">
    <w:p w14:paraId="0ED27F5B" w14:textId="77777777" w:rsidR="004A1681" w:rsidRDefault="004A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2634D3"/>
    <w:multiLevelType w:val="hybridMultilevel"/>
    <w:tmpl w:val="6196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24"/>
  </w:num>
  <w:num w:numId="4">
    <w:abstractNumId w:val="17"/>
  </w:num>
  <w:num w:numId="5">
    <w:abstractNumId w:val="22"/>
  </w:num>
  <w:num w:numId="6">
    <w:abstractNumId w:val="12"/>
  </w:num>
  <w:num w:numId="7">
    <w:abstractNumId w:val="5"/>
  </w:num>
  <w:num w:numId="8">
    <w:abstractNumId w:val="14"/>
  </w:num>
  <w:num w:numId="9">
    <w:abstractNumId w:val="9"/>
  </w:num>
  <w:num w:numId="10">
    <w:abstractNumId w:val="30"/>
  </w:num>
  <w:num w:numId="11">
    <w:abstractNumId w:val="27"/>
  </w:num>
  <w:num w:numId="12">
    <w:abstractNumId w:val="8"/>
  </w:num>
  <w:num w:numId="13">
    <w:abstractNumId w:val="2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6"/>
  </w:num>
  <w:num w:numId="17">
    <w:abstractNumId w:val="16"/>
  </w:num>
  <w:num w:numId="18">
    <w:abstractNumId w:val="0"/>
  </w:num>
  <w:num w:numId="19">
    <w:abstractNumId w:val="11"/>
  </w:num>
  <w:num w:numId="20">
    <w:abstractNumId w:val="13"/>
  </w:num>
  <w:num w:numId="21">
    <w:abstractNumId w:val="29"/>
  </w:num>
  <w:num w:numId="22">
    <w:abstractNumId w:val="7"/>
  </w:num>
  <w:num w:numId="23">
    <w:abstractNumId w:val="10"/>
  </w:num>
  <w:num w:numId="24">
    <w:abstractNumId w:val="18"/>
  </w:num>
  <w:num w:numId="25">
    <w:abstractNumId w:val="19"/>
  </w:num>
  <w:num w:numId="26">
    <w:abstractNumId w:val="2"/>
  </w:num>
  <w:num w:numId="27">
    <w:abstractNumId w:val="6"/>
  </w:num>
  <w:num w:numId="28">
    <w:abstractNumId w:val="21"/>
  </w:num>
  <w:num w:numId="29">
    <w:abstractNumId w:val="20"/>
  </w:num>
  <w:num w:numId="30">
    <w:abstractNumId w:val="4"/>
  </w:num>
  <w:num w:numId="31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420B"/>
    <w:rsid w:val="000D5534"/>
    <w:rsid w:val="000E0084"/>
    <w:rsid w:val="000E2709"/>
    <w:rsid w:val="000E50BB"/>
    <w:rsid w:val="000E716D"/>
    <w:rsid w:val="000F2F8D"/>
    <w:rsid w:val="001025FC"/>
    <w:rsid w:val="00104567"/>
    <w:rsid w:val="001055A7"/>
    <w:rsid w:val="00113720"/>
    <w:rsid w:val="0012004F"/>
    <w:rsid w:val="00122622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5B81"/>
    <w:rsid w:val="00166C1A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B6E97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079AE"/>
    <w:rsid w:val="0021047F"/>
    <w:rsid w:val="00211E4F"/>
    <w:rsid w:val="002127E5"/>
    <w:rsid w:val="00215CAD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3FC5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180B"/>
    <w:rsid w:val="004772D2"/>
    <w:rsid w:val="0048116D"/>
    <w:rsid w:val="004958C0"/>
    <w:rsid w:val="00497DB2"/>
    <w:rsid w:val="004A142D"/>
    <w:rsid w:val="004A1681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B7B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F5C"/>
    <w:rsid w:val="006F3676"/>
    <w:rsid w:val="006F5F0C"/>
    <w:rsid w:val="0070105B"/>
    <w:rsid w:val="007062E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0E09"/>
    <w:rsid w:val="007717E5"/>
    <w:rsid w:val="00774A6E"/>
    <w:rsid w:val="00776E1E"/>
    <w:rsid w:val="00783B2F"/>
    <w:rsid w:val="00784CB4"/>
    <w:rsid w:val="00786667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07FBC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259A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2C36"/>
    <w:rsid w:val="00AC2D08"/>
    <w:rsid w:val="00AC6067"/>
    <w:rsid w:val="00AC6B5D"/>
    <w:rsid w:val="00AD4236"/>
    <w:rsid w:val="00AD554B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0550"/>
    <w:rsid w:val="00B311E9"/>
    <w:rsid w:val="00B33587"/>
    <w:rsid w:val="00B40BED"/>
    <w:rsid w:val="00B440AB"/>
    <w:rsid w:val="00B54D40"/>
    <w:rsid w:val="00B55419"/>
    <w:rsid w:val="00B6212D"/>
    <w:rsid w:val="00B62AA5"/>
    <w:rsid w:val="00B65B15"/>
    <w:rsid w:val="00B66030"/>
    <w:rsid w:val="00B7489B"/>
    <w:rsid w:val="00B7618D"/>
    <w:rsid w:val="00B80D3A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1F5A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4A89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14A9"/>
    <w:rsid w:val="00D1368B"/>
    <w:rsid w:val="00D22BF1"/>
    <w:rsid w:val="00D22F00"/>
    <w:rsid w:val="00D32E1D"/>
    <w:rsid w:val="00D3468C"/>
    <w:rsid w:val="00D37926"/>
    <w:rsid w:val="00D445C0"/>
    <w:rsid w:val="00D51F6C"/>
    <w:rsid w:val="00D52620"/>
    <w:rsid w:val="00D64702"/>
    <w:rsid w:val="00D6603A"/>
    <w:rsid w:val="00D72720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49CE"/>
    <w:rsid w:val="00DE7BAB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612E9"/>
    <w:rsid w:val="00F7069A"/>
    <w:rsid w:val="00F74D16"/>
    <w:rsid w:val="00F843E0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8F963-7DCD-C840-A57A-058C2DF4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10</TotalTime>
  <Pages>7</Pages>
  <Words>636</Words>
  <Characters>3631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4259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8</cp:revision>
  <cp:lastPrinted>2014-06-09T20:30:00Z</cp:lastPrinted>
  <dcterms:created xsi:type="dcterms:W3CDTF">2015-11-18T07:38:00Z</dcterms:created>
  <dcterms:modified xsi:type="dcterms:W3CDTF">2016-01-10T09:00:00Z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